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宋体" w:hAnsi="宋体" w:eastAsia="宋体" w:cs="宋体"/>
          <w:sz w:val="21"/>
          <w:szCs w:val="21"/>
        </w:rPr>
      </w:pPr>
      <w:bookmarkStart w:id="0" w:name="_GoBack"/>
      <w:bookmarkEnd w:id="0"/>
      <w:r>
        <w:rPr>
          <w:rFonts w:hint="eastAsia" w:ascii="宋体" w:hAnsi="宋体" w:eastAsia="宋体" w:cs="宋体"/>
          <w:sz w:val="21"/>
          <w:szCs w:val="21"/>
        </w:rPr>
        <w:t>废土快递-</w:t>
      </w:r>
      <w:r>
        <w:rPr>
          <w:rFonts w:hint="eastAsia" w:ascii="宋体" w:hAnsi="宋体" w:eastAsia="宋体" w:cs="宋体"/>
          <w:sz w:val="21"/>
          <w:szCs w:val="21"/>
          <w:lang w:val="en-US" w:eastAsia="zh-CN"/>
        </w:rPr>
        <w:t>死者国度</w:t>
      </w:r>
      <w:r>
        <w:rPr>
          <w:rFonts w:hint="eastAsia" w:ascii="宋体" w:hAnsi="宋体" w:eastAsia="宋体" w:cs="宋体"/>
          <w:sz w:val="21"/>
          <w:szCs w:val="21"/>
        </w:rPr>
        <w:t>任务大全-V0.</w:t>
      </w:r>
      <w:r>
        <w:rPr>
          <w:rFonts w:hint="eastAsia" w:ascii="宋体" w:hAnsi="宋体" w:eastAsia="宋体" w:cs="宋体"/>
          <w:sz w:val="21"/>
          <w:szCs w:val="21"/>
          <w:lang w:val="en-US" w:eastAsia="zh-CN"/>
        </w:rPr>
        <w:t>2</w:t>
      </w:r>
      <w:r>
        <w:rPr>
          <w:rFonts w:hint="eastAsia" w:ascii="宋体" w:hAnsi="宋体" w:eastAsia="宋体" w:cs="宋体"/>
          <w:sz w:val="21"/>
          <w:szCs w:val="21"/>
        </w:rPr>
        <w:t>.0（作者：咪依瑶）</w:t>
      </w:r>
    </w:p>
    <w:p>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死者国度主线：</w:t>
      </w: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开幕：</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01.死者之旅：开幕（10001）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沉闷的响声在你尚且一片漆黑的视线左上方响起。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还未睁眼，你就隐约感觉到你的大腿上淌着温热的液体。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仔细一摸才发现，似乎有什么东西插在大腿上，剧烈的痛感顿时如潮水般袭来……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1：好疼（车上第一个人受到伤害，进入事件死者之旅：车祸（10002）和</w:t>
      </w:r>
      <w:r>
        <w:rPr>
          <w:rFonts w:hint="eastAsia" w:ascii="宋体" w:hAnsi="宋体" w:eastAsia="宋体" w:cs="宋体"/>
          <w:color w:val="000000"/>
          <w:sz w:val="21"/>
          <w:szCs w:val="21"/>
          <w:lang w:val="en-US" w:eastAsia="zh-CN"/>
        </w:rPr>
        <w:t>游戏开始（9243）</w:t>
      </w:r>
      <w:r>
        <w:rPr>
          <w:rFonts w:hint="eastAsia" w:ascii="宋体" w:hAnsi="宋体" w:eastAsia="宋体" w:cs="宋体"/>
          <w:sz w:val="21"/>
          <w:szCs w:val="21"/>
          <w:lang w:val="en-US" w:eastAsia="zh-CN"/>
        </w:rPr>
        <w:t>。达成成就“旅途的开始”）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02.死者之旅：车祸（10002）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费尽力气，你终于扯下遮住视线的面罩，这里似乎是一辆车的驾驶室。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尚未完全恢复的视线内，你看到满是弹孔的车窗，一片狼藉的车厢，以及另一辆原本造型狂野，但已然因为与自己迎面相撞而面目全非的卡车。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而腿上插着的钢筋正从那辆车的车头飞出来，如一杆标枪扎透了挡风玻璃，将自己钉在座位上。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1：你是谁，你在哪里?（-50车辆耐久。进入事件死者之旅：失忆（10003））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你试图理清思路，却只能在脑海里抓住一片空白，什么也想不起来。在严重的车祸中，你失忆了。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03.死者之旅：失忆（10003）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忍住剧痛，你将钢筋从腿中抽出。好在似乎并没有伤到动脉，简单处理和包扎便止住了流血。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勉强做完这一切后，你因为浑身的疼痛瘫坐在原来的位置上开始整理思绪。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然而，关于自己的事情，你还是什么也没有想起来。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1：看看你身上有什么线索?（进入事件死者之旅：线索（10004））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04.死者之旅：线索（10004）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你摸了摸自己身上，有了一些发现。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一张完全被鲜血浸染的身份卡，也许是自己的，但已经看不出多余的信息了。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一个笔记本，封面印着一个紫色倒三角，而里面全是看不懂的笔记和公式。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除此以外，再没有别的东西。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1：还是看看远处吧（-9999汽油。进入事件死者之旅：动身（10005））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在张望的时候，你注意到，车子的油箱应该是漏了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05.死者之旅：动身（10005）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随即你向远处看去，远处地平线至少还能看到几处滚滚的浓烟，也许应该想办法过去看看。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动身吧（+100汽油。解锁拖车“大型住宅拖车”。进入事件（主线）调查浓烟4（11001）（任务清单）和（主线）调查浓烟3（11003）（任务清单）和（主线）调查浓烟2（11002）（任务清单）和（主线）调查浓烟1（11004）（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好在，车厢里似乎还有一点备用油料，不过真的只有一点。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06.（主线）调查浓烟4（11001）（任务清单）</w:t>
      </w:r>
    </w:p>
    <w:p>
      <w:pPr>
        <w:rPr>
          <w:rFonts w:hint="eastAsia" w:ascii="宋体" w:hAnsi="宋体" w:eastAsia="宋体" w:cs="宋体"/>
          <w:sz w:val="21"/>
          <w:szCs w:val="21"/>
        </w:rPr>
      </w:pPr>
      <w:r>
        <w:rPr>
          <w:rFonts w:hint="eastAsia" w:ascii="宋体" w:hAnsi="宋体" w:eastAsia="宋体" w:cs="宋体"/>
          <w:sz w:val="21"/>
          <w:szCs w:val="21"/>
        </w:rPr>
        <w:t>剩下的补给不多，你需要赶紧找到可用的东西，不能就这样困死在废土之上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进入事件残骸（10006）</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07.（主线）调查浓烟2（11002）（任务清单）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进入事件激战之后（10013）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08.（主线）调查浓烟3（11003）（任务清单）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进入事件丧尸（10017）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09.（主线）调查浓烟1（11004）（任务清单）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进入事件篝火（10019）</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浓烟事件点4：</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10.残骸（10006）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你到达了这片浓烟滚滚的区域，发现这里到处都是车辆的残骸，地面上也到处都是尸体，惨不忍睹。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1：靠近观察（进入事件残骸：抉择（10007））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你注意到这堆车辆残骸大致可以分成两种，一种和你开的车非常像，普通的货运卡车; 另一种和撞上你的车非常像，造型十分狂野。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11.残骸：抉择（10007）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现在你的物资紧缺，四周的车辆里也许还有不少东西，而远处似乎还能听到呻吟声。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不过附近的车辆大多还在燃烧，而地上的油渍还在蔓延，你能做的事情似乎不多……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1：在四周搜寻物资（该选项只可选择一次然后隐藏。+100汽油。进入事件残骸：搜刮物资（10008））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获得了半桶油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2：去寻找呻吟声（进入事件残骸：寻找呼声（10009））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3：赶紧离开（进入事件残骸：撤离（10012））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12.残骸：搜刮物资（10008）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你看到一辆还算完整的货车，里面东西还挺多，似乎是专门运送物资的车辆。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不远处已经有车辆开始爆炸了，留给你时间并不多……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1：抢救食物（+20口粮。回到事件残骸：抉择（10007））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2：抢救药物（+3医疗箱。回到事件残骸：抉择（10007））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3：抢救零件（+1000零件。回到事件残骸：抉择（10007））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13.残骸：寻找呼声（10009）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循着声音，你发现了一个躺在地上的人，他的打扮非常奇怪，身上穿着满是钉刺的衣服，暴露在外的皮肤画满夸张的纹身。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你反应过来，这个人狂野的装扮风格能然你想起撞上你的那辆车。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他还没注意到你，只是在地上痛苦地呻吟。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2：尝试给他治疗（有1个医疗箱才可选。+4道德。进入事件残骸：幸存者（10010））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无论他到底是谁，现在他需要帮助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3：尝试跟他交流（进入事件残骸：幸存者（10010））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//这里实际上不会损失1医疗箱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14.残骸：幸存者（10010）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然而这个人看到你靠近，愣了大概一秒钟，居然一下腾起来，朝你扑过来，嘴里吼着你听不懂的语言。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2：尝试和他沟通（随机一人受伤。进入事件残骸：幸存者之死（10011））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完全没用，他似乎也听不懂你说的话。一番缠斗之后，他还是力竭倒下了。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15.残骸：幸存者之死（10011）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你注意到他好像背着什么东西，抽出来，居然是一把枪。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1：也算是有所收获吧（+1猎枪。进入事件残骸：撤离（10012））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16.残骸：撤离（10012）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燃烧着的汽油如火蛇般蔓延了过来，你不得不撤离。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而你掉头不过五分钟，就听到了剧烈的爆炸声，回头望去，车队残骸已在浓烟中化为齑粉。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1：有惊无险（返回）</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浓烟事件点2：</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17.激战之后（10013）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你到达了这片浓烟滚滚的区域，几辆车横在路上，既有和你很像的普通卡车，也有那种风格狂野的卡车。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所有的车身上都布满了弹孔，看来这里发生过激烈的战斗。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1：过去看看（进入事件激战之后：尸体（10014））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18.激战之后：尸体（10014）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连濒死的呻吟都没有，遍地都是死尸。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其中的一部分穿着和你很像，他们也许是你的同伴;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另一部分打扮得相当夸张，他们大概就是袭击你们的人。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1：翻找同伴的尸体（该选项只可选择一次然后隐藏。+1医疗箱。消耗1时，回到当前节点）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尽管你知道他们是你的同伴，但是你需要活下去，而且你需要知道你是谁。你翻出了一些药品，还注意到他们的身份牌，上面写着他们似乎都是医生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2：翻找敌人的尸体（该选项只可选择一次然后隐藏。+50弹药。消耗1时，回到当前节点）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既然是敌人的尸体，那就没什么好客气的了。你翻出了不少子弹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3：掩埋同伴的尸体（进入事件激战之后：丧尸（10015））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虽然你什么都不记得，但既然是同伴，就不能放着不管，愿他们安息</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19.激战之后：丧尸（10015）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你正打算掩埋他们的时候，突然一阵动静，你转头看去，惊讶的发现遍地的尸体都活过来了。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虽然你失去了记忆，但是你知道，这是丧尸。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1：消灭他们（丧尸血量20。进入事件激战之后：逃离（10016））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2：赶紧逃跑（进入事件激战之后：逃离（10016））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有惊无险，你避开了丧尸的攻击</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事发突然，你虽然反应很快，但还是被丧尸抓伤了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随机一人受到伤害</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20.激战之后：逃离（10016）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丧尸实在是太多了，他们前仆后继，你无力继续迎敌，地面上散落了一些半破损的油箱，你随手捡了一些，就赶紧逃走了。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1：太惊险了（+100汽油）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浓烟事件点3：</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21.丧尸（10017）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你到达了这片浓烟滚滚的区域，你注意到几辆还算完整的货车，看来里面说不定还有什么物资。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唯一的问题是，周围有一大群生物在徘徊，你记得，那是丧尸。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1：消灭他们（立即遇敌。进入事件丧尸2（10018））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2：马上离开（返回）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离开时，你注意到丧尸将货车的门拆下并涌了进去，看来物资是拿不到了，可惜。</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22.丧尸2（10018）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你成功消灭了附近的丧尸，打开车门却发现里面并没有太多物资。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等等，似乎有一些你用的上的东西。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1：不是一无所获就好（+1刀片。+1头盔。+100汽油）</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浓烟事件点1：</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23.篝火（10019）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你来到了这一片浓烟滚滚的区域，出乎你的意料，这里只有一辆车。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烟的来源并不是不是燃烧的残骸，而是有人支起的篝火。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1：靠近篝火（进入事件篝火：大胡子（10020））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24.篝火：大胡子（10020）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你走到篝火旁，看见了一个和你穿着一致的大胡子躺在篝火前，正在烧着一根铁管。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铁管被烧的发红，大胡子随即将这烙铁贴在自己身上，他似乎在处理伤口。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1：向他搭话（进入事件篝火：惊喜（10021））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2：观察（该选项只可选择一次然后隐藏。回到当前节点）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“该死，该死，咳咳”，他脸色苍白，非常虚弱，对你不能构成什么威胁</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25.篝火：惊喜（10021）</w:t>
      </w:r>
    </w:p>
    <w:p>
      <w:pPr>
        <w:rPr>
          <w:rFonts w:hint="eastAsia" w:ascii="宋体" w:hAnsi="宋体" w:eastAsia="宋体" w:cs="宋体"/>
          <w:sz w:val="21"/>
          <w:szCs w:val="21"/>
        </w:rPr>
      </w:pPr>
      <w:r>
        <w:rPr>
          <w:rFonts w:hint="eastAsia" w:ascii="宋体" w:hAnsi="宋体" w:eastAsia="宋体" w:cs="宋体"/>
          <w:sz w:val="21"/>
          <w:szCs w:val="21"/>
        </w:rPr>
        <w:t>大胡子注意到你时，失神的眼睛旋即放出了光，</w:t>
      </w:r>
    </w:p>
    <w:p>
      <w:pPr>
        <w:rPr>
          <w:rFonts w:hint="eastAsia" w:ascii="宋体" w:hAnsi="宋体" w:eastAsia="宋体" w:cs="宋体"/>
          <w:sz w:val="21"/>
          <w:szCs w:val="21"/>
        </w:rPr>
      </w:pPr>
      <w:r>
        <w:rPr>
          <w:rFonts w:hint="eastAsia" w:ascii="宋体" w:hAnsi="宋体" w:eastAsia="宋体" w:cs="宋体"/>
          <w:sz w:val="21"/>
          <w:szCs w:val="21"/>
        </w:rPr>
        <w:t>“你还活着，太好了，我还以为只有老子还活着呢，咳咳”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1：我们……认识?（进入事件篝火：惊讶（10022））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26.篝火：惊讶（10022）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“你认真的?”，大胡子还没来得及把惊喜的表情变成惊讶，便突然剧烈地咳嗽起来，并不断地吐出血，你注意到血是黑色的。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1：别太激动，你先躺好（进入事件篝火：临终（10023））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27.篝火：临终（10023）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“听着，我时间不多了”，然后是一串更剧烈的咳嗽。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他虚弱地盯着你，但你能感受到他目光的坚毅，“咳咳，这帮该死的…...”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1：请说（进入事件篝火：讯息（10024））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28.篝火：讯息（10024）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无可逆转的衰弱之后，大胡子连完整的句子都吐不出来了，但你还是确定了几个关键词：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“总部”，“第二雷雨城”，“地下城市”，“花园站”，“样本”。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大胡子不再说话，只是艰难地指着车厢，随后就瘫倒在地上，再也没了动静。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1：看向他指的方向（进入事件篝火：“样本”（10025））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29.篝火：“样本”（10025）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向大胡子指的地方看去，发现车厢里有两个小孩，正望向你这边，如果没有猜错，那应该就是他口中的“样品”。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大一些的孩子一边护着另一个孩子，一边警惕地看着你，气氛一度有些尴尬。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1：还是先想想该怎么活下来吧（获得少年和少女。进入事件篝火：整备（10026））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30.篝火：整备（10026）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是的，比起思考已经忘记的东西，还是想想下一步该怎么办比较实际。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比如，该怎么去“第二雷雨城”?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你这么想着，决定去看看大胡子的车里有什么能用得上的东西。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1：去车厢看看（该选项只可选择一次然后隐藏。消耗1时。+10丧尸肉。随机一人+30疲劳值。回到当前节点）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大胡子的车厢里几乎已经空了，但是有一些包起来的肉，好恶心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2：弄些油出来（该选项只可选择一次然后隐藏。消耗1时。+2000汽油。随机一人+30疲劳值。回到当前节点）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你打开了油箱，好消息是里面还剩有不少的油。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3：轮胎应该还能用吧（该选项只可选择一次然后隐藏。消耗1时。随机一人+30疲劳值。回到当前节点）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你拆下了轮胎，发现轮毂完全破损，已经不能再使用了。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4：去驾驶室看看（需要选择选项“去车厢看看”和“弄些油出来”和“轮胎应该还能用吧”才出现该选项。进入事件篝火：发现笔记（10027））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31.篝火：发现笔记（10027）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令你感到振奋的是，你发现了驾驶室大胡子留下来的笔记本，里面一定有很多有用的信息。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1：先出发吧，有时间再研究。（2小时后进入事件笔记（10028））</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32.笔记（10028）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无尽的废土使你意识到，现在这样还是过于漫无目的了。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于是你打开了大胡子的笔记，想看看有没有什么重要的信息。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1：翻开笔记（进入事件笔记：内容（10029））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33.笔记：内容（10029）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笔记的扉页上写着“人类万岁”，字迹异常潦草，读起来相当吃力...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1：看看能不能找到你是谁（进入事件笔记：你是谁?（10030））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2：看看能不能找到这几个小孩的信息（回到当前节点）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完全找不到任何信息，真奇怪，看大胡子明明像那种什么都会往笔记上写的人，大概?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3：地下是什么意思（进入事件笔记：地铁（10032））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lang w:val="en-US" w:eastAsia="zh-CN"/>
        </w:rPr>
        <w:t>看看有没有日记之类的（进入事件</w:t>
      </w:r>
      <w:r>
        <w:rPr>
          <w:rFonts w:hint="eastAsia" w:ascii="宋体" w:hAnsi="宋体" w:eastAsia="宋体" w:cs="宋体"/>
          <w:sz w:val="21"/>
          <w:szCs w:val="21"/>
          <w:lang w:val="en-US" w:eastAsia="zh-CN"/>
        </w:rPr>
        <w:t>笔记：日记（10033）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5：白博士?（需要选择选项“看看能不能找到你是谁”和“看看能不能找到这几个小孩的信息”和“地下是什么意思”和“</w:t>
      </w:r>
      <w:r>
        <w:rPr>
          <w:rFonts w:hint="eastAsia" w:ascii="宋体" w:hAnsi="宋体" w:eastAsia="宋体" w:cs="宋体"/>
          <w:color w:val="000000"/>
          <w:sz w:val="21"/>
          <w:szCs w:val="21"/>
          <w:lang w:val="en-US" w:eastAsia="zh-CN"/>
        </w:rPr>
        <w:t>看看有没有日记之类的</w:t>
      </w:r>
      <w:r>
        <w:rPr>
          <w:rFonts w:hint="eastAsia" w:ascii="宋体" w:hAnsi="宋体" w:eastAsia="宋体" w:cs="宋体"/>
          <w:sz w:val="21"/>
          <w:szCs w:val="21"/>
          <w:lang w:val="en-US" w:eastAsia="zh-CN"/>
        </w:rPr>
        <w:t>”才出现该选项。进入事件笔记：白博士（10035））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34.笔记：你是谁?（10030）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你翻找了一遍，并不能找到自己的信息。毕竟，你连自己叫什么都不知道...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但是很幸运的你在扉页找到了大胡子的个人信息。</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1：接着看下去（进入事件笔记：大胡子是谁?（10031））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35.笔记：大胡子是谁?（10031）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“员工编号346，血清采集科，保卫组....”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剩下的看不了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1：这么说，我们属于一个研究机构？（回到事件笔记：内容（10029））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36.笔记：地铁（10032）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外派员工注意守则：由于尸潮袭击，地面上已几乎没有幸存者城市，幸存者已尽数转入地下，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目前有数个古代地下铁入口连通地面与地下。请注意，如无必要，不要靠近地面的城市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1：难道是地下铁?（回到事件笔记：内容（10029））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37.笔记：日记（10033）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前面都是一些流水账，记录着大胡子的保安生活，但是日记的最后几页吸引了你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1：最后的内容是什么?（进入事件笔记：袭击（10034））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38.笔记：袭击（10034）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30日，遭到了恶狼帮的袭击，车队近乎全灭，保卫三组与敌军血战到底，四组为了掩护本组，主动吸引敌人注意，近乎全灭。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在刚才战斗中，我已身负重伤，令人绝望的不是我的生命即将走到尽头，而是人类文明即将毁灭在黎明前夕。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不过，护送白博士的一组已经逃离，人类的火种还没有熄灭，只是我看不到了而已。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1：白博士?（回到事件笔记：内容（10029））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白博士似乎是个很重要的人，但他是谁?他在哪里?0</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39.笔记：白博士（10035）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在笔记最后一页，你很欣喜的看到了一份地图，地图上方标着“白博士”三个字，上面有三个地点被画了红圈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花园站（回到当前节点。进入事件</w:t>
      </w:r>
      <w:r>
        <w:rPr>
          <w:rFonts w:hint="eastAsia" w:ascii="宋体" w:hAnsi="宋体" w:eastAsia="宋体" w:cs="宋体"/>
          <w:sz w:val="21"/>
          <w:szCs w:val="21"/>
          <w:lang w:val="en-US" w:eastAsia="zh-CN"/>
        </w:rPr>
        <w:t>（主线）花园站（11005）（任务清单）</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这个地点是大胡子提到过的，一定是个重要信息。当你看到旁边的备注写着：“去第二雷雨城”，你确信了自己的想法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2：疾控中心（回到当前节点。进入事件（主线）疾控中心（11006）（任务清单））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这里被大胡子圈出来，写着“重要预备方案”，这是什么意思?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3：总部（回到当前节点。进入事件（主线）总部（11007）（任务清单））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这里没有备注，但是从名字来看，大概是个很重要的地方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4：“白博士”一定就在这之中的某处（需要选择选项“</w:t>
      </w:r>
      <w:r>
        <w:rPr>
          <w:rFonts w:hint="eastAsia" w:ascii="宋体" w:hAnsi="宋体" w:eastAsia="宋体" w:cs="宋体"/>
          <w:color w:val="000000"/>
          <w:sz w:val="21"/>
          <w:szCs w:val="21"/>
          <w:lang w:val="en-US" w:eastAsia="zh-CN"/>
        </w:rPr>
        <w:t>花园站</w:t>
      </w:r>
      <w:r>
        <w:rPr>
          <w:rFonts w:hint="eastAsia" w:ascii="宋体" w:hAnsi="宋体" w:eastAsia="宋体" w:cs="宋体"/>
          <w:sz w:val="21"/>
          <w:szCs w:val="21"/>
          <w:lang w:val="en-US" w:eastAsia="zh-CN"/>
        </w:rPr>
        <w:t>”和“疾控中心”和“总部”才出现该选项。进入事件笔记：继续前进（10036））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那接下来，姑且就先以“找到白博士”作为目标吧，你这样想着。</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40.笔记：继续前进（10036）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合上笔记本，比起之前的漫无目的，你现在觉得你的目标感更强烈了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1：出发吧（返回）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41.（主线）花园站（11005）（任务清单）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大胡子的笔记上标出来的地点，看样子是一个地铁站，只不过它会通向哪里呢?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到达花园城地铁站（地表）（进入事件（主线）第二雷雨城（11008）（任务清单））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第二雷雨城在地下世界，那里可能有白博士的线索。总之先从这里进入地下吧。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42.（主线）疾控中心（11006）（任务清单）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大胡子的笔记上标出来的地点，备注着着“重要预备方案”，这是什么意思?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【此外用红色字标注了：需要携带未成年样本方可进入】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到达疾控中心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在该城市进行【疾控中心】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43.（主线）总部（11007）（任务清单）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大胡子的笔记上标出来的地点，从名字来看，大概是个很重要的地方。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【此外用红色字标注了：需要至少两个密码方可进入】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到达总部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在该城市进行【调查总部】</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“总部“，一听就是个非常重要的地方，但你完全想不起来对这里的印象，总之，去调查一下吧。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44.（主线）第二雷雨城（11008）（任务清单）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到达第二雷雨城（进入事件第二雷雨城（10068））</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疾控中心：</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45.疾控中心（10037）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你来到了这个叫疾控中心的地方，你注意到这是个造型奇特的建筑，远看过去像一个盒子，没有一扇窗户。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走近后，你才体会到它的震撼，这个建筑通体四方，高度至少有五六层高，非常壮观。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远远看去，正面一扇紧闭的大门，门上有几个浮雕字，“疾控中心”。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1：靠近（进入事件疾控中心：戒备（10038））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46.疾控中心：戒备（10038）</w:t>
      </w:r>
    </w:p>
    <w:p>
      <w:pPr>
        <w:rPr>
          <w:rFonts w:hint="eastAsia" w:ascii="宋体" w:hAnsi="宋体" w:eastAsia="宋体" w:cs="宋体"/>
          <w:sz w:val="21"/>
          <w:szCs w:val="21"/>
        </w:rPr>
      </w:pPr>
      <w:r>
        <w:rPr>
          <w:rFonts w:hint="eastAsia" w:ascii="宋体" w:hAnsi="宋体" w:eastAsia="宋体" w:cs="宋体"/>
          <w:sz w:val="21"/>
          <w:szCs w:val="21"/>
        </w:rPr>
        <w:t>靠近之后，你注意到，疾控中心周围停满了横七竖八的车辆，以及垒起来的防御工事，沙袋，拒马。</w:t>
      </w:r>
    </w:p>
    <w:p>
      <w:pPr>
        <w:rPr>
          <w:rFonts w:hint="eastAsia" w:ascii="宋体" w:hAnsi="宋体" w:eastAsia="宋体" w:cs="宋体"/>
          <w:sz w:val="21"/>
          <w:szCs w:val="21"/>
        </w:rPr>
      </w:pPr>
      <w:r>
        <w:rPr>
          <w:rFonts w:hint="eastAsia" w:ascii="宋体" w:hAnsi="宋体" w:eastAsia="宋体" w:cs="宋体"/>
          <w:sz w:val="21"/>
          <w:szCs w:val="21"/>
        </w:rPr>
        <w:t>看起来这里曾经戒备森严。不过满地的狼藉提醒你，那都是过去的事了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1：再靠近点（进入事件疾控中心：大门（10039））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47.疾控中心：大门（10039）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终于来到了大门前，门上满是弹孔和干涸的血迹。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结合之前看到的一片狼藉，你推测这里曾经遭遇了攻击，外围的防御虽然被摧毁，但攻击者最终止步于大门前。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看来大门真的很坚固。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1：敲敲门（回到当前节点）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没有任何反应。虽然这扇门很坚固，但你确信敲门声真的非常大。如果有人在里面，他一定能听到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2：尝试破门而入（回到当前节点）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别说是踢几脚了，你估计就算在这埋设炸药，这道门也不一定会被炸开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3：四处观察一下（进入事件疾控中心：摄像头（10040））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48.疾控中心：摄像头（10040）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你惊讶地发现，门洞的上方，有一个摄像头，而摄像头的红灯，显然是亮着的！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1：朝摄像头挥手（回到当前节点）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但是没有任何反应，你开始不确定摄像头的红灯是否真的是亮着的，也许是反光呢?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2：朝摄像头跳舞（回到当前节点）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纹丝不动，你现在确信，这个摄像头背后一定没有人看着。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3：让小孩过来（进入事件疾控中心：大门打开（10041））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本来只是死马当活马医，但是令你震惊的是，当小孩站在摄像头前时，突然一阵剧烈的机械摩擦声响起，随机你听到了某种设备刺耳的传动声，在一道细细的光柱射到你面前时，你确定，门开了。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也许这里什么人也没有，还是先离开吧。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49.疾控中心：大门打开（10041）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或许是这道门的开关过于耗费能量，或许是出于警惕，门只开了一条一人宽的细缝。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你把头探了过去，突然一把枪伸出来指向了你的脑袋。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1：举起手来（进入事件疾控中心：问询（10042））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50.疾控中心：问询（10042）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“你们中有人有丧尸化症状吗”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1：没有（需要队伍没有丧尸化特质。进入事件疾控中心：继续问询（10043））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2：我们觉得没有（需要口才&gt;30。进入事件疾控中心：继续问询（10043））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你表现得非常从容自然，对方放下了一丝戒备。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“丧尸化者禁止入内！”</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51.疾控中心：继续问询（10043）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“你们是什么人”，你注意到那个人穿着某种防化服，带着防毒面具。</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1：白博士在吗?（进入事件疾控中心：放行（10044））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“我们来给他送，呃....”，你指了指后面，“样本”</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52.疾控中心：放行（10044）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听到你这么说，面具人放下了枪，吆喝你赶紧进去，随后他拉动了什么东西，门开始缓缓地关闭了。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你注意到，直到门关上最后一条缝之前，他都拿枪指着外面。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1：你是白博士?（进入事件疾控中心：准备体检（10045））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53.疾控中心：准备体检（10045）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“不，我就是个看门的，其实我从没见过白博士”，他放下了枪，但是并没有摘下面具。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“先去做体检，然后才能进去。”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1：行（消耗2时。进入事件疾控中心：体检（10046））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54.疾控中心：体检（10046）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你们所有人都抽了血，面具男取走血样，进入了一个摆满仪器的房间。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“你们到休息区去，请自便，这里什么都有”。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你注意到，自从进来以后，除了这个面具男，你再没见过别的人了。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1：去休息区（进入事件疾控中心：休息区（10047））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55.疾控中心：休息区（10047）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来到休息区的你震惊了，这里完全是你没见过的装潢。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四周的墙壁通体洁白，而灯光又将其映照的层次分明，纯几何形状的家具摆放在各个角落，简约而不简单。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模糊的记忆让你一瞬间仿佛有种回到古代，人类文明还处在黄金时代的错觉。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1：去“餐厅”（消耗1时。-999饥饿，-100压力。回到当前节点）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你看到这里摆满了各种罐头，本以为会吃到和口粮一样的食物，打开后却是各种烹饪的食品，你不明白这是什么原理，你只知道这是你吃过的最好吃的东西。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2：去“健身房”（消耗1时。随机一人+1身体素质。回到当前节点）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这里摆着各种器械，稍加尝试后，你发现，这些机器都是锻炼人体能用的。你很难理解，现在外面天天舟车劳顿，怎么会有人造一种器械来主动让自己劳累。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3：去“澡堂”（消耗1时。-100疲劳，-100压力。回到当前节点）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你知道这个地方，但是他还是出乎了你的意料，你从没有想过，按下一个按钮，热水就会无限量供应。这在任何城市都是令人无法想象的。这实在是太爽了。</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4：去睡一觉（消耗6时。恢复休息6时的疲劳。进入事件疾控中心：起床（10048））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大家分好了房间，你从没见过这么温馨的卧室，你才知道原来被子是可以没有霉味的，这里就是天堂吧。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56.疾控中心：起床（10048）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迷迷糊糊不知道睡了多久，被一阵广播叫醒，让你们赶紧到会议室。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1：该起了（进入事件疾控中心：会议开始（10049））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57.疾控中心：会议开始（10049）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来到会议室，你看到面具男已经在那等你了。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1：多谢款待（进入事件疾控中心：会议（10050））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58.疾控中心：会议（10050）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“你应该不是组织的人，我知道，” 面具男开口道，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“你是半道受到委托的吧，你把样本护送到这，真的非常感谢”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1：组织?（进入事件疾控中心：失败（10051））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话到一半咽了下去，你觉得失忆这件事很难说清楚，不如让他认为你是半道接受委托的就好。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59.疾控中心：失败（10051）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“但是很不幸，实验已经失败了”，面具男摇头道。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1：啊?（进入事件疾控中心：病毒（10052））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60.疾控中心：病毒（10052）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“我们是一个研究丧尸病毒解药的机构，已经存续了上百年了。我们从没有放弃过”。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说着，他捂住了面门。“然而，病毒的变异还是大大超出了我们的预期，现在已经开始空气传播了”。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1：啊??（进入事件疾控中心：感染（10053））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61.疾控中心：感染（10053）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“是的，你应该从没被丧尸咬过或者抓伤过吧”，你试探性地点点头，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“这就是了，你的体内已经检出了丧尸病毒”。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1：...（进入事件疾控中心：惊讶（10054））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无任何提示（需要队伍中有丧尸化特质的队友）</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听到这句话，你感到仿佛五雷轰顶（需要队伍中没有丧尸化特质的队友）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62.疾控中心：惊讶（10054）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“不，你不用担心，你死后病毒才会发作”，面具男补充道。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在震惊之余，你没有放弃思考，你猛地想起来。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1：这些小孩（进入事件疾控中心：孩子（10055））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63.疾控中心：孩子（10055）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“对，这些孩子没有感染病毒，这你应该猜得到吧，为什么我们这个研究机构需要他们。”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1：那也就是说，还有希望?（进入事件疾控中心：希望?（10056））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64.疾控中心：希望?（10056）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“不”，面具男摇摇头，“我累了”，他叹了口气。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“尽管我们一直在研究，但是其实从来就没什么进展。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这个病毒就像是在嘲笑我们，每当我们有所突破，他就会变异，使得我们的所有努力前功尽弃”。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1：你……们？（进入事件疾控中心：“我们”（10057））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65.疾控中心：“我们”（10057）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“是啊，你不会以为这么大的疾控中心就我一个人吧”，他的目光落到了旁边的墙上。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顺着他的目光望过去，你看到很多张合影，里面的人充满着笑容，也充满着希望，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“我师父被实验丧尸咬伤，我徒弟死于第一次空气传播变异的版本，我妻子被恶狼帮的人杀死，同一个科室二十多个人，只剩我一个了。”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1：……（进入事件疾控中心：绝望（10058））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66.疾控中心：绝望（10058）</w:t>
      </w:r>
    </w:p>
    <w:p>
      <w:pPr>
        <w:rPr>
          <w:rFonts w:hint="eastAsia" w:ascii="宋体" w:hAnsi="宋体" w:eastAsia="宋体" w:cs="宋体"/>
          <w:sz w:val="21"/>
          <w:szCs w:val="21"/>
        </w:rPr>
      </w:pPr>
      <w:r>
        <w:rPr>
          <w:rFonts w:hint="eastAsia" w:ascii="宋体" w:hAnsi="宋体" w:eastAsia="宋体" w:cs="宋体"/>
          <w:sz w:val="21"/>
          <w:szCs w:val="21"/>
        </w:rPr>
        <w:t>“恶狼帮一直想要攻破这里，外面的兄弟战斗到了最后一刻，但还是全灭了”。</w:t>
      </w:r>
    </w:p>
    <w:p>
      <w:pPr>
        <w:rPr>
          <w:rFonts w:hint="eastAsia" w:ascii="宋体" w:hAnsi="宋体" w:eastAsia="宋体" w:cs="宋体"/>
          <w:sz w:val="21"/>
          <w:szCs w:val="21"/>
        </w:rPr>
      </w:pPr>
      <w:r>
        <w:rPr>
          <w:rFonts w:hint="eastAsia" w:ascii="宋体" w:hAnsi="宋体" w:eastAsia="宋体" w:cs="宋体"/>
          <w:sz w:val="21"/>
          <w:szCs w:val="21"/>
        </w:rPr>
        <w:t>你看不出他面具后的感情变化，</w:t>
      </w:r>
    </w:p>
    <w:p>
      <w:pPr>
        <w:rPr>
          <w:rFonts w:hint="eastAsia" w:ascii="宋体" w:hAnsi="宋体" w:eastAsia="宋体" w:cs="宋体"/>
          <w:sz w:val="21"/>
          <w:szCs w:val="21"/>
        </w:rPr>
      </w:pPr>
      <w:r>
        <w:rPr>
          <w:rFonts w:hint="eastAsia" w:ascii="宋体" w:hAnsi="宋体" w:eastAsia="宋体" w:cs="宋体"/>
          <w:sz w:val="21"/>
          <w:szCs w:val="21"/>
        </w:rPr>
        <w:t>“从那以后从外面来的补给也断了。吃的倒是还够，但是剩下的实验设备也就抽抽血了”。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1：这...（进入事件疾控中心：车队（10059））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67.疾控中心：车队（10059）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他话锋一转，“这么重要的样本，只有你一个人在护送，至少应该需要一支车队吧”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1：车队已经……（进入事件疾控中心：有心无力（10060））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68.疾控中心：有心无力（10060）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“原来如此，我说怎么迟迟没收到总部的联络，看来总部那边也遭遇了不测，该死的恶狼帮”，他叹了口气，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“你看，即使想做些什么，我也做不了了，只有我一个人，没有其他科研人员协作，设备也没有了”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1：……（进入事件疾控中心：世外桃源（10061））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69.疾控中心：世外桃源（10061）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“好在”，他的目光越过了你，望向了孩子们。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“这里食物还比较充足，电力也很充足，外墙也很坚固，跟外面相比，是个很棒的世外桃源。”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1：你什么意思？（进入事件疾控中心：逃离世界（10062））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70.疾控中心：逃离世界（10062）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“我们已经足够努力了，就在这里度过余生吧。”，他说道。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“我准备最近就把大门彻底封死，这样这里就是个无坚不摧的堡垒，人类文明最后的乐园。”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“看这里，要什么有什么，食物充足，娱乐设施丰富，还不用再忍受孤独，你们有兴趣吗?”</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1：确实（进入事件疾控中心：再见，世界（10063））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2：不（进入事件疾控中心：拒绝（10064））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他似乎很失望，同时还很意外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71.疾控中心：再见，世界（10063）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比起外面滚滚黄沙和遍地行尸，显然这里更适合作为旅途的终点。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这些孩子还这么小，他们不该在这里遭罪。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至于人类的未来，我们又能做什么呢?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1：再见了，世界（达成成就“安稳的日子”。回到主界面）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2：再想想（回到事件疾控中心：逃离世界（10062））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72.疾控中心：拒绝（10064）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“外面的世界，只有绝望，和无尽的苦难哦。”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1：请告诉我们在哪里可以找到白博士（进入事件疾控中心：白博士（10065））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73.疾控中心：白博士（10065）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“白博士啊，我不知道，我说了我根本就没见过他”，他似乎对你的选择很不满意。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“但是，总部的基地数据库内有所有人的行踪记录。你也许可以去找找。“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“当然，说不定组织现在已经因为恶狼帮的袭击而覆灭，什么都没剩下。”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1：你说总部?（进入事件疾控中心：数据库（10066））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74.疾控中心：数据库（10066）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“基地数据库有两道保险门，但是很不幸我只有外侧大门的密码”，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他将密码写在了一张纸条上，我们看了看是12位密码：114514114514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1：谢谢（进入事件疾控中心：回到世界（10067））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1：这样的密码真的能防盗吗?（+防寒服，+隔热服。进入事件疾控中心：回到世界（10067））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“这点东西就当是你们的饯别物品吧”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75.疾控中心：回到世界（10067）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随后他便不再说话，你知道是时候离开了。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你们走过了疾控中心的大厅，发现大门已经敞开了。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当你们走出了大门，身后的机械传动声已然响起，在门缝关上的最后一瞬间，你似乎听到了广播的声音，似乎是“加油”，又似乎不是。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随后你听到门后传来了焊接的声音。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1：我们应该没法再回来了（+4000见闻。达成成就“第二密码”）</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出发吧，不管我们的选择正确与否，至少我们离白博士更近了一步。接下来，去总部看看吧。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76.第二雷雨城（10068）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终于到了第二雷雨城，但是随即你意识到，这是一个大城市，接下来去哪?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1：先四处打听打听吧（进入事件（主线）打听消息（11008）（任务清单））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77.（主线）打听消息（11008）（任务清单）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大胡子的笔记可没有提及白博士的行踪，消息需要我们自己打听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在该城市进行【打听消息】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78.打听消息（10069）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1：市场（进入事件打听消息-市场（10077））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2：酒馆（进入事件打听消息-酒馆（10070））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3：市政厅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┗━━►我们到了市政厅门口，但他们称市长非常忙，没空理你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没有得到老王的引荐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进入事件打听消息-市政厅（10098）（得到老王的引荐）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4：图书馆（需要得知老王的儿子的特征，且存在任务（分支）老王的儿子（11111）任务清单才出现该选项。消耗1时30分。回到当前节点）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我们在图书馆找了很久，但一直没有找到符合老王描述的人，天知道他儿子去了哪里?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79.打听消息-酒馆（10070）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酒馆里鱼龙混杂，我们找谁问?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进入事件打听消息-酒保（10074）（未触发酒保给的新线索）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进入事件打听消息-新线索（10076）（获得酒保给的新线索）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2：烂醉的酒鬼（需要老王没有让玩家叫他回家才出现该选项。进入事件打听消息-酒鬼（10071））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3：打牌的赌棍（回到当前节点）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“去去去一边去”，这几个赌鬼打牌正酣，没时间理你。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4：还是先回去吧（回到事件打听消息（10069））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80.打听消息-酒鬼（10071）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这个酒鬼戴着一顶格子贝雷帽，穿着一件打满补丁的绿夹克，身上简直臭气熏天。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你确定如果你是老板的话，绝对不会让他进来的。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1：向他打听事（需要没有询问酒鬼白博士这事才出现该选项）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┗━━►“我——什么都知道嗷，但是嗝，不是免费的”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需要没请他喝酒。回到当前节点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进入事件打听消息-询问酒鬼（10072）（需要请他喝酒）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┗━━►老板大气，老板身体健康!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-100零件。需要未请他喝五次酒。回到当前节点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┗━━►“已经嗝，喝不下了。亚达莫亚达，牡蛎摸牡蛎!”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需要请他喝五次酒。回到当前节点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3：等等，这个人?（需要得知老王的儿子的特征才出现该选项。进入事件酒鬼-儿子（10094））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81.打听消息-询问酒鬼（10072）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酒鬼喝了酒，非常的开心。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“说吧，嗝——你想知道什么”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1：你认识白博士吗?（进入事件打听消息-酒后胡言（10073））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“知道——啊，我——就是白博士”</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82.打听消息-酒后胡言（10073）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如果他是白博士，那你一定就是黑博士了。你只觉得浪费了酒钱非常的不爽。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1：倒了大霉（回到事件打听消息-酒馆（10070））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83.打听消息-酒保（10074）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酒保是个很标致的美女，当你向她搭话，她对你邪魅一笑。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“这是什么新型搭讪方式吗?”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不是...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新型推销方式（10075）</w:t>
      </w:r>
      <w:r>
        <w:rPr>
          <w:rFonts w:hint="eastAsia" w:ascii="宋体" w:hAnsi="宋体" w:eastAsia="宋体" w:cs="宋体"/>
          <w:color w:val="000000"/>
          <w:sz w:val="21"/>
          <w:szCs w:val="21"/>
          <w:lang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84.新型推销方式（10075）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“不过，问别人问题，你总不能什么都不能付出吧。”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她说着，对你推了推面前的酒单。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1：请所有人喝酒（消耗1000零件。+1魅力。进入事件打听消息-新线索（10076））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在场所有人欢呼了起来，我们“一不小心”成了酒馆的明星。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2：点一杯酒（进入事件打听消息-新线索（10076））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3：离开（回到事件打听消息-酒馆（10070））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85.打听消息-新线索（10076）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那么该谈正事了，你向女酒保问起了白博士的事。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“这...还真有我不知道的事”，她若有所思。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“不过别担心，你付了钱，那我就一定会帮到你。你可以去找找老王，他在市场开五金店，他什么都知道”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1：也算是有所收获（回到事件打听消息（10069））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虽说不一定靠谱，但总算是有了新线索，接下来就去市场问问这个“老王”吧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86.酒鬼-儿子（10094）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确认装束之后，我们试探性地问了他一句。一听到“你爸找你回家”，酒鬼突然一个机灵坐了起来，满脸惊恐的看着你，“你是我爸的朋友?”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1：你爸叫你赶紧回家（进入事件酒鬼-变身（10095））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87.酒鬼-变身（10095）</w:t>
      </w:r>
    </w:p>
    <w:p>
      <w:pPr>
        <w:rPr>
          <w:rFonts w:hint="eastAsia" w:ascii="宋体" w:hAnsi="宋体" w:eastAsia="宋体" w:cs="宋体"/>
          <w:sz w:val="21"/>
          <w:szCs w:val="21"/>
        </w:rPr>
      </w:pPr>
      <w:r>
        <w:rPr>
          <w:rFonts w:hint="eastAsia" w:ascii="宋体" w:hAnsi="宋体" w:eastAsia="宋体" w:cs="宋体"/>
          <w:sz w:val="21"/>
          <w:szCs w:val="21"/>
        </w:rPr>
        <w:t>他冲进了洗手间，开始疯狂冲洗自己，不停地哈出气，似乎是在确认自己有没有酒气。过了一会他来到你面前，“走吧”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1：这还是同一个人吗?（进入事件酒鬼-父子之间（10096））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88.酒鬼-父子之间（10096）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你把酒鬼带到了老王这里，老王随即开始数落儿子。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你隐约听到了什么职业考试，什么别活成沃克尔之类的话。</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不过，那些和你没什么关系就是了。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1：我们已经帮你把你儿子带回来了（进入事件酒鬼-老王的引荐（10097））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89.酒鬼-老王的引荐（10097）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“行行，知道了，你去市政厅吧，就说是老王叫你来的”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1：懂了（+3000见闻。进入事件（分支）老王的引荐（11125）（任务清单））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那么，接下来去市政府吧，希望这次能靠谱些</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90.（分支）老王的引荐（11125）（任务清单）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我们帮老王叫回了他的儿子，他愿意把我们引荐给市长，我们现在需要赶去雷雨城的市政厅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在市政厅与雷雨城市长见面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91.打听消息-市场（10077）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你在市场上转悠着，感觉非常漫无目的。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1：去菜市场（进入事件打听消息-菜市场（10078））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2：去建材市场（进入事件打听消息-建材市场（10080））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3：去日用品市场（进入事件打听消息-日用品市场（10082））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4：去五金店（需要从酒保那获得新线索且没有获得老王的引荐才出现该选项）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进入事件打听消息-五金店（10087）（不知道老王儿子的特征）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进入事件五金店-儿子在哪?（10093）（知道老王儿子的特征）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5：还是先回去吧（回到事件回到事件打听消息（10069））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92.打听消息-菜市场（10078）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很多卖菜的，蔬菜种类很多，在这转了几圈，你觉得你找不到你想要的信息。</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1：来都来了（该选项只可选择一次然后隐藏。进入事件菜市场-来都来了（10079））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93.菜市场-来都来了（10079）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市场上的蔬菜种类很多，我们可以批发一些。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1：整点蔬菜吧（消耗1时。消耗500零件。+30蔬菜。回到事件打听消息-菜市场（10078））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我们多少买了一些蔬菜，突然想起还有正事要做。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2：整点水果吧（消耗1时。消耗500零件。+30水果。回到事件打听消息-菜市场（10078））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我们多少买了一些水果，突然想起还有正事要做。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3：走了走了（回到事件打听消息-菜市场（10078））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94.打听消息-建材市场（10080）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这里是沃克尔的聚居区，大部分是建筑工人，你觉得白博士不会在这种地方。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1：来都来了（该选项只可选择一次然后隐藏。进入事件建材市场-来都来了（10081））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95.建材市场-来都来了（10081）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建材市场应该有些我们还能用上的东西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1：整点建材吧（消耗1时。消耗1000零件。+10建材。回到事件打听消息-菜市场（10078））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我们多少买了些建材，突然想起还有正事要做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2：走了走了（回到事件打听消息-建材市场（10080））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96.打听消息-日用品市场（10082）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这里人流量少，但是店铺众多，里面也许有知道你想要的信息的人，可是你该去找谁呢?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1：来都来了（该选项只可选择一次然后隐藏。进入事件日用品市场-来都来了（10083））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97.日用品市场-来都来了（10083）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旅途舟车劳顿，采购一些日用品也是必要的。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1：整点净水器吧（消耗1时。消耗500零件。+6净水器。回到事件打听消息-日用品市场（10082））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我们多少买了一些净水器，突然想起还有正事要做。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2：整点衣服吧（消耗1时。消耗500零件。+4衣服。回到事件打听消息-日用品市场（10082））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我们多少买了一些衣服，突然想起还有正事要做。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3：走了走了（回到事件打听消息-日用品市场（10082））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98.打听消息-五金店（10087）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你找到了那家五金店，看到了一个赤裸上身的大叔，那应该就是老王。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他正在埋头鼓捣一些机械设备，看到你，眼神变得警惕了起来。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1：你好，你认识白博士吗?（进入事件五金店-老王（10088））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99.五金店-老王（10088）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“白博士?”他眼睛眯的更细了，“你是组织的人？”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1：是的（进入事件五金店-诺言（10089））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2：组织?（回到当前节点）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他盯着你们，眼神仿佛在说“别跟我装傻”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100.五金店-诺言（10089）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“我知道你们有一天会来的”，他放下了手中的东西，拿起了一张手绢开始擦拭手上的脏东西。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“那么，你们是来兑现诺言的?”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1：什么诺言?（进入事件五金店-诺言?（10090））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101.五金店-诺言?（10090）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他眼睛睁的滚圆，用一种“你在开什么玩笑的表情”。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吼道，“不是，我不是跟你们说了，让你们想好了再来吗?”</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1：我是半路接到这个活的!（进入事件五金店-松口（10091））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2：告诉他你失忆了（回到当前节点）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“你失忆了，我还失身了呢!?”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102.五金店-松口（10091）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他看着你，眼里似乎满是不可置信，但看着你一脸茫然的样子，他逐渐开始确信，你确实不知道“组织”和他有什么约定，你甚至不一定知道什么是“组织”。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随后他叹了一口气，“算了，我带你去见白博士吧。”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1：太好了（进入事件五金店-老王的儿子（10092））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103.五金店-老王的儿子（10092）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“但是，我儿子还没回来。我不放心，可是我现在腾不出手去找他”，他摆摆手，“你先帮我找到我儿子让他回家吧。”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1：您儿子?（进入事件五金店-儿子在哪?（10093））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104.五金店-儿子在哪?（10093）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“我儿子戴着一顶格子贝雷帽，穿着一件打满补丁的绿夹克，按他说，这个点他一般在图书馆学习。”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“嘿嘿，我儿子这么努力，未来肯定是个米德尔，跟那些沃克尔可不一样。”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1：我知道了（进入事件（分支）老王的儿子（11111）（任务清单））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┗━━►总之四处去找找吧，一个人总不能一直窝在图书馆里，也许他在哪里放松也说不定。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┗━━►如果你没记错的话，你似乎见过这个人，但他在酒馆而不是图书馆。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要在酒馆找过酒鬼</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2：所以……沃克尔?米德尔?</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你确信你脑子里还能下意识引用这几个词，但着实忘记了它们的意思。老王看着你，确信你是真的失忆了。“沃克尔穷，米德尔富，卡普特的零件藏不住，就这样。”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105.（分支）老王的儿子（11111）（任务清单）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老王说要我们帮他把儿子带回家，他儿子戴着一顶格子贝雷帽，穿着一件打满补丁的绿夹克。但雷雨城这么大，天知道他儿子在哪里?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在雷雨城找到老王的儿子</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106.打听消息-市政厅（10098）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我们来到了市政厅，进入了内部。这里装潢的富丽堂皇，像是米德尔，不，更像是卡普特们呆的地方。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老王已经先于我们一步到了，和办公室内一个西装革履的人正在聊着什么。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1：咳咳（进入事件市长（10099））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107.市长（10099）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“啊哈，你好啊”，那个西装男站了起来，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“我是雷雨城第21任市长，你好你好。”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1：你好你好你好（进入事件市长-旧事重提（10100））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108.市长-旧事重提（10100）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“关于之前说的那件事，就是，共和军的事，你们考虑好了吗”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1：说过了我们是临时来帮忙的!（进入事件市长-尴尬（10101））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老王疯狂打眼色，看来我们来的太急，他还没把我们的情况告诉市长。</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109.市长-尴尬（10101）</w:t>
      </w:r>
    </w:p>
    <w:p>
      <w:pPr>
        <w:rPr>
          <w:rFonts w:hint="eastAsia" w:ascii="宋体" w:hAnsi="宋体" w:eastAsia="宋体" w:cs="宋体"/>
          <w:sz w:val="21"/>
          <w:szCs w:val="21"/>
        </w:rPr>
      </w:pPr>
      <w:r>
        <w:rPr>
          <w:rFonts w:hint="eastAsia" w:ascii="宋体" w:hAnsi="宋体" w:eastAsia="宋体" w:cs="宋体"/>
          <w:sz w:val="21"/>
          <w:szCs w:val="21"/>
        </w:rPr>
        <w:t>“啊——哈”，他露出了一个尴尬的神情。“没关系，新来的，那再说一遍就好了。”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1：我们是来找白博士的，你要干什么?（进入事件市长-白博士的允诺（10102））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110.市长-白博士的允诺（10102）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“我知道我知道，知道你很急，但是先听我说完”，他清清嗓子。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“你们的组织也在找白博士，但是他现在下落不明，不过他之前有在第二雷雨城短暂停留过。”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“他戴着面罩，所以我们并不知道他的样子，但他留下过一封信。他答应我们，只要我们把信交给你们组织，就会给我们1w信用点报酬。”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1：1w信用点! 你开玩笑吧？（进入事件市长-夸下海口（10103））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111.市长-夸下海口（10103）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“看吧，我们当时就觉得不现实，果然”，他一摊手。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“后来你们组织的人来过一次，也是说要考虑一下，后来就没下文了，我都快把这事忘了。”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老王在一旁插嘴道：“其实我们没有要刁难你们的意思啊。”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1：那就把信给我（进入事件市长-新的要求（10104））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112.市长-新的要求（10104）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“但是我们毕竟帮你们保管了信件对不对，总不能什么好处都不给我们吧”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1：那你们要多少信用点?（进入事件市长-共和军（10105））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“嗨，谈钱就没意思了，我们来说点别的。”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113.市长-共和军（10105）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“是这样，就像刚才我说的，最近，有一批土匪总来我们这袭击我们。“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“他们自称共和军，天天要我们交保护费。”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他的眼睛移向了我们的枪，“我们这，没多少正规军，守城都已经很勉强了，所以……”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1：继续说（进入事件市长-剿灭共和军（10106））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114.市长-剿灭共和军（10106）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“之前我们了解到，他们的据点就在附近，你看，就在这里!”他指向了一个地图。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“你要是帮我们干掉他们，我们就把白博士的信给你。”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1：我需要更多情报（进入事件市长-共和军情报（10107））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115.市长-共和军情报（10107）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你想知道些什么?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1：共和军是什么人（回到当前节点）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“这个……你只需要知道很多城市都受到了他们的骚扰就可以了。他们和恶狼帮那帮疯子不一样，他们一般只抢一次，然后就要求交保护费。而且一般收的不多，所以很多城市，包括我们，也就一直忍着”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2：他们的武装如何（回到当前节点）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“他们装备特别精良，看起来完全不像是那种普通的土匪”，“咳咳”，老王突然咳了一声。“啊当然，跟你们比起来肯定不算什么”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3：他们人数如何（回到当前节点）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“不太清楚，但是肯定不超过十人，我们之前的侦查队给出的情报是这么说的。”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4：好吧我知道了（需要选择选项“共和军是什么人”和“他们的武装如何”和“他们人数如何”才出现该选项。进入事件（主线）剿灭共和军（11010）（任务清单）和（主线）向市长复命（任务清单））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116.（主线）剿灭共和军（11010）（任务清单）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共和军在这附近似乎有一座营地，我们需要帮助雷雨城对其进行清剿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到达军事营地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在该城市进行【进入营地】</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117.（主线）向市长复命（任务清单）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我们需要帮雷雨城解决共和军的困扰，才能拿到白博士留下的线索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在该城市进行【拜访市长】</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118.市长-共和军问题（10119）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我们再次见到了市长，他很急切地问我们：“共和军的问题解决了吗?”</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1：解决了（需要非存在（主线）剿灭共和军（11010）（任务清单）才出现该选项。进入事件市长-问题解决（10120））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“啊没事没事，要不要坐下来喝杯茶?” 话是这么说，但他的语气明显是在赶人。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119.市长-问题解决（10120）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120.市长-白博士的信（10121）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1：打开看看（进入事件市长-密码（10122）。达成成就“第一密码”）</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121.市长-密码（10122）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打开信封，我们傻眼了，上面又只有一行数字：112358132134，十二个，不多不少。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1：这是什么意思呢（进入事件市长-还有件事（10123））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122.市长-还有件事（10123）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就在我们离开市长办公室的时候，突然一个人追了出来，是市长的秘书。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他拦住了我们，“对了，还有件事。”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1：市长还有什么需要?（进入事件市长-秘书（10124））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123.市长-秘书（10124）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“不是的，这事和市长无关。” 他顿了顿，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“很感谢你们清理了共和军的威胁，我觉得市长就把信给你们实在是太不厚道了，他一直都这么抠门。”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1：言下之意是?（进入事件市长-秘书的透露（10125））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124.市长-秘书的透露（10125）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“啊当然，我就是个无名小卒，我肯定没什么能拿来谢你们的东西。”，他不好意思的挠挠头。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“不过我知道一个藏宝点，那里藏了一些史前的遗物。”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1：细说（进入事件市长-藏宝点（10126））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125.市长-藏宝点（10126）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“市长担心被共和军截胡一直没去拿，现在共和军的威胁解除了，他应该很快就会去了。”他四周张望了一下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“诺，你们快去拿吧，我就想看看那个老抠鬼到时候发现惦记了很久的东西被人拿了气急败坏的样子。”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1：谢谢你了（进入事件（支线）史前遗物（11012）（任务清单））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126.（支线）史前遗物（11012）（任务清单）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从市长秘书那里我们得知，第二雷雨城附近有一个藏宝点，我们可以去那里搜刮一番。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进入事件史前遗物（10127）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┗━━►我们来到这里，只看到一些已经完全锈蚀的遗迹武器，和一些物品被搬走的痕迹，也许我们来得太晚了。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阶级名词：</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127.那是什么?（10087）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1：沃克尔?（返回）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2：米德尔?（返回）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3：卡普特?（返回）</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共和军营地：</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128.军事营地（10108）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这里似乎是一个营地，修在一个地下设施的涵洞内部。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外面是几道混凝土高墙，上面有几个持枪的人在巡逻，通向内部的只有一个很小的门。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他们似乎没有任何想要和人交流的意思。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1：离开（返回）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2：制定作战计划（需要存在任务（主线）剿灭共和军（11010）（任务清单）才出现该选项。进入事件营地-作战计划（10109））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129.营地-作战计划（10109）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我们答应市长要把这个据点除掉，但是该怎么做呢?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1：尝试交涉（回到当前节点）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我们离围墙还有一段距离，他们就直接举枪警告了，还没来得及说什么就开火了。这帮家伙真是油盐不进。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2：强攻（进入事件营地-强攻（10110））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3：潜入（进入事件营地-潜入（10111））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4：再想想（返回）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130.营地-强攻（10110）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虽然这个堡垒非常坚固，但是好在据我们观察，里面的人不多，看来市长说的是实话。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1：向城楼射击（消耗50弹药。进入事件营地-基地内部（10112））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效果不错，城楼上因为守城的人少，很快被火力压制了，我们顺利登上城墙。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2：开车冲撞大门（-50车辆耐久。进入事件营地-基地内部（10112））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城门被撞开了，不过车头也受损严重。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131.营地-潜入（10111）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我们绕着四周转了圈，发现了一扇紧闭着的门。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1：破门而入（敌方血量100。进入事件营地-基地内部（10112））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我们砸开了大门，但是动静太大，引来了基地内的守卫，看来一场恶战在所难免了。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2：尝试撬锁（需要手工&gt;20。进入事件营地-基地内部（10112））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我们悄无声息地溜进了基地。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132.营地-基地内部（10112）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基地里非常空旷，可能是由于里面人少的原因。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幸运的是，可能由于城墙很坚固，所以基地内几乎没有人巡逻。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很快我们摸到了一个房间，外侧有好几个人正躺着睡觉，而最内侧似乎有人在开会。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1：把睡着的人杀掉（进入事件营地-击败（10114））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这些人可都不是什么好鸟，杀他们可没什么心理负担。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2：把睡着的人绑起来（敌方血量100.进入事件营地-投降（10113））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在把他们控制住的过程中，一个人突然惊醒，随即大叫了起来。完蛋了，一场恶战难以避免。</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133.营地-投降（10113）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一番血战后，只剩几个人了，他们选择投降，任我们处置。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1：开始吧处理他们吧（进入事件营地-俘虏（10115））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134.营地-击败（10114）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我们清扫了这个基地，接近了最里面一个像是会议室的房间。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里面的人看到我们都惊呆了，我们迅速进入，拿下了这个房间。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1：开始处理他们吧（随机一人+2000见闻。进入事件营地-俘虏（10115））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135.营地-俘虏（10115）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这些俘虏缩在墙角，没了威风，但是眼里却没有惧色。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我们这一次行动，是要想办法帮助第二雷雨城解决共和军的保护费问题，我们应该怎么做呢?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1：只要没有收保护费的人，就没有保护费了（返回）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虽然这个做法有点缺德，但是显然是最便捷的，枪口之下无冤魂。我们顺利解决了这批……应该算强盗吧。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2：命令他们不要再收保护费了（进入事件营地-嘲讽（10116））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听到我们的要求，他们反应相当令人意外。没有同意或者拒绝，他们一时间哄笑成一团。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136.营地-嘲讽（10116）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“你们要不要听听你们在说什么，是雷雨城市长派你们来的吗? 哈哈，他是不是好了伤疤忘了疼了?”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1：什么意思?（进入事件营地-总统（10117））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137.营地-总统（10117）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“小兄弟，现在还不算晚，把我们放了，我们还可以告诉总统，说你们只是被雷雨城市长骗了，兴许总统还能饶你们不死。”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“不会吧，雷雨城市长连“总统”是谁都没告诉你，就让你来送死? ”，此起彼伏的笑声响了起来。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2：饶我们不死?？（该选项只可选择一次然后隐藏。回到当前节点）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你把我们基地折腾成这样，饶你们不死已经很宽限了好不好!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3：这……（需要选择选项“总统”和“绕我们不死?”才出现该选项。进入事件营地-抉择（10118））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138.营地-抉择（10118）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这几个人没有丝毫要退让的意思，我们应该怎么办?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1：放他们走（返回）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我们承认有点被吓到了，他们的口气有恃无恐，好在基地已经被破坏了，他们只得离开。我们也算完成了雷雨城的工作了吧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2：把他们都杀了（返回）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总觉得咽不下这口气，还是把他们都解决了吧。在我们把枪口对准他们的时候，比起恐惧，他们似乎是震惊更多一些。</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共和军的宝藏：</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139.史前遗物（10127）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我们来到了城市附近的一个标注点，在这里发现了一个隐秘的地下入口。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1：进入（进入事件宝藏-武器库（10128））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140.宝藏-武器库（10128）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地下陈列了大量的武器和弹药，看起来这是个武器库。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1：这下发大财了（消耗1时。进入事件宝藏-“史前”（10129））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141.宝藏-“史前”（10129）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正如那个人所说，这里是个“史前的武器库”，几乎绝大部分的装备都锈死了，我们只整理出了部分尚未完全损毁的弹药，和一捆炸药。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1：也算是有所收获吧（+300弹药。进入事件宝藏-拦截（10130））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142.宝藏-拦截（10130）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我们正打算离开，突然一道强光几乎刺瞎了我们的眼睛，当双眼适应下来，才发现前面的通道被人拦住了。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他们在地上摆放了路障，强光灯，禁止我们前进，而数十人举着枪，齐刷刷地对着我们。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1：怎么回事?（进入事件宝藏-共和军?（10131））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143.宝藏-共和军?（10131）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“下车！突击检查”，就在我们犹豫的时候，几只枪齐刷刷地对着我们。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我们只得乖乖下车，“路过共和军的地盘，就要交过路费，这个不用我教你们吧? !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1：又是共和军?（进入事件宝藏-抢劫（10132））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144.宝藏-抢劫（10132）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突然枪口指向了你，“你，去把你们车上的物资给我拿来，孝敬给总统。”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你被人指着踉踉跄跄地到了车后备箱，不过这时候你发现，你进入了那些人的视野死角。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1：乖乖给他们拿东西（随机物资丢失。-300弹药）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“嘿嘿，这才像话嘛。”，他们几乎把刚刚你们搜刮的东西都拿走了，弹药，炸药，还有车上的其他货物，简直是一帮强盗。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2：和他们拼了（敌方血量140。进入事件宝藏-战胜（10134））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3：把炸药点燃递给他们（进入事件宝藏-炸药（10133））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145.宝藏-炸药（10133）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你在把炸药递给他们的时候，给同伴使了个眼色，大家立刻心领神会，朝一旁扑倒。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而这帮强盗还没反应过来，“砰”，耀眼的白光就覆盖了整个地下通道。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好在地道没塌，在浓烟散去后，你看到他们已经化为了一地的尸体和齑粉。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146.宝藏-战胜（10134）</w:t>
      </w:r>
    </w:p>
    <w:p>
      <w:pPr>
        <w:rPr>
          <w:rFonts w:hint="eastAsia" w:ascii="宋体" w:hAnsi="宋体" w:eastAsia="宋体" w:cs="宋体"/>
          <w:sz w:val="21"/>
          <w:szCs w:val="21"/>
        </w:rPr>
      </w:pPr>
      <w:r>
        <w:rPr>
          <w:rFonts w:hint="eastAsia" w:ascii="宋体" w:hAnsi="宋体" w:eastAsia="宋体" w:cs="宋体"/>
          <w:sz w:val="21"/>
          <w:szCs w:val="21"/>
        </w:rPr>
        <w:t>这般匪徒装备十分精良，但我们的车队也不是吃素的。</w:t>
      </w:r>
    </w:p>
    <w:p>
      <w:pPr>
        <w:rPr>
          <w:rFonts w:hint="eastAsia" w:ascii="宋体" w:hAnsi="宋体" w:eastAsia="宋体" w:cs="宋体"/>
          <w:sz w:val="21"/>
          <w:szCs w:val="21"/>
        </w:rPr>
      </w:pPr>
      <w:r>
        <w:rPr>
          <w:rFonts w:hint="eastAsia" w:ascii="宋体" w:hAnsi="宋体" w:eastAsia="宋体" w:cs="宋体"/>
          <w:sz w:val="21"/>
          <w:szCs w:val="21"/>
        </w:rPr>
        <w:t>一番战斗之后，这帮共和军被尽数消灭。他们习惯了食肉饮血，却没想到啃到骨头崩了门牙。</w:t>
      </w:r>
    </w:p>
    <w:p>
      <w:pPr>
        <w:rPr>
          <w:rFonts w:hint="eastAsia" w:ascii="宋体" w:hAnsi="宋体" w:eastAsia="宋体" w:cs="宋体"/>
          <w:sz w:val="21"/>
          <w:szCs w:val="21"/>
        </w:rPr>
      </w:pPr>
      <w:r>
        <w:rPr>
          <w:rFonts w:hint="eastAsia" w:ascii="宋体" w:hAnsi="宋体" w:eastAsia="宋体" w:cs="宋体"/>
          <w:sz w:val="21"/>
          <w:szCs w:val="21"/>
        </w:rPr>
        <w:t>不过，虽然武器库是史前的，但他们的装备可不是……</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1：是他们送上门来的，不拿白不拿（+200弹药，+2泵动散弹枪，+2冲锋枪，+4军用手雷。返回）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2：算了，不稀罕（返回）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147.总部（10135）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这里就是那个叫总部的地方了，外观上看上去是一个巨大的城堡，高耸的城墙和林立的塔楼仿佛在对外宣告这里是多么的牢不可破。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但是遍布墙体的弹孔和破损的大门又告诉着你，这里已然是一座废墟。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1：进入（进入事件总部-战斗痕迹（10136））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148.总部-战斗痕迹（10136）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这里遍地都是战斗的痕迹，和你苏醒的地方很像: 一样风格的敌人尸体，一样风格的，也许是同行者的尸体。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1：继续深入（进入事件总部-建筑（10137））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149.总部-建筑（10137）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基地内非常大，在外圈城墙的包裹下，是一栋栋灰色外墙的水泥建筑，从外到内依次增高。</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1：去外围的水泥建筑看看（该选项只可选择一次然后隐藏。回到当前节点）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周围的水泥建筑大门都被破开了，内里已被洗劫一空了，看不出曾经是什么。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2：去中间最高的水泥建筑看看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进入事件总部-抵达中心（10140）（需要已爆破）</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进入事件总部-中心建筑（10138）（需要未爆破）</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150.总部-中心建筑（10138）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越是在靠近最高的建筑的过程中，能看出来之前发生的战斗就越激烈。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很快，前方的道路就被一堆不知道是残骸还是破碎的瓦砾堆起来的障碍挡住了。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从之前炸出来的路走（需要已爆破才出现该选项）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2：绕路吧（消耗3时。进入事件总部-抵达中心（10140））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3：爆破障碍物（消耗50弹药。进入事件总部-更多废墟（10139））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4：试图从废墟中穿过（需要注意力&gt;25。进入事件总部-抵达中心（10140））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我们很巧妙地通过楼栋内，绕开了横在楼栋间的瓦砾堆。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5：找个制高点看看?（回到当前节点）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我们从旁边爬上了一栋楼的最高处，能看到原处楼栋间的间隙还有很多这样的瓦砾堆，看起来像是人为堆起来的。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151.总部-更多废墟（10139）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将面前的瓦砾爆破后，清出了一条道路，但是很快发现了前方还有瓦砾堆。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1：绕路吧（消耗2时。进入事件总部-抵达中心（10140））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2：继续爆破（消耗50弹药。进入事件总部-抵达中心（10140））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连绵不绝的爆破声响起，我们终于清出了一条笔直的通往中心的道路。</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152.总部-抵达中心（10140）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我们终于来到了中心最高的建筑，和周围的残垣断壁相比，显得要干净一些。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当然也只是相对而言，墙壁上斑驳的弹孔显然预示着他也曾遭到过相似的待遇，只是依旧完好的大门说明这座要塞未被攻破。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1：前往大门（进入事件总部-大门紧闭（10141））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153.总部-大门紧闭（10141）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大门紧闭着，这是理所当然的，显然就连曾经的入侵者也没能攻陷此处。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大门口只有一个简单的面板。上面有个卡槽，一个密码盘，一个像是摄像头的东西。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这是刷卡的地方，显然我们没有能在上面刷的东西。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2：观察密码盘（需要未输入大门密码才出现该选项。进入事件总部-密码盘（10142））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3：观察摄像头（进入事件总部-摄像头（10143））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154.总部-密码盘（10142）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这就是个密码盘，没什么特别的。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1：输入112358132134（需要从雷雨城获得密码才出现该选项。消耗2时。回到当前节点）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需要未在摄像头处完成验证。回到事件总部-大门紧闭（10141）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需要在摄像头处完成验证。进入事件总部-认证通过（10144）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155.总部-摄像头（10143）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这里是个摄像头，但是这个孔径显然不是用来拍摄门外情况的，他是用来拍摄什么的呢?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需要未在密码盘处完成验证。回到事件总部-大门紧闭（10141）</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需要在密码盘处完成验证。进入事件总部-认证通过（10144）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2：离开（回到事件总部-大门紧闭（10141））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156.总部-认证通过（10144）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在你还在对机械播报声称呼自己的方式感到震惊的时候，生锈齿轮再次转动的咔哒咔哒声就这样传了过来。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厚重的大门缓缓的打开，一股陈腐，乃至腐臭的气息从门缝中喷了出来，击打在你身上又随后蒸发在了身后的空地上。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当大门完全敞开时，阳光洒进了昏暗的室内。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1：观察（进入事件总部-“人类必胜”（10145））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157.总部-“人类必胜”（10145）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面前是个巨大的大厅，透过门框映照进来的光线只照亮了一小片区域，和疾控中心非常像。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不一样的是，这里遍地尸体，而且几乎都已高度腐败，正前方的墙壁上有一句很可能是用血书写的标语：“人类必胜”，“人类万岁”之类的。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1：观察房间内（回到当前节点）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你才注意到这个大厅的天花板是如此之高，高到让你觉得整栋建筑似乎都只有一个大厅。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2：观察尸体（回到当前节点）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尸体横七竖八躺在地上，但几乎都是头部中弹，而且现场似乎也没有搏斗的痕迹。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3：观察深处（回到当前节点）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地面上满是尸体，凝固的血迹。但是不难发现，大厅深处似乎又是一道门。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4：前往深处（需要选择选项“观察深处”才出现该选项。进入事件总部-还是门（10146））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158.总部-还是门（10146）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我们走近了大厅深处的门，很容易就注意到，门的旁边有个和外面大门上一模一样的面板。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这是刷卡的地方，如果外面那扇门我们没什么能拿来刷的东西，那么这里显然也没有。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2：观察密码盘（需要未输入内部密码才出现该选项。进入事件总部-还是密码盘（10147））</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3：观察摄像头（进入事件总部-还是摄像头（10148））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159.总部-还是密码盘（10147）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跟外面一样，这还是个密码盘，没什么特别的。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需要未在内部摄像头处完成验证。回到事件总部-还是门（10146）</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需要在内部摄像头处完成验证。进入事件总部-通过活板门（10149）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2：输入114514114514（需要从疾控中心获得密码才出现该选项。消耗2时。回到当前节点）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160.总部-还是摄像头（10148）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这里还是个摄像头，跟外面的摄像头一模一样。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需要未在内部密码盘处完成验证。回到事件总部-还是门（10146）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需要在内部密码盘处完成验证。进入事件总部-通过活板门（10149）</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2：离开（回到事件总部-还是门（10146））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161.总部-通过活板门（10149）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熟悉的齿轮转动声传来，一条一眼望不到底的通路出现在你的面前，和被干涸的鲜血铺装的地板形成了一种极其强烈的对比。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1：谜底也许都在这里了（消耗30分。进入事件总部-样本保管室（10150））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162.总部-样本保管室（10150）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漫长的地道仿佛没有尽头，只有我们的脚步声不断地回响着。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在漫长的下降后，一扇门终于出现在了尽头。上面只有简单的几个字：“样本保管室”，以及一个门把手。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1：需要整理下心情（该选项只可选择一次然后隐藏。回到当前节点）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这扇门后也许有我们希望知道的事情。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2：打开门（进入事件总部-自我了断之人（10151））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163.总部-自我了断之人（10151）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门后的房间意外的朴素，一排排的货架整齐地排列在逼仄的空间。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一个个药瓶和玻璃管规整地码在货架上，就好像在每个城市都能见到的那种药店一般。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房间正中间有一个穿着白大褂的人，他已经双脚离地，面目因高度腐败而显得狰狞。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1：唔……老天（该选项只可选择一次然后隐藏。回到当前节点）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废土在上，愿死者得安息。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查看尸体</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总部-尸体（10152）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164.总部-尸体（10152）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尸体已经高度腐败了，一些肉和筋仍维持着整体的形状。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1：查看工牌（回到当前节点）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上面血迹斑斑，只能依稀看到“助手”的字样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2：查看尸体面部（回到当前节点）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一股恶心的感觉从胃里翻腾而出，你不敢再细看下去了。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3：查看尸体口袋（进入事件总部-录像带（10153））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165.总部-录像带（10153）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强忍住反胃感，你把手探进尸体的口袋，摸到一个东西，拿出来一看，是一个录像带。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1：找找看房间里有没有什么设备（进入事件总部-录像-1（10154））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我们很幸运的在角落的一张桌子上发现了一个录像带播放机，旁边还有一个录像机，看来这里很可能就是录制现场。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166.总部-录像-1（10154）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录像带开始播放，背景正是这个房间，画面正中是一个戴着眼镜棱角分明的大叔，从穿着来看很有可能就是这圈录像带的主人。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他神情严肃地看着画面正中，时不时地摆弄镜头，也许是在调试设备。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良久，也许是调试完成，他清了清嗓子。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1：听听他说了什么（进入事件总部-录像-2（10155））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167.总部-录像-2（10155）</w:t>
      </w:r>
    </w:p>
    <w:p>
      <w:pPr>
        <w:rPr>
          <w:rFonts w:hint="eastAsia" w:ascii="宋体" w:hAnsi="宋体" w:eastAsia="宋体" w:cs="宋体"/>
          <w:sz w:val="21"/>
          <w:szCs w:val="21"/>
        </w:rPr>
      </w:pPr>
      <w:r>
        <w:rPr>
          <w:rFonts w:hint="eastAsia" w:ascii="宋体" w:hAnsi="宋体" w:eastAsia="宋体" w:cs="宋体"/>
          <w:sz w:val="21"/>
          <w:szCs w:val="21"/>
        </w:rPr>
        <w:t>“咳咳，我是高级研究员雷，白博士的助手，我希望，看到这卷录像带的最好是我们人类。”</w:t>
      </w:r>
    </w:p>
    <w:p>
      <w:pPr>
        <w:rPr>
          <w:rFonts w:hint="eastAsia" w:ascii="宋体" w:hAnsi="宋体" w:eastAsia="宋体" w:cs="宋体"/>
          <w:sz w:val="21"/>
          <w:szCs w:val="21"/>
        </w:rPr>
      </w:pPr>
      <w:r>
        <w:rPr>
          <w:rFonts w:hint="eastAsia" w:ascii="宋体" w:hAnsi="宋体" w:eastAsia="宋体" w:cs="宋体"/>
          <w:sz w:val="21"/>
          <w:szCs w:val="21"/>
        </w:rPr>
        <w:t>“如果不是，咳咳，你们这些该死的丧尸! 你们毁了人类的未来! 我诅咒你们!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1：丧尸怎么会看录像?（进入事件总部-录像-3（10156））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168.总部-录像-3（10156）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“人类同胞啊，我们的研究已经进入了最后阶段了，但是恶狼帮对这里的围攻愈发激烈，三天前总部也终于沦陷了。”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“我们现在被他们困在这座建筑里，没有食物，没有水，我们作为人类的使命，已经完不成了。”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他在镜头前掩面啜泣起来。“明明已经要成功了……”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1：……（进入事件总部-录像-4（10157））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169.总部-录像-4（10157）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“丧尸病毒——（这一段录像内容好像损毁了）听不懂没关系，“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“简单来说，一旦感染进入晚期，即使还没有变成丧尸，那些感染者就不能再被称作‘人类’了。”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“但这个过程可能会很漫长，只要还没有没有进入晚期，一切就都还来得及。”</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1：不能再被称作‘人类’?（进入事件总部-录像-5（10158））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170.总部-录像-5（10158）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“理论上是这样，只要能够消灭它，只要可以……”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他顿了顿，擦了擦眼睛，像是在平复心情。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“人类文明等待这个‘只要’已经太久了，久到大家都快放弃了……”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1：……（进入事件总部-录像-6（10159））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171.总部-录像-6（10159）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“但是，但是……”，明明泪痕还在，但此刻他脸上露出了发自真心，甚至有些癫狂的笑，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“我们赢了! 那个号称‘不可能非自然死亡’的病毒，那个所谓‘超越生命的生命’。”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“它死了! 我们在最适宜它生存的环境里杀死了它! 人类万岁!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1：所以病毒终于可以被消灭了吗?（进入事件总部-录像-7（10160））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172.总部-录像-7（10160）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“只要能大规模制备……至于原料，样本个体的脊髓，一人份的就足以支撑长期的抗体培养。”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“人类在上，至少还有一对样本还没有转运回总部，希望他们没有被恶狼盯上。”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“对了，还有感染者的脊髓，这个需要的量很多……找恶狼帮那些‘丧尸’吧，反正他们也不算人类。”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1：“样本”…“感染者”…不会吧…（进入事件总部-录像-8（10161））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173.总部-录像-8（10161）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“对了，还有个最大的好消息，白博士肯定还活着!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“这群该死的丧尸扑空了，白博士还没有回来，他肯定已经知道总部遇袭的事情了。”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“现在除了他本人，谁也不知道他去了哪里。”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1：靠，合着你也不知道（进入事件总部-录像-9（10162））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174.总部-录像-9（10162）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“总之，看到这里的人类同胞，这是我作为人类最后的请求。”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“如果你能找到白博士的话，请把最新的实验结果交给他，就在录像带壳上。”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“其他的资料我得销毁了，不能让那群丧尸拿到这些。”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1：上哪儿找啊（进入事件总部-录像-10（10163））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175.总部-录像-10（10163）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“人类同胞啊，我也没有什么东西回报你，这房间里还有些药品，你有需要就拿走吧。”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“那么，就到这里吧。人类万岁!”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他没骗人，这个房间里确实还剩几个能用的医疗箱。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1：还是先离开吧（+5000见闻。+10医疗箱。30分后进入事件离开总部（10164）。进入事件。）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视频到这里就结束了，不仅没有解决谜团，谜团反而变得更加扑朔迷离了，拿上医疗箱就离开这里吧。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176.（主线）离开总部（11126）（任务清单）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先离开总部吧，也许废土上的其他地方会有线索……</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遭遇恶狼帮：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177.离开总部（10164）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就在我们准备离开的时候，惊讶地发现刚才进来的入口处，竟然站着两个人。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我们进来的时候，他们肯定不在!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1：仔细观察（需要注意&gt;20才可选该选项。回到当前节点）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仔细观察，那两个“人”瞳孔空洞，是丧尸！可是，丧尸看到活人会这样呆立着不动吗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2：朝他们喊话（随机一人手上。进入事件奇怪的丧尸（10165））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两个人影突然咆哮着冲了过来，让我们措手不及，尽管我们将他们开枪击毙，但还是有人受了伤。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3：开枪击毙（进入事件奇怪的丧尸（10165））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我们迅速掏出枪，在他们还没反应过来之前迅速将他们击毙。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178.奇怪的丧尸（10165）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我们走上前去，腐烂的面孔和外翻的尖牙让你确定了，这就是两只丧尸。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但是他们的穿着，让你有了非常不好的预感，这分明是在你苏醒时来袭击你的那些怪人的装扮。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1：赶紧离开（进入事件丧尸?（10166））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179.丧尸?（10166）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你们迅速离开了地下，来到建筑门口的时候，你发现门外以满是这些装束奇怪的人。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仔细看才发现，他们的外貌都和丧尸无异，溃烂的皮肤和明显异常的牙齿。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但是丧尸怎么会统一穿着满身的刺青和钉刺的衣服?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1：太奇怪了（进入事件包围（10167））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180.包围（10167）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外面的——你一时不知道该叫他们人还是丧尸——发现了我们，朝着我们射击。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好在我们安全上车了，但是这些装束怪异的他们还是从四面八方围了上来。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1：战斗（敌方血量200。进入事件才出狼口（10167））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2：逃跑（-30车辆耐久。进入事件才出狼口（10167））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我们在迷宫般的基地内到处穿梭，车体承受了不计其数的擦伤。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3：从炸出来的路逃离（需要在之前在废墟里爆破才出现该选项。进入事件才出狼口（10167））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之前消耗的炸药没有白费，这时真的派上大用场了。</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181.才出狼口（10167）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终于来到了基地的大门，将后面的追兵甩开了。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此时我们能看到地平线上还有滚滚黄沙朝着我们逼近，显然是这些人的增援。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1：轰油门，快走!（进入事件便入豺穴（10168））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182.便入豺穴（10168）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尽管他们的车看起来破破烂烂满是锈迹，但是似乎引擎比我们更好，很快他们就追了上来，将我们的车辆团团围住。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两辆比我们车子还大的卡车围在我们左右两侧，车身插满了钢铁长矛，一群张牙舞爪的“人”在车上冲我们喊叫。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正前方是一群密集的摩托，骑手的手里都拿着燃烧瓶，后面还跟着一辆镶满钢钉的铲车，我们已经完全被包围了!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1：立即刹车（该选项只可选择一次然后隐藏。-30车辆耐久。敌方血量160。进入事件恶战接着恶战（10170））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这显然是个糟糕的决定，后方的叉车冲了上来，钳制住了我们。前方的摩托趁机投掷燃烧瓶，我们遭遇了重创。在这混乱之下，两边车辆上的人员跳到了我们车上，一场战斗不可避免了。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2：加速冲撞前面的摩托（进入事件恶战接着恶战（10170））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大卡车的速度不可能追上摩托，所以我们谁也没撞到。但是因为这一场混乱，摩托车手的燃烧瓶全部扔歪了，两旁车辆上的人也扑了个空，不少人重重地摔在了地上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3：撞击两侧的车辆（车辆耐久-40进入事件恶战接着恶战（10170））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我们躲开了后方的叉车和前方的摩托，但是两侧的车辆比我们想象的更坚固，而且镶嵌在上面的长矛十分具有杀伤力，使我们受到了重创。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183.恶战接着恶战（10170）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一番恶战后，我们仍未能摆脱这群人。相反，我们能注意到地平线上更多车辆在靠近了。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前面的摩托车开始散开，逐渐张开成一张网，后侧的铲车也越追越紧。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不过，经过刚才那一番折腾，我们发现左侧的车辆已经不剩几个人了，而右侧的车辆似乎有些跟不上，铲车已经开始摇摇晃晃了。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1：冲进摩托车群（该选项只可选择一次然后隐藏。-50车辆耐久。回到当前节点）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这个决定正中他们的下怀，在散开的摩托车网里，我们的卡车成了燃烧瓶的活靶子。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2：撞击左侧的车辆（-30车辆耐久。回到当前节点）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尽管这辆车上没什么人了，但是车辆却异常坚固，我们可以说碰了一鼻子灰。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3：撞击右边的车辆（-30车辆耐久。回到当前节点）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尽管速度有些放慢，但对面那辆车的车体状态并没有我们想象的那么糟糕，我们反而被撞得七荤八素。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4：突然刹车（-10车辆耐久。进入事件破局（10171））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我们猛踩刹车，随即受到了一阵冲击。显然后面的铲车根本没有料到我们的行动。</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184.破局（10171）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尽管遭遇了冲击，但是显然叉车受到的冲击更大，从后视镜能看到叉车整个解体了，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有许多碎片都砸到了我们车上，噼里啪啦就像迎接了一场冰雹。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其他的车辆慢了半拍才注意到这个变故，前方的大卡车根本来不及反应。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1：就是现在! 掉头!（进入事件掉头（10172））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185.掉头（10172）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我们抢先一步掉了头，全速向后方驶去。尽管这一波操作拉开了很大的距离。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但是后面的人紧追不舍，他们的引擎更好，会被追上的。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1：还有什么转机吗?（进入事件沙尘暴!（10173））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186.沙尘暴!（10173）</w:t>
      </w:r>
    </w:p>
    <w:p>
      <w:pPr>
        <w:rPr>
          <w:rFonts w:hint="eastAsia" w:ascii="宋体" w:hAnsi="宋体" w:eastAsia="宋体" w:cs="宋体"/>
          <w:sz w:val="21"/>
          <w:szCs w:val="21"/>
        </w:rPr>
      </w:pPr>
      <w:r>
        <w:rPr>
          <w:rFonts w:hint="eastAsia" w:ascii="宋体" w:hAnsi="宋体" w:eastAsia="宋体" w:cs="宋体"/>
          <w:sz w:val="21"/>
          <w:szCs w:val="21"/>
        </w:rPr>
        <w:t>地平线上，我们看见另一片滚滚黄沙向我们袭来，不过这次似乎不太一样。</w:t>
      </w:r>
    </w:p>
    <w:p>
      <w:pPr>
        <w:rPr>
          <w:rFonts w:hint="eastAsia" w:ascii="宋体" w:hAnsi="宋体" w:eastAsia="宋体" w:cs="宋体"/>
          <w:sz w:val="21"/>
          <w:szCs w:val="21"/>
        </w:rPr>
      </w:pPr>
      <w:r>
        <w:rPr>
          <w:rFonts w:hint="eastAsia" w:ascii="宋体" w:hAnsi="宋体" w:eastAsia="宋体" w:cs="宋体"/>
          <w:sz w:val="21"/>
          <w:szCs w:val="21"/>
        </w:rPr>
        <w:t>先是一片嘈杂，随后是一道壁立万仞的沙墙铺天盖地向我们压来。</w:t>
      </w:r>
    </w:p>
    <w:p>
      <w:pPr>
        <w:rPr>
          <w:rFonts w:hint="eastAsia" w:ascii="宋体" w:hAnsi="宋体" w:eastAsia="宋体" w:cs="宋体"/>
          <w:sz w:val="21"/>
          <w:szCs w:val="21"/>
        </w:rPr>
      </w:pPr>
      <w:r>
        <w:rPr>
          <w:rFonts w:hint="eastAsia" w:ascii="宋体" w:hAnsi="宋体" w:eastAsia="宋体" w:cs="宋体"/>
          <w:sz w:val="21"/>
          <w:szCs w:val="21"/>
        </w:rPr>
        <w:t>也许，这就是我们所期待的转机。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1：冲进去!（改变当前天气为沙暴。进入事件向死而生（10174））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187.向死而生（10174）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我们抱着最坏的打算，一头扎进了沙尘暴中，阳光在一瞬间消失，取而代之的是漫天的昏黄色。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叮叮当当的沙砾和石头撞击车辆的声音压过了方才还在轰鸣不断的引擎，它也快到极限了。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1：还不安全，继续前进!（引擎损坏2级。进入事件沙暴之中（10175））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“砰!”，这是引擎发出的唯一一声能穿透沙暴的声音。这种状态下，即使听不见引擎的声音，我们也早该想到它不可能撑得住的。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2：先停下吧，引擎坏了就真跑不了了（进入事件沙暴之中（10175））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188.沙暴之中（10175）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我们的车辆停了下来，四周的沙砾渐渐淹没了车辆。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风暴没有丝毫减弱的迹象，再这样下去我们会被活埋的！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但是，我们甚至连车门都快推不开了。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1：等待沙暴减弱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也许是心理作用的原因，感觉外面的风沙减弱了一些。（消耗1时。回到当前节点）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┗━━►沙子越堆越多，很快埋住了整辆车，我们感觉呼吸越来越困难，渐渐的意识开始模糊了……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选择选项“等待”3次。进入事件被掩埋的结局（10176）</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2：让一位队员下车清理沙子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┗━━►一名队员下了车，但是巨大的风沙很快淹没了他的身影，这就是一瞬间的事。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未选择选项“等待沙暴减弱”。随机失去一名成员。回到当前节点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┗━━►一名队员下了车，但是巨大的风沙差点就吞没了他，幸好他被其他队员及时拉住了。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选择选项“等待沙暴减弱”。随机一人受到伤害。回到当前节点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3：所有人下车清理</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┗━━►我们一起下了车，但这个时候的风沙实在是太大了，我们根本没办法，有几个人还被石头砸中受伤了。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未选择选项“等待沙暴减弱”。随机三人受到伤害。回到当前节点</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┗━━►我们在同一时间下了车，很快有人被风沙淹没，但好歹同伴眼疾手快，拉住了他，使他不至于被风沙淹没。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选择选项“等待沙暴减弱”。进入事件被掩埋的结局（10176）</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189.被掩埋的结局（10176）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很快，堆积的沙暴便完全吞没了我们，即使还有任何的未解之谜，也只能眼睁睁看着谜底被永远地掩埋在黄沙之中……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1：就到此为止了吗？（回到主界面）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190.沙中求生（10177）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我们来到车轮处，拿出工兵铲，棍子，油箱盖，一切能用来盛装沙子的物品，拼命的挖着。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沙堆就像流水一样，不断的流入，而我们舀出沙子，流入，舀出，就这样重复了不知多久。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1：太累了!（消耗6时。改变当前天气为晴天。进入事件沙暴之后（10178））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191.沙暴之后（10178）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不知道过了多久，天空终于再次清澈了起来，周围的沙堆完全变了形状。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就算追兵还在附近，应该也在沙堆下面了。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1：总算逃过一劫（进入事件多了一个（10179））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192.多了一个（10179）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正当我们松了一口气时，却很快意识到队伍里多了一个人。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狂野的装饰，夸张的纹身，你很快意识到，那辆叉车解体后，飞到我们车上的东西可能并不只有零件……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1：站住（进入事件别想跑（10180））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193.别想跑（10180）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显然我们在沙暴中都没来得及相互确认身份，那个人也才反应过来，随机摆开架势。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但他显然还没有认清自己寡不敌众的处境，很快被我们撂倒。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1：把他绑起来（进入事件无线电（10181））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194.无线电（10181）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此时，这个到底的人裤包里突然响起了什么声音，是一阵电子杂音，时断时续。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我们将口袋里的东西掏出来，这竟是个无线电!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“红仔红仔，收到请回话，请回报沙尘暴里的情况。”，一个极度嘶哑的声音响起。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1：“报告，一切正常。”（进入事件回应无线电（10182））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2：“没有找到他们，大概是逃走了。”（进入事件回应无线电（10182））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195.回应无线电（10182）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你的声音穿过无线电，像是石沉大海。良久，无线电那头才做出回应。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“我们愿意赎回我们的同伴，你想要什么?”，对方问道。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“如果你是认真的，我们可以准备。但请你不要开玩笑。”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2：你们是谁?为什么追杀我们?（进入事件识破（10183））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196.识破（10183）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对方沉默了一阵，“只有组织的人才能进入总部，如果你们是组织的人，应该清楚我们是谁才对。”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1：原来我是组织的人?（该选项只可选择一次然后隐藏。回到当前节点）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你刚想脱口而出这句话，突然想到，他们会不会只袭击组织的人来着?</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2：我们不是组织的人（进入事件无伤大雅的谎（10184））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你想说你失忆了，但是毫无疑问没有说服力，而且也对改变现状没有任何帮助。所以你觉得，不如将错就错好了。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197.无伤大雅的谎（10184）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你谎称你是偶然进入那个地下基地的，虽然这没有一点说服力，对方显然花了更大力气都没能进去。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对方一时没法确认，对话一时陷入沉寂。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“说起来，你对感染者怎么看?”，对方先一步打破沉寂，但突如其来的问题一时间让你一头雾水。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1：感染者?（进入事件感染者（10185））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198.感染者（10185）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“对，感染者，就是那些感染了丧尸病毒但还没有变成丧尸的人。你不会连这个都不知道吧?”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“你觉得这些感染者，究竟是人类，还是丧尸呢?”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1：还没有变成丧尸，那不就还是人吗？（进入事件恶狼帮的承诺（10186））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“嗯，你说的有道理，不是吗?”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2：可是病毒不是很难被消灭吗? 那他们迟早都是丧尸（进入事件恶狼帮的承诺（10186））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对方没做出更多的回应，无线电一时间陷入了沉默。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199.恶狼帮的承诺（10186）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“嗯，嗯，好的，我知道了。”，对方似乎在回应其他人的报告。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“这样，请你把我们的同胞送到狼群市来，我能提供你们需要的东西，也能向你解答你的问题。”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留下这句话后，对方便对你的新问题不再有任何回应。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1：也许他们知道我是谁（1天后进入事件总统（10187）。进入事件（主线）押送俘虏（11013）（任务清单））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我们也许是组织的人，也许只是卷入事件的外包司机。无论如何，今天发生了太多，已经考虑不了再多的事情了。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200.（主线）押送俘虏（11013）（任务清单）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阴差阳错中，我们竟然俘虏了恶狼帮的成员。借此机会，我们可以接触到恶狼帮的高层，也许可以了解到更多信息。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在该城市进行【送还俘虏】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201.总统（10187）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进入事件奇怪的路障（10188）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202.奇怪的路障（10188）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我们行驶在路上，前面突然出现了一大堆路障。尽管道路很宽敞，但是突然出现的路障还是让人觉得非常诡异。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1：径直开过去（进入事件奇怪的武装（10189））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2：有点诡异，还是绕路吧（消耗一时。进入事件奇怪的武装（10189））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203.奇怪的武装（10189）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当我们还沉浸在之前发生的诡异事件中时，前方突然出现了一大堆全副武装的人。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他们装备精良，在我们的必经之路上摆满了路障，就这么看着我们，也不说话。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我们刚往前开了点，一颗子弹就落在了我们面前的地上，仿佛在警告我们“不准前进”。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2：和他们拼了（敌方血量60。进入事件更强的武装（10190））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3：绕路吧（消耗2时。进入事件更强的武装（10190））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204.更强的武装（10190）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前方的道路上又出现了一大堆全副武装的人，和之前一样，他们把路拦住，静静地看着我们。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不同的是，这次人数几乎是之前的数倍。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我们刚往前开了点，对面的子弹就倾泻过来，如同一道钢铁之墙倾注在前方的地面上。在我们立刻后退后，开火就停止了。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2：和他们拼了（敌方血量120。进入事件无法抗衡的武装（10191））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3：绕路吧（消耗2时。进入事件无法抗衡的武装（10191））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205.无法抗衡的武装（10191）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前方的道路上再次出现了一大堆路障和全副武装的人，只一眼我们便明白，我们不可能是他们的对手。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1：绕路吧（消耗3时。进入事件困兽之斗（10192））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206.困兽之斗（10192）</w:t>
      </w:r>
    </w:p>
    <w:p>
      <w:pPr>
        <w:rPr>
          <w:rFonts w:hint="eastAsia" w:ascii="宋体" w:hAnsi="宋体" w:eastAsia="宋体" w:cs="宋体"/>
          <w:sz w:val="21"/>
          <w:szCs w:val="21"/>
        </w:rPr>
      </w:pPr>
      <w:r>
        <w:rPr>
          <w:rFonts w:hint="eastAsia" w:ascii="宋体" w:hAnsi="宋体" w:eastAsia="宋体" w:cs="宋体"/>
          <w:sz w:val="21"/>
          <w:szCs w:val="21"/>
        </w:rPr>
        <w:t>我们查看地图，发现刚才的三拨人都拦在我们的必经之路上，我们绕路的过程中，似乎一直在被他们驱赶着。</w:t>
      </w:r>
    </w:p>
    <w:p>
      <w:pPr>
        <w:rPr>
          <w:rFonts w:hint="eastAsia" w:ascii="宋体" w:hAnsi="宋体" w:eastAsia="宋体" w:cs="宋体"/>
          <w:sz w:val="21"/>
          <w:szCs w:val="21"/>
        </w:rPr>
      </w:pPr>
      <w:r>
        <w:rPr>
          <w:rFonts w:hint="eastAsia" w:ascii="宋体" w:hAnsi="宋体" w:eastAsia="宋体" w:cs="宋体"/>
          <w:sz w:val="21"/>
          <w:szCs w:val="21"/>
        </w:rPr>
        <w:t>现在他们似乎开始准备收缩包围圈了，我们最好加速逃离。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1：有些不妙（进入事件迫近的威胁（10193））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207.迫近的威胁（10193）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不对，你能感觉到明显不同于普通武装力量的东西正在向你靠近。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阵阵的轰鸣声由远及近，恐惧开始弥散在车厢内。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1：傻孩子!快跑!（进入事件坦克!（10194））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208.坦克!（10194）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直到轰鸣声的源头出现在你的视野中，你的恐惧终于被具象化。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那是一个铁盒子，你从历史文献和一中知道，它叫坦克。只有少数人亲眼见过它们的残骸，而现在你面前的是一辆真货。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它的火炮足以掀翻任何一辆普通载具，而它的装甲则可以抵御现有的一切枪械的攻击，履带滚滚向前，碾碎它面前的一切障碍。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1：准备战斗!（进入事件降维打击（10195））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2：快跑吧，也许它追不上我们。（进入事件降维打击（10195））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209.降维打击（10195）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在我们做出抉择之前，一发坦克炮弹落在了车辆的一旁，剧烈的爆炸几乎将要把车辆掀翻。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一侧的轮胎应该已经在爆炸中严重损毁，我们已经没办法再利用自己的机动性优势，只得原地还击。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但我们的武器根本刮不花坦克的装甲，紧接着，第二发炮弹就洞穿了我们的车厢。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1：完全不是对手（-30车辆耐久。引擎损坏2级。进入事件战败（10196））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在完全一边倒的战斗中，我们的车辆受到了严重的伤害。</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210.战败（10196）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就在我们以为自己死定了的时候，坦克的炮击停止了，残骸阻挡了我们的视线使我们摸不清状况。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就在我们困惑时，车窗被砸碎了，我们被一群人粗暴地拉出了车辆。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1：等待我们的是什么?（+100压力。进入事件军队（10197））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211.军队（10197）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你才发现，外面已经围着很多人，他们都穿着制式军装，手里托着完全不像是这个时代的武器。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你的脑子浮现出一个词。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1：共和军（进入事件共和军-卡普特（10198））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212.共和军-卡普特（10198）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你被半架着拖到人群围出的空地，然后被押着跪在地上，然后是长久的沉默，只能听见血滴在地上的声音。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直到一个人的出现，打破了这份沉默。你勉强抬起头，看见一个身影正悠然踱步向你靠近。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得体的装扮，锃亮的皮鞋，已知他是卡普特中的极品了，这样一个大卡普特怎么会出现在这里?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1：你是谁?（进入事件共和军-总统（10199））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213.共和军-总统（10199）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“你们就是之前和共和军作对的人吧。”他眯缝着眼，脸上堆砌着笑容，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“自我介绍一下，废土上的人一般叫我总统。”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“我欣赏有能力的人，而你有能力击败我们的据点，你知道这意味着什么吗?”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1：?（进入事件共和军-管辖（10200））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214.共和军-管辖（10200）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“恭喜你们，以后你们就是共和军的一份子了。”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“从今往后，你们归我管辖。只要你对我忠诚，共和军就能保护你在废土上的地位。”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“相应的，你要随时满足共和军的需求，绝对服从共和军的命令。”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“好好干吧，在我们共和军，生活只会越过越甜。”</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1：为什么?（进入事件共和军-弱肉强食（10201））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“啪!”，你没看清他什么时候动的手，只知道他脸上的笑容没有一丝改变，仿佛这一切理所当然，毋庸置疑。“还要我再重复一遍吗?”</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215.共和军-弱肉强食（10201）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“庆幸吧，要是你没有实力，我会把第一发炮弹就送进你的驾驶舱。”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“废土之上，弱小的人成为养料，有实力的人成为更强者的附庸。这是自然之理。”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“我承认你有点实力，不过比起我，可就还差那么……一点点吧。” 总统仍然眯缝着眼睛。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进入事件共和军-惩戒（10202）（杀害军事营地的共和军）</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进入事件共和军-刑罚（10203）（放过军事营地的共和军）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216.共和军-惩戒（10202）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“你攻击了我们共和军的据点，然后还放走了投降的人，对吧?”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“哈哈，你还真是仁慈呢，放在旧时代能做个圣人吧。”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“那么，圣人先生，你得再仁慈一点，给我们据点的损失做出点补偿，毕竟我们以后就是同路人了，可不能留这些旧账呢。”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1：他们没告诉你，我们被雷雨城市长骗了吗?（该选项只可选择一次然后隐藏。回到当前节点）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“哦，他们被处决前确实想说些什么来着。”总统的笑容从未改变，“不过失败者说的话，有什么听的必要吗?”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2：你要做什么?（进入事件共和军-惩戒结果（10204））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217.共和军-刑罚（10203）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“你攻击了我们共和军的据点，把整个据点的人都杀光了，对吧?”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“哈哈，赶尽杀绝这点，我可太欣赏你了。不过嘛，共和军是个大家庭，怎么能对自己人动手呢?”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“我们都信奉自然之理，信奉弱肉强食，也一样信奉杀人偿命。”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进入事件共和军-孤狼（10206）（车上只有一人）</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进入事件共和军-刑罚结果（10205）（车上有多人）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218.共和军-惩戒结果（10204）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总统微微打了个手势，一队士兵便开始井然有序的从我们的车上搬下物资。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我们只能眼睁睁看着车上的物品被搬去了大半。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“这些以后都是共和军的合法财产了，有什么异议的话，你们可以申诉。”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“当然，是向我申诉。”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1：阻止他们（随机物资丢失。进入事件共和军-额外惩罚（10207））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2：辱骂总统（随机物资丢失。进入事件共和军-额外惩罚（10207））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3：……（随机物资丢失。进入事件共和军-扬长而去（10208））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我们被抢走了大量的物资。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219.共和军-刑罚结果（10205）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总统微微打了个手势，一位队员便被士兵架了出去。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大家都没来得及说话，冰冷的刀锋就划过了那位队员的喉管，鲜艳的红线随机在颈部出现，血沫如同露珠一样渗出，到流下，最后喷涌而出。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先是震惊如同刺骨的电流使你全身麻痹，再是悲伤如同倒灌的海潮使你眼圈湿润，最后是愤怒如同爆发的火山使你血压飙升。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1：阻止他们（随机失去一名成员。进入事件共和军-额外惩罚（10207））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2：辱骂总统（随机失去一名成员。进入事件共和军-额外惩罚（10207））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3：……（随机失去一名成员。进入事件共和军-扬长而去（10208））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220.共和军-孤狼（10206）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“你好像是一头孤狼啊。现在让你偿命的话也不符合共和军的利益。”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“不过，共和军可不需要孤高的狼，我们是一个集体，我的集体里可容不下多的硬骨头呢。”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当你反应过来的时候，一股钻心的剧痛从眼眶中传来，你的一只眼睛再也看不见东西了。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1：不!（主角获得特质：瞎眼。进入事件共和军-扬长而去（10208））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221.共和军-额外惩罚（10207）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“怎么，你不服气吗? 作为共和军的一份子，你要绝对服从共和军的命令，也就是我的命令。”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“对于不愿意遵守命令的士兵，不给予一点惩罚的话，大家会觉得共和军是一个无组织无纪律的地方。”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1：***!（主角获得特质：瞎眼。进入事件共和军-扬长而去（10208））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一股钻心的剧痛从眼眶中传来，你的一只眼睛再也看不见东西了。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222.共和军-扬长而去（10208）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“那么，欢迎加入共和军。”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“记住，废土之上，共和军永远有你的位置!”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留下这句话后，总统便扬长而去。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1：这件事还没完呢，“总统”（主角获得特质：复仇）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“总统”，你默念着这个称呼，复仇的种子已经在你心中种下。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2：也许我们根本就不应该跟总统作对（主角获得特质：屈服）</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废土之上，弱肉强食是常态，跟着总统混也许不算是一个坏选择。</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223.恶狼帮（10209）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我们来到了恶狼帮的营地，他们的基地被高墙围着，和外城隔绝成了两个区域，禁止一般人进入。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门口站着两个守卫，奇怪的是，天气并不算寒冷，他们却把自己裹得严严实实。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1：向他们说明来意（进入事件恶狼帮-放行（10210））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我们说明了来意后，守卫向墙内致意了一下，随即将我们放了进去。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224.恶狼帮-放行（10210）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营地内部显得非常的安静，一些不知道有什么作用的木屋散乱的排列着。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偶尔有几个路过的人，都把自己包的严严实实的。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最终，你被带到了一个大屋子前，带路的人示意你进去。</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1：进去吧（进入事件恶狼帮-丧尸（10219））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225.恶狼帮-丧尸（10211）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里面的房间看起来像是会议室，站着一些一样把自己裹得严严实实的人。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正中间是一个，等等，正中间坐着的，是一个面目狰狞的丧尸，正在直勾勾地看着你！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1：拔枪（进入事件恶狼帮-丧尸?（10212））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226.恶狼帮-丧尸?（10212）</w:t>
      </w:r>
    </w:p>
    <w:p>
      <w:pPr>
        <w:rPr>
          <w:rFonts w:hint="eastAsia" w:ascii="宋体" w:hAnsi="宋体" w:eastAsia="宋体" w:cs="宋体"/>
          <w:sz w:val="21"/>
          <w:szCs w:val="21"/>
        </w:rPr>
      </w:pPr>
      <w:r>
        <w:rPr>
          <w:rFonts w:hint="eastAsia" w:ascii="宋体" w:hAnsi="宋体" w:eastAsia="宋体" w:cs="宋体"/>
          <w:sz w:val="21"/>
          <w:szCs w:val="21"/>
        </w:rPr>
        <w:t>“不要紧张，至少现在，我还是这里的负责人，你可以叫我酋长。”</w:t>
      </w:r>
    </w:p>
    <w:p>
      <w:pPr>
        <w:rPr>
          <w:rFonts w:hint="eastAsia" w:ascii="宋体" w:hAnsi="宋体" w:eastAsia="宋体" w:cs="宋体"/>
          <w:sz w:val="21"/>
          <w:szCs w:val="21"/>
        </w:rPr>
      </w:pPr>
      <w:r>
        <w:rPr>
          <w:rFonts w:hint="eastAsia" w:ascii="宋体" w:hAnsi="宋体" w:eastAsia="宋体" w:cs="宋体"/>
          <w:sz w:val="21"/>
          <w:szCs w:val="21"/>
        </w:rPr>
        <w:t>就在你准备拔枪的时候，“丧尸”竟然开口说话了!</w:t>
      </w:r>
    </w:p>
    <w:p>
      <w:pPr>
        <w:rPr>
          <w:rFonts w:hint="eastAsia" w:ascii="宋体" w:hAnsi="宋体" w:eastAsia="宋体" w:cs="宋体"/>
          <w:sz w:val="21"/>
          <w:szCs w:val="21"/>
        </w:rPr>
      </w:pPr>
      <w:r>
        <w:rPr>
          <w:rFonts w:hint="eastAsia" w:ascii="宋体" w:hAnsi="宋体" w:eastAsia="宋体" w:cs="宋体"/>
          <w:sz w:val="21"/>
          <w:szCs w:val="21"/>
        </w:rPr>
        <w:t>他一挥手，周围那些裹得严严实实的人纷纷褪去面巾，你发现他们竟然都是面目狰狞的“丧尸”。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1：这是怎么回事?（进入事件恶狼帮-感染者（10213））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227.恶狼帮-感染者（10213）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“如你所见，我们都是‘感染者’，或者说，组织眼里的‘丧尸’。”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“恶狼帮的大多数人都是或轻或重的感染者，因为无法治疗，我们被排挤出文明社会，最终组成了现在的恶狼帮。”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“至于纹身和配饰，最初也是为了掩盖丧尸化的特征而准备的。”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1：为什么告诉我这些?（进入事件恶狼帮-俘虏（10214））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“如果你是组织的人，肯定早就知道这些。就算你只是碰巧卷进这次事件的，那你也有权知道。”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228.恶狼帮-俘虏（10214）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“还有，我希望我们的同伴没有再受到别的伤害。”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你这时才想起，我们的车上还带着一个恶狼帮俘虏。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1：哦，对的对的!（+3000见闻。+30恶狼帮好感。进入事件恶狼帮-委托（10215））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我们把之前抓到车上的人放了出来，他一来到营区内，一下就激动起来。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229.恶狼帮-委托（10215）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“还有一件事。”，“酋长”说出这句话时，我们正打算离去。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“你们能把我们的同胞送回来，证明你们确实不是组织那群狂热的‘人类派疯子’。”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“既然你们接过组织的委托，那，能听听我们的委托吗?”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说来听听吧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恶狼帮-委托内容（10216）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230.恶狼帮-委托内容（10216）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“我希望你们可以协助我们剿灭组织残部。”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“虽然组织大概是你的前金主，但如你所见，他们的总部实质上已经被我们摧毁了，你们只需要做一件小事。”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你大概已经猜到了委托内容，考虑下来，你决定听下去，看看有没有新的信息。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1：我们有几个问题要问（进入事件恶狼帮-问题（10217））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231.恶狼帮-问题（10217）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“你想问些什么，我会尽力解答的。”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1：“组织”到底是什么?（进入事件恶狼帮-“组织”（10218））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2：“恶狼帮”和“组织”的矛盾?（需要选择选项““组织”到底是什么?”才出现该选项。进入事件恶狼帮-矛盾（10220））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232.恶狼帮-“组织”（10218）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“他们是一个科研团队，从大灾变初期开始便致力于研究丧尸病毒的解药。”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“但解药的进度根本赶不上病毒摧毁文明的速度，他们就转入地下，坚持进行研究。”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“他们坚信‘人类万岁!’，誓要为人类文明保留未来的火种。”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1：听起来，他们才是正义的一方（进入事件恶狼帮-分化（10219））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2：可你刚刚叫他们‘人类派疯子’（进入事件恶狼帮-分化（10219））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233.恶狼帮-分化（10219）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“如果病毒可以很快被消灭，那他们确实会成为人类的英雄。”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“只可惜，自大灾变开始已经上百年了，丧尸病毒依然号称‘不可能非自然死亡’。”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“病毒不会立刻将人杀死，因此造就了数量庞大的感染者群体，而感染者变成丧尸也需要一个漫长的过程。”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“因为对病毒的态度不同，人们也逐渐分化为‘人类派’和‘自然派’。”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1：“人类派”?（回到当前节点）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“人类派”坚信人类文明需要不惜代价阻止病毒继续肆虐，而丧尸绝对不能算作人类。最极端的“人类派”甚至认为，在感染者变成丧尸的过程可以逆转之前，感染者也与丧尸无异。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2：“自然派”?（回到当前节点）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“自然派”认为不可消灭的病毒属于不可违逆的自然规律，人类文明需要与这样的规律共存。最极端的“自然派”甚至认为，如果人类可以享受‘人权’，那么丧尸也该拥有“丧尸权”。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3：所以……（回到事件恶狼帮-问题（10217））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234.恶狼帮-矛盾（10220）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“我们一直在‘关注’组织的研究进度，根据我们的调查，他们已经接近成功了。”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“他们已经成功地攻克了杀死病毒的难关。”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1：这不是件好事吗?你们终于有救了（进入事件恶狼帮-消灭病毒（10221））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235.恶狼帮-消灭病毒（10221）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“如果组织的目的还是‘消灭病毒，拯救人类’，那倒肯定是件好事。”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“酋长”的目光突然变得锐利起来。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“可是现在领导组织的那群极端的人类派疯子，他们打算直接一劳永逸地消灭病毒，把所有的‘丧尸’，一个不留的消灭干净。”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1：恕我们冒犯，难道你们不会处理丧尸吗?（进入事件恶狼帮-消灭（10222））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236.恶狼帮-消灭（10222）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“你还不明白吗? ”，“酋长”有些情绪激动。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“这群疯子所说的丧尸，包括所有已经开始丧尸化的感染者，也包括还没开始发病的携带者，甚至包括在研究过程中感染微量病毒的他们自己。”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“他们计划杀死这片废土上大部分的所谓‘丧尸’，给剩下的纯净‘人类’创造一个没有病毒困扰的未来! 好一个‘人类万岁’。”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1：……（进入事件恶狼帮-缘由（10223））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237.恶狼帮-缘由（10223）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“组织里为数不多的温和人类派都看不下去了，才向我们提供的这些信息。”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“所以我们袭击他们的车队，围攻他们的基地，并不是出于什么宏大高尚的理由，只是为了自保而已。”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1：你们为什么不把这件事公布出去呢?（回到当前节点）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“没用的，大家只会相信‘人类的英雄制造了瘟疫的解药’，而不会理会‘一群土匪对英雄的污蔑’的。”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2：那你们只保护恶狼帮的人不就行了吗?（回到当前节点）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“然后呢? 一群没有感染病毒的新人类会坐视一个旧时代的感染者组织继续存在下去吗?”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3：……（进入事件恶狼帮-遗憾（10224））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238.恶狼帮-遗憾（10224）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“不过好在，我们前段时间攻破了他们的基地，给予了他们重创。”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酋长似乎并不是很欣喜，甚至可以说有些懊恼。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“但是，我们并没有抓住最后的大鱼，那个人现在就像人间蒸发了一样。”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1：让我们猜猜，你说的这条大鱼，是白博士?（该选项只可选择一次然后隐藏。回到当前节点）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嘘! 你现在是一个跟组织没有任何关系的司机，不能就这样暴露你的身份。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2：……（进入事件恶狼帮-收尾工作（10225））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239.恶狼帮-收尾工作（10225）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“我希望你能帮我找到一个人，组织的人叫他白博士。”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果然又是他，你心里暗暗想着。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“他常年戴着面罩，连组织里见过他真实样貌的人都寥寥无几。”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“唯一的特征是，他总是随身带着一样东西。”</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1：能具体说说吗?（进入事件恶狼帮-特征（10226））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240.恶狼帮-特征（10226）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“那是一个笔记本，上面印着蓝色的倒三角。”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1：……（进入事件恶狼帮-笔记本（10227））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241.恶狼帮-笔记本（10227）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摸了摸衣服里那个笔记本，一刹那间，你感觉世界都安静了。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你确信，封面没有什么紫色倒三角，紫色应该是你的红色的血和蓝色的倒三角染成的。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此刻，你一时间陷入了恍惚，一时间世界仿佛变得寂静无声。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1：难道?（进入事件恶狼帮-“我”?（10228））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242.恶狼帮-“我”?（10228）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当你再度清醒的时候，已经离开了恶狼帮的营地，面前是熙熙攘攘的城市。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你想起刚从昏迷中清醒时从脸上扯下的面罩，想起随身携带的笔记本上看不懂的笔记和公式，想起总部为你层层洞开的大门。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1：难道我就是白博士?（进入事件记忆（10229）。达成成就“失去的记忆”）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243.记忆（10229）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“我”就是白博士，在接受这一切之时，你一时间想起来很多的东西。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组织，恶狼帮，病毒，实验，一切的记忆如同雨点打在水泥地上蔓延开来。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1：对了，笔记!（进入事件“你”的笔记（10230））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对，如果记忆开始恢复了，那那本本来不该被你看懂的笔记，应该也可以看懂了。</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244.“你”的笔记（10230）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你颤颤巍巍地翻开了笔记，里面的公式你都看懂了，和之前在地下基地看到的录像一样，样本的脊髓，制备公式。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你明白，现在你就是完成丧尸病毒解药的关键。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也许，现在回到失去记忆的地方，你的记忆会变得更加清晰。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1：我们需要找个地方整理思绪（进入事件（主线）回到起点（11016）（任务清单））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245.（主线）回到起点（11016）（任务清单）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也许，现在回到地上，回到失去记忆的地方，你的记忆会变得更加清晰。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到达的任务目标地点（进入事件重整思绪（10231））</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失去的记忆：</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246.重整思绪（10231）</w:t>
      </w:r>
    </w:p>
    <w:p>
      <w:pPr>
        <w:rPr>
          <w:rFonts w:hint="eastAsia" w:ascii="宋体" w:hAnsi="宋体" w:eastAsia="宋体" w:cs="宋体"/>
          <w:sz w:val="21"/>
          <w:szCs w:val="21"/>
        </w:rPr>
      </w:pPr>
      <w:r>
        <w:rPr>
          <w:rFonts w:hint="eastAsia" w:ascii="宋体" w:hAnsi="宋体" w:eastAsia="宋体" w:cs="宋体"/>
          <w:sz w:val="21"/>
          <w:szCs w:val="21"/>
        </w:rPr>
        <w:t>你不知道思考了多久，现在记忆中的空洞已经被完全补满。</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你是白博士，组织的高级干部，天才科学家，丧尸病毒解药研究的先驱。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2：失去记忆之前发生了什么（该选项只可选择一次然后隐藏。回到当前节点）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在执行外派任务护送样本的过程中，我们的车队遭到了恶狼帮的袭击，保卫科几乎与他们同归于尽。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3：那我现在该做什么?（需要选择选项“你是谁”和“失去记忆之前发生了什么”才出现该选项。进入事件抉择（10232））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247.抉择（10232）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按理说，丧尸病毒解药的制备工作需要马上重启，人类将很快能摆脱病毒的折磨。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但现阶段的解药不只可以消灭病毒，还会杀死更多的感染者，这个代价是我们可以承受的吗?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1：能不能继续研究不会杀死感染者的解药?（该选项只可选择一次然后隐藏。回到当前节点）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组织花了上百年才走到杀死丧尸病毒这一步，更何况组织已被摧毁，废土之上还会有势力支持你继续研究温和的解药吗?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2：如果要制备解药……（该选项只可选择一次然后隐藏。进入事件人类的未来（10233））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3：如果放弃解药的制备……（该选项只可选择一次然后隐藏。进入事件感染者的现在（10234））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4：你得再想想（需要思考完人类的未来和感染者的现在后才出现该选项。返回）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你忽然感觉到非常沉重，甚至有些后悔找回了记忆。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248.人类的未来（10233）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废土上应该还有愿意支持解药研发的势力，而且他们并不知道解药也会杀死感染者。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接下来，以样本的生命，感染者的生命为代价，我们将为整个人类文明带来一个不再受丧尸病毒折磨的未来。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1：如果说“无论代价如何，人类万岁”呢?（回到事件抉择（10232）。进入事件（主线）人类的未来（11014）（任务清单））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249.感染者的现在（10234）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如果病毒已经可以通过空气传播，那废土之上，已经感染丧尸病毒的人数只会更多。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也许人类文明的未来将再也无法摆脱丧尸病毒的枷锁，但至少更多的感染者们可以继续生活下去。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pPr>
        <w:bidi w:val="0"/>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1：如果说，“感染者的命也是命”呢?（回到事件抉择（10232）。进入事件（主线）感染者的现在（11015）（任务清单））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250.（主线）人类的未来（11014）（任务清单）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废土上应该还有愿意支持解药研发的势力，借他们的支持，我们将为整个人类文明带来一个不再受丧尸病毒折磨的未来。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也许我们可以考虑和总统合作，又或者说服其他势力，让他们支持解药研发……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继续推进主线，可通过选择不同的剧情分支完成此任务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251.（主线）感染者的现在（11015）（任务清单）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在该城市进行【重返狼穴】</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共和军2：</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252.共和军2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需要在城里，且想起记忆，且城里有商店，且经历了第一次拦路的共和军，且没有第二次遇到拦路的共和军。</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1：进入事件又是共和军（10236）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253.又是共和军（10236）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我们在城市的大街上行驶着，突然几个人突然就停在了我们面前，我们只好踩下了刹车。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1：是共和军（进入事件共和军-怎么又是你?（10237））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254.共和军-怎么又是你?（10237）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为首的一个满脸横肉的人敲敲车子，“快下车快下车!”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1：你们是怎么找到我们的?（该选项只可选择一次然后隐藏。回到当前节点）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“总统先生不是说过吗? 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2：不下车（随机2人受到伤害。进入事件共和军-“合法财产”（10238））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显然这不是个好主意，我们直接被拖下来揍了一顿，城市的守卫仿佛也眼瞎了一般。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3：下车（进入事件共和军-“合法财产”（10238））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255.共和军-“合法财产”（10238）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“总统之前说过吧，你们的一切都属于共和军的“合法财产”。”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“所以，我们现在代替总统来看看你们这里有什么。”，说着他们开始准备翻你车子里的东西。</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1：任由他们翻找（随机物资丢失。进入事件共和军-总统的邀约（10240））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他们在我们的行李中一顿翻找，拿走了不少东西。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2：阻止他们（进入事件共和军-阻止（10239））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256.共和军-阻止（10239）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我们没有意识到发生了什么，当我们回过神来，已经将他们揍翻在地。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对方显然也没有料到我们会做出反抗，直到横七竖八地倒在地上，他们还没反应过来发生甚么事了。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趁这个机会，我们发动车辆，立即逃离了现场。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1：老天（1天后进入事件共和军2-2（10241））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257.（危机）静待后续发展（11112）（任务清单）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总统也许会再度找上门来……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258.共和军-总统的邀约（10240）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那帮人扬长而去，但是就在他们登上自己的载具时，为首的那个满脸横肉的人似乎是想起了什么，突然又下了车，朝我们走来。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“差点忘了告诉你，总统找你有事，快去首都找他吧。”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1：……（10分后进入事件共和军-心境  （10246））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259.（主线）拜访总统（11017）（任务清单）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共和军再一次找上门来，总统到底葫芦里买的什么药?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在该城市进行【拜访总统】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260.共和军2-2（10241）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进入事件共和军-怎么老是你?（10242）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261.共和军-怎么老是你?（10242）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车辆正在行驶，突然一道黑影出现在车辆前方，我们来不及闪避，迎头撞了上去。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当我们缓缓抬起头，发现横在前方的，正是总统的那辆坦克。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1：哦不（-10车辆耐久。进入事件共和军-又见总统（10243））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262.共和军-又见总统（10243）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“小兄弟，我应该说过，你的东西就是我的东西对吧，你为什么要殴打我派来的人?”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依然是那一副令人恶心的笑容。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1：干他!（全员受伤。进入事件共和军-一顿毒打（10244））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总统微微打了个手势，一伙士兵便把我们从车上拖了下来，一顿毒打在所难免。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当我们看见那个黑洞洞的坦克炮口正对着我们的时候，我们立刻打消了这个想法。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2：向总统道歉（全员受伤。进入事件共和军-一顿毒打（10244））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总统微微打了个手势，一伙士兵便把我们从车上拖了下来，一顿毒打在所难免。</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263.共和军-一顿毒打（10244）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我们不知道究竟挨了多少棍棒，但是当总统下令停手的时候，我们的眼睛都快肿的睁不开了。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“下次如果再敢反抗，你最好有能反抗的实力。”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1：....（随机物资丢失。进入事件共和军-任务?（10245））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在我们被毒打的时候，其他的士兵一直没有闲着，车辆的库存再次被搬去了大半。</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264.共和军-任务?（10245）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那帮人正打算扬长而去，但是就在他们登上自己的载具时，总统似乎是想起了什么，突然又下了车，朝我们走来。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“哦，差点忘了正事，你们有新任务了。”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“详细情况，等你来首都找我，我再告诉你吧。”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1：为什么不现在就告诉我们?（回到当前节点）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“还是等你们修养好了再说吧，我可是很体贴我的手下的。”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2：……（10分后进入事件共和军-心境  （10246）。进入事件（主线）拜访总统（11017）（任务清单））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265.共和军-心境  （10246）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等到共和军的队伍完全离开，你开始思考接下来究竟该怎么面对总统。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1：与其反抗总统，不如跟着他喝口汤（需要队伍有屈服特质才可选）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废土之上，弱肉强食是自然之理，总统强大至极，没有理由不跟着他混。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2：我们接下总统的任务，只是为了让他放松警惕（需要队伍有复仇特质才可选）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废土之上，哪里有压迫，哪里就有反抗，愿意反抗总统的大有人在，我们也许可以借此和他们接触。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3：随波逐流，走一步看一步吧。</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废土之上，暂时放弃选择，也是一种选择。</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266.拜访总统（10247）</w:t>
      </w:r>
    </w:p>
    <w:p>
      <w:pPr>
        <w:rPr>
          <w:rFonts w:hint="eastAsia" w:ascii="宋体" w:hAnsi="宋体" w:eastAsia="宋体" w:cs="宋体"/>
          <w:sz w:val="21"/>
          <w:szCs w:val="21"/>
        </w:rPr>
      </w:pPr>
      <w:r>
        <w:rPr>
          <w:rFonts w:hint="eastAsia" w:ascii="宋体" w:hAnsi="宋体" w:eastAsia="宋体" w:cs="宋体"/>
          <w:sz w:val="21"/>
          <w:szCs w:val="21"/>
        </w:rPr>
        <w:t>门口的守卫听说了我们的来意以后，彬彬有礼地将我们带进了总统的大楼。</w:t>
      </w:r>
    </w:p>
    <w:p>
      <w:pPr>
        <w:rPr>
          <w:rFonts w:hint="eastAsia" w:ascii="宋体" w:hAnsi="宋体" w:eastAsia="宋体" w:cs="宋体"/>
          <w:sz w:val="21"/>
          <w:szCs w:val="21"/>
        </w:rPr>
      </w:pPr>
      <w:r>
        <w:rPr>
          <w:rFonts w:hint="eastAsia" w:ascii="宋体" w:hAnsi="宋体" w:eastAsia="宋体" w:cs="宋体"/>
          <w:sz w:val="21"/>
          <w:szCs w:val="21"/>
        </w:rPr>
        <w:t>与其说是大楼，不如说是一座富丽堂皇的宫殿，五步一楼，十步一阁，廊腰缦回，檐牙高啄。</w:t>
      </w:r>
    </w:p>
    <w:p>
      <w:pPr>
        <w:rPr>
          <w:rFonts w:hint="eastAsia" w:ascii="宋体" w:hAnsi="宋体" w:eastAsia="宋体" w:cs="宋体"/>
          <w:sz w:val="21"/>
          <w:szCs w:val="21"/>
        </w:rPr>
      </w:pPr>
      <w:r>
        <w:rPr>
          <w:rFonts w:hint="eastAsia" w:ascii="宋体" w:hAnsi="宋体" w:eastAsia="宋体" w:cs="宋体"/>
          <w:sz w:val="21"/>
          <w:szCs w:val="21"/>
        </w:rPr>
        <w:t>你看得有点头晕目眩，连普通的小卡普特也不能想象在这样的地方办事。</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1：跟着总统先生的确是个好选择（需要队伍有屈服特质才出现该选项。进入事件总统办公室（10248））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2：都是搜刮民脂民膏得来的（需要队伍有复仇特质才出现该选项。进入事件总统办公室（10248））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3：……（进入事件总统办公室（10248））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267.总统办公室（10248）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终于到了总统的办公室，这里是一个极为空旷的大厅，办公室的大门横在正前方，足足有十米高。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两旁荷枪实弹的警卫在对我们进行了彻头彻尾的检查以后，放我们进去了。</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1：进去吧（进入事件“总统”（10249））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268.“总统”（10249）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出乎意料的是，正中间的办公桌并没有人在，我们还没有来得及细想，突然一个人从一旁冲了出来，将我们搂住，然后放声大笑了起来。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“怎么才来啊，哈哈哈，等你们好久了。”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有那么一瞬间，我们甚至以为现在他脸上的笑容，不再是堆砌而成，而是发自真心。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1：总统?（进入事件自来熟（10250））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269.自来熟（10250）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“对外人当然要保持些形象，但，你现在是共和军的人嘛!”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“这样的天气，正适合来一些伏特加，怎么样，要帮你加些冰块吗?”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他仍旧是眯着眼睛，仍旧是笑盈盈。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1：说正事吧（进入事件正事（10251））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270.正事（10251）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“直接，我很欣赏。”他眯缝的眼睛似乎有些微微睁开。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“简单来说，我们的收税官，上周被恶狼帮的人干掉了，现在我们每次收税，都不得不绕着地下世界兜老长一圈。”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“而你们，被恶狼帮的人，恭恭敬敬地送出了他们的营地。”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“我不是说过吗，废土之上，共和军永远有你的位置。”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2：继续听（进入事件共和军与恶狼帮（10252））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271.共和军与恶狼帮（10252）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“总之，恶狼帮现在是我们征税中的最大阻碍。”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总统倾了身子，为你们倒上酒，“我说过，我欣赏有能力的人，而且看人很准。”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“恶狼帮显然也认可了你们的能力，你们当然是解决我们和恶狼帮矛盾的最佳人选。”</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1：解决矛盾?（进入事件“矛盾”（10253））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272.“矛盾”（10253）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“总之，只要我们能收到相应的税款，矛盾就算解决了。”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“而凭你与恶狼帮的关系，他们并不会拿你怎么样。”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“如果你们能证明你们的能力，帮我们征到税，我会在首都给你们一套房子。”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1：可是我们都睡车上（进入事件城市之下（10254））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273.城市之下（10254）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总统离开了他的座位，走到了办公室的大落地窗前，向我们招了招手，示意我们过去。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我们走到窗边，看到外面正是城市的全景。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“看那边。”，总统将手抬起来，指向了城市边缘。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1：看过去（进入事件沃克尔（10255））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那是一片工厂，笼罩在黑烟中，你能隐约看到有人在其中川流不止，人人蓬头垢面，身上背着重物。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274.沃克尔（10255）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“那些人都是沃克尔。”总统淡淡地说到。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“他们或许来自荒野，或是别的小城市，或许是感染者，或许失业，或许破产。”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“他们没有能力，还身无分文，只能出卖自己的体力为这座城市做贡献。”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1：他们很可怜（进入事件米德尔（10256））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“同情他人是旧时代的特权。废土之上，弱肉强食为自然之理。”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275.米德尔（10256）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“他们在首都工作，自然也需要地方生活，城市里的米德尔通常会把闲置的房间租给他们，一个月大概2000零件。”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“也许是一间木屋，也许是一间茅草房，这取决于他们到底有多努力，赚到了多少钱。”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1：2000零件!一个月!一个房间!（进入事件站稳脚跟的方式（10257））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开什么玩笑，只要木材足够，三天就能建造起一个木屋。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276.站稳脚跟的方式（10257）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“一间木屋，当然不值钱，但拥有这样一间木屋，就意味着你已经有半只脚在这里站稳了脚跟。”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总统微微笑着，“这是一个沃克尔成为米德尔的第一步。”</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1：……（进入事件城市之中（10258））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277.城市之中（10258）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“接下来，他们之中有一部分人省吃俭用，终于攒够了钱能买下一间房，从沃克尔变成小米德尔。”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“也有一些人从大米德尔那里租下房子的居住权，生活能过的更滋润些。”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“当然，还有些人像你们一样，整天住在车上。他们不接纳城市，城市自然也不接纳他们。”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1：可是连租房子都要那么多零件（进入事件预支未来（10259））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2：一个沃克尔又怎么能攒够买房子的零件呢（进入事件预支未来（10259））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278.预支未来（10259）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“你很敏锐，” 眼前这个卡普特笑了起来，“他们买不起房子，我们当然可以帮他们。”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“我们可以预先付给他们相当于三十年工资的资助让他们先买下房子，再让他们慢慢还就是了。”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“不过嘛，我们也不是慈善家，收一些利息自然是理所应当。”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“他们也不想大半辈子都过去了才能有个能安身的地方吧。”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眼前这个卡普特似乎在陈述一件理所应当的事情。</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1：那如果不要房子呢?（进入事件稳定的生活（10260））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279.稳定的生活（10260）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“与你们不一样，废土上的多数人渴求一个稳定的生活。”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“在我们这里有套房子，就可以享受到城市内的安稳生活，享受医疗与教育保障，而不用与怪物与匪徒为伍。”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“只有一套城市中的房子，才能给他们提供这些。”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1：……（进入事件“门票”（10261））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280.“门票”（10261）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“简单来说，他们得到的不是一套房子，而是一张被城市接纳的门票。”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“即使我们什么也不做，那些米德尔们也会传播焦虑，让更多的沃克尔渴望被接纳，渴望跃升。”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“所以你认为，‘房子’还会卖不出去吗?”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1：那你们为这个城市做了些什么呢?（进入事件城市之上（10262））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281.城市之上（10262）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 我们维护着整个地下世界最安全的城市，供养军队保护城市免受土匪和丧尸的攻击，维持来之不易的稳定秩序，延续人类的工业文明。”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“而我们要求的，只不过是那些沃克尔和米德尔的无条件支持而已。”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“我们只是这片废土上最有实力的精英，也有人把我们称作‘卡普特’。”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1：你这该死的卡普特!（回到当前节点）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“哈哈，旧时代倒是有很多人会说这句话，可他们留存下来了吗?”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2：……（进入事件总统的任务（10263））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282.总统的任务（10263）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“行了，闲话已经说的够多了，报酬这件事我们先放一边罢。”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“该和你谈谈任务内容了。”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1：我们还没说要答应呢!（进入事件三座城市（10264））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话刚到嘴边，你想起这也许这是你实现计划的机会，于是你决定继续听下去。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2：您说（需要队伍有屈服特质才出现该选项。进入事件三座城市（10264））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283.三座城市（10264）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“地下世界有三个主要城市向我们交税，以换取我们的保护。”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“第二雷雨城，火云城，联合都市，”总统在地图上点了点，“恶狼帮活动越来越频繁，我们已经有两个季节没有收到税款了。“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“算起来，每个城市应该给我们10万才行。”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1：第二雷雨城（进入事件（主线）雷雨城征税（11018）（任务清单）。回到当前节点）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“没错，就是之前想借你们之手消灭我们据点的那位。不过那位市长只能算个敬酒不吃吃罚酒的老滑头，威胁比商量更有用。”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2：火云城（进入事件（主线）火云城征税（11020）（任务清单）。回到当前节点）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“火云城是商会的中心，而商会需要我们的保护，甚至想主动送物资过来，你去了应该就能收到税。”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3：联合都市（进入事件（主线）联合都市征税（11019）（任务清单）。回到当前节点）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“那是一群吃硬不吃软的家伙。不过放心，要是你搞不定他们的话，除了用坦克送他们上天，我至少还有九种办法搞定他们。”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4：我知道了（需要选择选项“第二雷雨城”和“火云城”和“联合都市”才出现该选项。进入事件另有打算（10265））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284.另有打算（10265）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“那么，去做你该做的事吧。”话音刚落，我们便被应声出现的警卫“护送”了出去。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走出总统的宫殿，你也开始思考接下来要做的事。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1：如果我帮助总统完成征税?（回到当前节点）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你会得到总统的支持，可以是一套房子，当然，也可能是对大规模制备解药的支持。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2：如果不呢?（回到当前节点）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如果要反抗总统，你得获得更多人的支持，废土之上，不会有人能一直忍受被总统吸血。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3：我明白了（需要选择选项“如果我帮助总统完成征税?”和“如果不呢?”才出现该选项。进入事件（主线）向总统复命（11113）（任务清单））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从各种意义上来讲，这对你来说都是一个机会。</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285.（主线）雷雨城征税（11018）（任务清单）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总统要向地下世界的三座城市征税，我们得去雷雨城会会我们的熟人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在该城市进行【再访雷雨城】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286.（主线）联合都市征税（11019）（任务清单）</w:t>
      </w:r>
    </w:p>
    <w:p>
      <w:pPr>
        <w:rPr>
          <w:rFonts w:hint="eastAsia" w:ascii="宋体" w:hAnsi="宋体" w:eastAsia="宋体" w:cs="宋体"/>
          <w:sz w:val="21"/>
          <w:szCs w:val="21"/>
        </w:rPr>
      </w:pPr>
      <w:r>
        <w:rPr>
          <w:rFonts w:hint="eastAsia" w:ascii="宋体" w:hAnsi="宋体" w:eastAsia="宋体" w:cs="宋体"/>
          <w:sz w:val="21"/>
          <w:szCs w:val="21"/>
        </w:rPr>
        <w:t>总统要向地下世界的三座城市征税，听说联合都市与总统素来有矛盾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在该城市进行【联合都市】</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287.（主线）火云城征税（11020）（任务清单）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总统要向地下世界的三座城市征税，商会会向总统主动上贡以换取保护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在该城市进行【商业之城】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288.（主线）向总统复命（11113）（任务清单）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我们接下了总统的任务，也许我们可以借此完成自己的目的。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在该城市进行【向总统复命】</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再访雷雨城：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289.再访雷雨城（10266）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我们进入了市政厅，工作人员带我们走向了市长办公室。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你注意到，在大厅的一旁，有一群沃克尔正在焦急地踱步。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1：径直走入办公室（进入事件再访雷雨城-惊诧（10267））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290.再访雷雨城-惊诧（10267）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市长见到我们，感到非常的诧异，那个表情就像在说“你怎么还活着?”。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1：“你早就知道共和军不好惹吧。”（进入事件再访雷雨城-瑟缩（10268））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291.再访雷雨城-瑟缩（10268）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市长坐在桌子上瑟瑟发抖，眼睛看向别处。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1：拍桌子（回到当前节点）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碰！市长一下弹起了老高，像个触地的皮球，随即又落在座位上，泄了气。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2：朝他大吼（回到当前节点）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他缩成一团，双手十字交叉挡在身前。“不不不不是我！！我没想到会这样。”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3：谈正事吧（进入事件再访雷雨城-正事（10269））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292.再访雷雨城-正事（10269）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再和他纠缠共和军的旧事也没有意义，现在我们算是共和军的代表，是来征税的。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听到税金的数字的时候，市长彻底瘫倒在了椅子上，两眼上翻，口吐白沫。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1：不要装死（进入事件再访雷雨城-央求（10270））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293.再访雷雨城-央求（10270）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“我们不是统一战线，共同反抗共和军的盘剥吗?如果你们真的干掉了共和军，我们不就太平了吗?”</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1：你但凡早些告诉我“总统”的事，我就信你了（进入事件再访雷雨城-最后期限（10271））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294.再访雷雨城-最后期限（10271）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市长彻底蔫了，长叹一口气，“五天，给我五天好不好。”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1：你要怎么保证呢?（进入事件再访雷雨城-办法（10272））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295.再访雷雨城-办法（10272）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“不不不你听我说”，市长压低了声音，凑近了来，“我是真的有办法。”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“我们城市最近完成了一批工程的建设，这一批工程我们卖给了地产商，差不多刚好12万出头。”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“但是有一点小问题，就是，这批工程，原料大概花了一万，打点当地的地产商大概一万。”</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1：这不是刚好还剩十万吗?（进入事件“但是付给沃克尔的欠款还差15万多……”）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296.再访雷雨城-欠款（10273）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“但是付给沃克尔的欠款还差15万多……”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1：你个老滑头怎么做赔本买卖的?（进入事件再访雷雨城-交易（10274））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“因为，不许诺的高一点的话，沃克尔们就要罢工。太可恶了，那些坐地起价的沃克尔。”</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297.再访雷雨城-交易（10274）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“总之，我现在能给你十万的账，然后还欠着工人十五万，如果你能解决这笔债务，那我就把十万上交总统先生。”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说着他开始在文件柜里翻箱倒柜，寻找纸和笔。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1：那我不成倒亏五万的冤大头了吗?（进入事件再访雷雨城-解决问题（10275））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298.再访雷雨城-解决问题（10275）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“你们能被总统先生赏识，总不能连在沃克尔那里摆平十五万工程款的能力都没有吧?”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“只要没了领头的，剩下那群沃克尔就是乌合之众，掀不起什么风浪的。”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“请客，斩首，收下当狗，你们一样不会? 大卡普特的狗就这?”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1：“你!”（进入事件市长-提议（10276））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299.市长-提议（10276）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“总之，你想好了再来找我就是。”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“我可以帮你把沃克尔的领袖都约出来谈判，至于你想真想谈判还是用更加‘共和军’的手段，随你便。”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1：“我们得再考虑考虑。”（+1000见闻。进入事件（分支）与市长合作（11022）（任务清单）。进入事件雷雨城的沃克尔（10277））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“那你们慢慢想，反正这是我唯一拿的出钱的了，不然你们打死我去找总统交差也成。”老滑头语气苦恼，脸上却带着狡黠的笑。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300.（分支）与市长合作（11022）（任务清单）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雷雨城的市长答应我们，只要我们同他合作，他就能缴纳税款，我们要同他合作吗?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在该城市进行【拜访市长】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301.雷雨城的沃克尔（10277）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我们离开了办公室，不仅没有解决问题，事情反而更复杂了。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突然有人叫住了我们，回头一看，正是先前在市政厅大门踱步等待的那个沃克尔。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“你们是共和军的人，对吧?”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“市长只会对共和军的人摇尾巴。”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2：有什么事吗?（进入事件沃克尔-提醒（10278））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302.沃克尔-提醒（10278）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“没什么，只是如果你是来找市长收税的话，我得提醒你，如果他说拿不出钱，那肯定是假的，这个老狐狸肯定私吞了一半工程款。”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“你真以为老狐狸每天做亏本生意，生活还能这么滋润?”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2：为什么要告诉我们这些?（进入事件沃克尔-目的（10279））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“如果我说只是为了表现一下雷雨城沃克尔的淳朴热情，你信吗?”</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303.沃克尔-目的（10279）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“咳咳，这只是提出请求前的一点小小的诚意。”那个看上去像沃克尔领袖的人清了清嗓子。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“如果可以的话，能说说你们和市长都谈了些什么吗?”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1：“市长打算借谈判之名，除掉你们的领头人。”（进入事件沃克尔-计划（10280））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他一时间显得有些震惊，也许是对消息本身，也许还震惊于你居然这样坦然地告诉了他这种重磅消息。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2：“和你猜的一样，我们只是来找市长征税的。”（进入事件沃克尔-计划（10280））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“如果我们无可奉告呢?”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“那就当我肉包子打了共和军的狗吧，回见。”</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304.沃克尔-计划（10280）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“我有一个计划，”那个沃克尔仿佛早有准备，“你们帮我们除掉现任市长，我们来帮你解决税款问题。”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1：就凭你们?一群沃克尔?（该选项只可选择一次然后隐藏。回到当前节点）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“办法总是有的，请不要小瞧沃克尔的智慧。”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2：除掉市长对共和军有什么好处吗?（该选项只可选择一次然后隐藏。回到当前节点）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“请不要误会，我在寻求‘你们’的帮助，而不是共和军的介入。”那个沃克尔顿了顿，“我们希望团结一切可以团结的对象。当然，如果你们很乐于当卡普特的走狗，那当我没说。”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3：你们打算怎么做?（需要选择选项“就凭你们?一群沃克尔?”和“除掉市长对共和军有什么好处吗?”才出现该选项。进入事件沃克尔-提议（10281））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4：差不多得了，我们才不会跟沃克尔合作（需要选择选项“就凭你们?一群沃克尔?”和“除掉市长对共和军有什么好处吗?”才出现该选项。返回）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“那就看着吧。”那个年轻的沃克尔神情严肃，“总会有愿意与我们团结一致的人，他们可不愿给卡普特当狗。”留下这句话后，他头也不回地转身离开了。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305.沃克尔-提议（10281）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“详细的计划，等你决定好了要加入我们的事业，我一定会邀请你继续商讨的。”那个沃克尔微微颔首。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“只是现在，我们还不能完全信任你们，很抱歉，这关乎我们的计划的成功与否。”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“我们得再考虑考虑。”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+1000见闻。进入事件</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“请务必要认真考虑，拜托了。”那个沃克尔说着，向你伸出了手，恍惚间，你下意识握住了他伸出的手。</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306.（分支）与沃克尔合作（11021）（任务清单）</w:t>
      </w:r>
    </w:p>
    <w:p>
      <w:pPr>
        <w:rPr>
          <w:rFonts w:hint="eastAsia" w:ascii="宋体" w:hAnsi="宋体" w:eastAsia="宋体" w:cs="宋体"/>
          <w:sz w:val="21"/>
          <w:szCs w:val="21"/>
        </w:rPr>
      </w:pPr>
      <w:r>
        <w:rPr>
          <w:rFonts w:hint="eastAsia" w:ascii="宋体" w:hAnsi="宋体" w:eastAsia="宋体" w:cs="宋体"/>
          <w:sz w:val="21"/>
          <w:szCs w:val="21"/>
        </w:rPr>
        <w:t>雷雨城的沃克尔向我们发来合作邀请，但他们真的能帮我们解决问题吗?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在改成进行【拜访沃克尔】</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307.市长的提议（10282）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“怎么样怎么样”，市长几乎是从椅子上跳到了我们面前，“你终于想好答应我的提议了吗?”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1：你是不是私吞工程款了?（该选项只可选择一次然后隐藏。回到当前节点）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“你……你怎么能这样凭空污人清白?”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2：我们答应你（进入事件组织谈判（10283））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“再想想就没时间啦，那群沃克尔土匪迟早要把我这里洗劫一空的。”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308.组织谈判（10283）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“嘿嘿嘿嘿，我就知道你有这个实力嘛。”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接着，市长开始不停地给不同的人打电话，但内容大致都是到老地方继续谈判。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电话打完，市长长舒一口气，“人我已经约到了，就在城外的老地方。“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“等清完谈判点周围的暗哨，我们的人就会鸣鸟叫示意的。”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“到时候就请你们表演吧。”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1：嗯，收到信号就动手，对吧?（进入事件（主线）谈判（11023）（任务清单））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309.（主线）谈判（11023）（任务清单）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雷雨城的市长已经在城市外围组织了一场谈判，这是我们完成计划的机会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到达任务目标地点（进入事件准备谈判（10286））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310.沃克尔的计划（10284）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很快我们就在沃克尔聚居区找到了正在暗巷里讨论的那位沃克尔领袖，但随即就被几个身强力壮的沃克尔围了起来。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好在，那位沃克尔领袖注意到了我们，替我们解围后，他握住你的手。“你们考虑好了吗?”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1：“各位，我们有些新情报。”（进入事件沃克尔-转机（10285））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我们转过头后，隐隐约约听到“不能相信共和军的狗”，“卡普特滚呐”之类的声音。</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311.沃克尔-转机（10285）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你将市长打算假意谈判，趁机把沃克尔代表一网打尽的计划向正参与讨论的沃克尔们和盘托出。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一时间，大家都有些震惊，直到那位年轻的领袖笑起来，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“现在我们知道了这个陷阱，再借这个机会引蛇出洞，胜负还不一定咧!”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1：“那么，我们就答应市长谈判”</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┗━━►事不宜迟，现在当务之急是答应市长的提议，让他马上组织谈判。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不知道收到信号就动手</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┗━━►我们已经答应了市长的提议，现在只等谈判开始就可以了。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得知收到信号就动手</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312.准备谈判（10286）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我们到达了目标地点，这里已经搭起了一个帐篷，市长已经在外面等着了，看到我们他才松了口气。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“我们双方约定，不准带武装人员，你可算来了”，他说着开始往帐篷里走。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“我的警卫他们都能认个大概，但是看到你应该不会让他们感到怀疑。”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1：进帐篷（进入事件谈判开始（10287））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313.谈判开始（10287）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我们进入了帐篷，几位沃克尔代表已经在里面等着了。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“向大家介绍一下，这几位是共和军派来的代表，”市长一边介绍，一边向我们使眼色。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在暗号响起之前，我们还不能轻举妄动。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1：那就开始吧</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进入事件谈判继续（10290）（没透露和市长的谈话给代表或找沃克尔谈话）</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进入事件变故（10288）（透露和市长的谈话且没找沃克尔谈话）</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314.变故（10288）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然而我们并没有没有等来暗号，取而代之的是一阵密集的枪声。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我们和市长都没有反应过来，便被子弹撂倒在地。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意识逐渐消弭之际，我们只能听到传来的声音。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1：等等!（进入事件泄密的代价（10289））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“如果你想对我们下黑手，那最好一开始就管好嘴。”意识开始逐渐模糊，你只能隐约听见他们留下的最后的声音。</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315.泄密的代价（10289）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“去死吧，卡普特的狗。”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316.谈判继续（10290）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谈判很快进入白热化，雷雨城代表和沃克尔代表很快像之前的每一次谈判一样争执不下，我们则以第三方的身份试图进行调解。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直到帐篷外，密集的鸟叫声忽然响起。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1：该动手了</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进入事件剿灭沃克尔代表（10291）（没找沃克尔谈话）</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进入事件抓捕市长（10294）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找沃克尔谈话</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317.剿灭沃克尔代表（10291）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砰砰砰，几声枪响在这个荒野中的小帐篷里回响着。几个沃克尔代表带着吃惊的眼神躺倒在地上，死不瞑目。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“我也不想这样，可我真的一个子也掏不出来了。”市长还是那样假惺惺地懊恼着。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1：别装了，把税款交出来（进入事件雷雨城征税完成（10292））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318.雷雨城征税完成（10292）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“嘿嘿，当然没问题，这是自然的。”市长说着，将一张支票签上字后恭恭敬敬递了过来。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“请帮我转告总统大人，雷雨城今后将绝无二心，绝不敢违抗共和军的命令。”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1：算你识相（返回）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319.抓捕市长（10294）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现在，屋内有两方势力都拔枪指向市长一方，他显然有些错愕。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“您…您不是总统先生派来的代表吗?怎么——”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没等他说完，一个强壮的沃克尔代表一把把他抓了起来，塞进了准备好的大号麻袋里。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1：把他们都抓起来（进入事件沃克尔的胜利（10295）。达成成就“革命”）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320.沃克尔的胜利（10295）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很快，市长一方的代表全都被控制住，其他的沃克尔代表开始打扫现场。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而那位年轻的沃克尔领袖激动地抓住我们的手不放，“谢谢你们，我得承认我们现在是一路人了。”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“我得马上赶回去，城里的沃克尔们行动也成功了，雷雨城终于要变天啦!”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1：我们也回去吧（随机一人+3000见闻。进入事件）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雷雨城的沃克尔们已经成功推翻了压迫他们的市长，现在我们要和他们谈谈合作的问题。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321.（主线）雷雨城变天（11025）（任务清单）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雷雨城的沃克尔们已经成功推翻了压迫他们的市长，雷雨城变天了。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到达第二雷雨城（进入事件雷雨城变天（10296））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322.通缉（10293）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我们被守卫禁止进入第二雷雨城，“你们，额，你们知不知道全城的沃克尔纠察队都在通缉你们?”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一走，市长就跟全市人哭诉，说共和军的人不仅抢走了二十五万工程款，还打死了雷雨城最优秀的工人代表。现在全市都在抗议你们干的好事。你得庆幸今天不是纠察队轮岗，要不然那群沃克尔现在就能把你打死，快走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2：离开（离开当前城市。停车。返回。达成成就“工贼”）</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323.通缉令（11024）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打死了工人代表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在第二雷雨城</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进入事件通缉（10293）</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新的雷雨城：</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324.雷雨城变天（10296）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我们到达了市政厅，这里一片繁忙，一堆华丽的家具装饰品被从楼里扔出来，然后被排队的沃克尔们领走。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原先的市政厅警卫，此刻还仍然像以前那样站着一动不动，还是对周遭的一切视而不见。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而市政厅门口的电线杆上，吊着一个一人高的大麻袋。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1：我猜那是市——应该是前市长（进入事件新的雷雨城（10297））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325.新的雷雨城（10297）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进到原来的办公室，长长会议桌已经变成了大圆桌，上面还摆着各种没做完的投票箱。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正指挥着沃克尔们布置新市政厅的年轻领袖看见了我们，冲着我们挥着手。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1：恭喜你!新的雷雨城就交给你了!（进入事件我们的雷雨城（10298））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326.我们的雷雨城（10298）</w:t>
      </w:r>
    </w:p>
    <w:p>
      <w:pPr>
        <w:rPr>
          <w:rFonts w:hint="eastAsia" w:ascii="宋体" w:hAnsi="宋体" w:eastAsia="宋体" w:cs="宋体"/>
          <w:sz w:val="21"/>
          <w:szCs w:val="21"/>
        </w:rPr>
      </w:pPr>
      <w:r>
        <w:rPr>
          <w:rFonts w:hint="eastAsia" w:ascii="宋体" w:hAnsi="宋体" w:eastAsia="宋体" w:cs="宋体"/>
          <w:sz w:val="21"/>
          <w:szCs w:val="21"/>
        </w:rPr>
        <w:t>“不，不是‘我’的雷雨城，”他似乎有些不悦，“现在是‘我们’的雷雨城。”</w:t>
      </w:r>
    </w:p>
    <w:p>
      <w:pPr>
        <w:rPr>
          <w:rFonts w:hint="eastAsia" w:ascii="宋体" w:hAnsi="宋体" w:eastAsia="宋体" w:cs="宋体"/>
          <w:sz w:val="21"/>
          <w:szCs w:val="21"/>
        </w:rPr>
      </w:pPr>
      <w:r>
        <w:rPr>
          <w:rFonts w:hint="eastAsia" w:ascii="宋体" w:hAnsi="宋体" w:eastAsia="宋体" w:cs="宋体"/>
          <w:sz w:val="21"/>
          <w:szCs w:val="21"/>
        </w:rPr>
        <w:t>“不再有什么市长，所有的决策都要经过沃克尔代表会议的投票表决，代表也是由大家投票选出来的。”</w:t>
      </w:r>
    </w:p>
    <w:p>
      <w:pPr>
        <w:rPr>
          <w:rFonts w:hint="eastAsia" w:ascii="宋体" w:hAnsi="宋体" w:eastAsia="宋体" w:cs="宋体"/>
          <w:sz w:val="21"/>
          <w:szCs w:val="21"/>
        </w:rPr>
      </w:pPr>
      <w:r>
        <w:rPr>
          <w:rFonts w:hint="eastAsia" w:ascii="宋体" w:hAnsi="宋体" w:eastAsia="宋体" w:cs="宋体"/>
          <w:sz w:val="21"/>
          <w:szCs w:val="21"/>
        </w:rPr>
        <w:t>“以后就不再有什么卡普特或者米德尔，所有人都应该是沃克尔。”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1：这真是前所未见（进入事件滔滔不绝（10299））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“这是我偶然在一本从遗迹里挖出来的书上看到的，不过，理论总还是要顺应环境去变化嘛。”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327.滔滔不绝（10299）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“当然，还有很多人仍然想当米德尔或者卡普特，以前大家都觉得沃克尔低人一等，这个需要慢慢纠正……”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“还有，投票光靠多数派决定方向，有可能忽视另一个方面的正确意见，这个得注意……”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“以及，要是我们之中不幸产生了新的卡普特，之后又该怎么办……”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他滔滔不绝地讲着雷雨城的未来，感觉一时半会停不下来。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1：听下去吧（消耗2时。-30压力。+2智力。进入事件沃克尔的承诺（10300））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我们静静听着年轻的沃克尔讲述自己的想法，渐渐感到有些疲倦，不过，也算是学到了些新东西。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2：打断他（进入事件沃克尔的承诺（10300））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再让他讲下去可能还得花上半天，你及时地咳嗽了几声，把沉醉的沃克尔拉回了现实。</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328.沃克尔的承诺（10300）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“抱歉，我有点得意忘形了。” 年轻的沃克尔挠了挠头。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“对了，之前说过要帮你们解决征税的问题。”他笑了笑。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“可不可以这样理解：只要没有总统，你们也就不用替他征税了，对吧?”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1：不会是我们理解的那个意思吧?（进入事件推翻总统（10301））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329.推翻总统（10301）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“只要总统这个大卡普特存在一天，地下世界就一天不得安宁。”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“我说过，我们需要团结一切可以团结的力量。地下世界有很多和我们一样的人。”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“虽然有些勉强，但，你愿意再跟我们同行一段路吗?”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你明白的，这里并不是靠沉默就能糊弄过去的场合。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乐意至极（进入事件乐意至极（10303）。进入事件（主线）反抗之旗（11032）（任务清单）和（分支）争取联合都市（11029）（任务清单）和（分支）争取商会（11030）（任务清单）和（分支）争取恶狼帮（11031）（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3：不行，我们做不到（进入事件对不起，做不到（10302））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330.（主线）反抗之旗（11032）（任务清单）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雷雨城的沃克尔们打算进一步推翻共和军的统治。首先，我们需要争取更多的盟友，联合都市，商会，恶狼帮，都是潜在的团结对象。其次，我们还需要火力强大的武器对付总统的坦克……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在该城市进行【反抗之旗】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331.（分支）争取联合都市（11029）（任务清单）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听说联合都市与共和军存在历史积怨，也许我们可以争取到他们的支持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在该城市进行【争取联合】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332.（分支）争取商会（11030）（任务清单）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我们不确定商会是否真完全忠于总统，也许他们也是潜在的争取对象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在该城市进行【争取商会】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333.（分支）争取恶狼帮（11031）（任务清单）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恶狼帮与总统的矛盾显而易见，我们应该可以争取到他们的合作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在该城市进行【争取狼群】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334.对不起，做不到（10302）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我们还有求于总统，不能就这样与他撕破脸皮。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“无论如何，你们已经帮了我们足够多了。这样，老狐狸的私产里还有这个，就当是你们应得的吧。”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他说着，从一旁的箱子里翻出一张十万额度的支票递给我们。“那么，祝你们接下来一路顺利。”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1：有缘再见!（返回）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2：再见，也祝你们不会变成新的卡普特。（返回）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“谢谢，这真是个美好的祝愿。”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335.乐意至极（10303）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年轻的沃克尔紧紧握住我们的手，一时间激动得话也说不出。良久，他才放平心境，开始试图冷静地分析现状。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“联合都市，恶狼帮，也许还有商会，都有反抗共和军的理由，但目前地下世界还没有人开始反抗总统，主要是因为……”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1：强大的军事实力?（进入事件现状分析（10304））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336.现状分析（10304）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“没错，如果要推翻总统，‘共和军’绝对是最大的阻碍。”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“我们要想办法尽可能削弱他的军力优势，也就是他的军队和坦克。”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“只要能够有一次挫败‘共和军’，打破他们的不败神话，我们就不愁没有人接着反抗。”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1：我需要暂时取得总统的信任（该选项只可选择一次然后隐藏。回到当前节点）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“你说的没错，先把这个拿去吧。”他说着，从一旁的箱子里翻出一张十万额度的支票，大概是前市长的私吞的财产。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2：那军队该怎么办?（进入事件现状分析-军队（10305））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3：那坦克该怎么办?（进入事件现状分析-坦克（10306））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4：那就都有解决方案了（需要选择选项“我需要暂时取得总统的信任”且分析过军队和坦克的应对方法才出现该选项）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事已至此，该行动了，也许我们需要继续进行总统的任务，并在过程中达成我们的目的。</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337.现状分析-军队（10305）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“总统拥有一只庞大而精锐的军队，是绝对不可能正面击败的，我们要想办法。”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1：靠遗迹武器?（回到当前节点）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不行，遗迹武器虽然很强大，但很难凑齐足够的数量，也不可能有那么大的杀伤规模。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2：靠人海战术?（回到当前节点）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“这是个办法，但是我们缺乏武器和作战经验，需要尽可能争取盟友，至少要能削弱总统的部队”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3：靠调虎离山?（回到当前节点）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“能够引开大量共和军的东西，能想到的就只有尸潮了。我听说恶狼帮中似乎有人可以引导尸潮。但，我们真的有机会和他们合作吗?”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338.现状分析-坦克（10306）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“总统只要出行，一定会乘着他的坦克，那是他安全感的来源。要击败总统，无论如何需要解决这个问题。”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1：靠突袭总统宫殿?（回到当前节点）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理论上这样确实可以绕开总统的坦克，但那个堡垒一样的宫殿可能会比坦克更难缠。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2：调虎离山呢?（回到当前节点）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“不行的，总统绝对不会离开他的坦克的，就算让他暂时离开了，坦克周围都是他的私兵，他很快就能回去，这没有意义。”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3：靠遗迹武器?（进入事件。回到当前节点）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是个好主意，总统的坦克只有一台，只要能靠遗迹武器把它瘫痪掉，剩下的就只是一个铁壳子而已。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339.（主线）寻找遗迹武器（11117）（任务清单）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要对付总统的坦克，我们需要火力更加强大的武器，也许可以从遗迹内找到……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到达理想城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在遗迹中找到武器后，回到雷雨城</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340.征税-火云城（10307）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当说明我们总统代表的身份后没一会儿，一个又矮又胖的男人跑了过了，他一蹦一跳的样子显得甚是滑稽。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“可算来了，你可算来了。”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1：你就是市长?（进入事件商业都市-困扰（10308））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341.商业都市-困扰（10308）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“可苦死我们了，我还以为总统抛弃我们了呢”，他眯着眼睛，谄媚地笑着。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“你们不在这几个月，要道上的恶狼帮越聚越多了，请你们赶紧处理一下吧....啊，对了，钱我会付的，差的这几个月都会付的。”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1：你们没有自己的武装吗?（回到当前节点）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“哎哟，使者先生，您真是冤枉我了，我们小买卖商人，怎么敢有半点二心发展自己的武装呢? 我们倒希望总统先生能在我们这里长期驻军呢！”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2：我们会帮你们处理的（进入事件和和）</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“总统大人万岁!”</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342.（分支）恶狼营地A（11026）（任务清单）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343.（分支）恶狼营地B（11027）（任务清单）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344.（分支）恶狼营地C（11028）（任务清单）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345.商业都市-处理（10310）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“怎么样?”市长一如既往地一边擦汗一边小跑，拖着他矮小的身躯眯着眼睛。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“恶狼帮的营地消灭掉了吗，再不消灭掉我们这都没法做生意了。”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1：完成了（需要不存在任务（分支）恶狼营地A（11026）（任务清单）和（分支）恶狼营地B（11027）（任务清单）和（分支）恶狼营地C（11028）（任务清单）。+1000见闻）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“太好了太好了，我就知道总统先生一定会保护我们的，总统先生万岁! ”随即，他恭恭敬敬的递上一张支票。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2：你们不考虑反抗总统吗?（返回）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“哎哟，使者先生，您真是冤枉我了，我们怎么敢对总统先生有半点二心呢? 天无二日，我的心中只有总统先生一个太阳。”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3：快了快了（返回）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“没事，使者先生您不着急哈。”</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商业都市的恶狼帮：</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346.恶狼营地A（10309）</w:t>
      </w:r>
    </w:p>
    <w:p>
      <w:pPr>
        <w:rPr>
          <w:rFonts w:hint="eastAsia" w:ascii="宋体" w:hAnsi="宋体" w:eastAsia="宋体" w:cs="宋体"/>
          <w:sz w:val="21"/>
          <w:szCs w:val="21"/>
        </w:rPr>
      </w:pPr>
      <w:r>
        <w:rPr>
          <w:rFonts w:hint="eastAsia" w:ascii="宋体" w:hAnsi="宋体" w:eastAsia="宋体" w:cs="宋体"/>
          <w:sz w:val="21"/>
          <w:szCs w:val="21"/>
        </w:rPr>
        <w:t>从地图上看，我们已经很接近商业城市长指出的恶狼帮营地的其中一个。</w:t>
      </w:r>
    </w:p>
    <w:p>
      <w:pPr>
        <w:rPr>
          <w:rFonts w:hint="eastAsia" w:ascii="宋体" w:hAnsi="宋体" w:eastAsia="宋体" w:cs="宋体"/>
          <w:sz w:val="21"/>
          <w:szCs w:val="21"/>
        </w:rPr>
      </w:pPr>
      <w:r>
        <w:rPr>
          <w:rFonts w:hint="eastAsia" w:ascii="宋体" w:hAnsi="宋体" w:eastAsia="宋体" w:cs="宋体"/>
          <w:sz w:val="21"/>
          <w:szCs w:val="21"/>
        </w:rPr>
        <w:t>我们也许可以和他们交涉，和平化解冲突，当然，用暴力解决问题永远是保留选项。</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2：交涉（敌方血量100）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完全没用，这个营地的恶狼帮成员完全是一伙暴徒。根本没有给我们任何交涉的机会。当我们停下车时，他们不由分说便向我们发起了攻击。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347.恶狼营地B（10311）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1：战斗（敌方血量140）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2：交涉（进入事件恶狼营地B-交涉（10312））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348.恶狼营地B-交涉（10312）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出乎我们的预料，这伙恶狼帮还算有组织有纪律。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其中一个像是领头的，整张脸包裹得严严实实，只留下一双还没有失神的眼眸冷冷地看着我们。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1：“我们也是恶狼帮的人”（需要口才&gt;30或队伍有丧尸化）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2：“我认识你们酋长”（消耗30政治点数）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3：试图用大道理感化他们</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敌方血量140</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349.恶狼营地C（10313）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从地图上看，我们已经很接近商业城市长指出的恶狼帮营地的其中一个。我们也许可以和他们交涉，和平化解冲突，当然，用暴力解决问题永远是保留选项。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2：交涉（进入事件恶狼营地C-交涉（10314））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350.恶狼营地C-交涉（10314）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这伙恶狼帮装备精良，训练有素，你明白，硬闯一定不是最好的选择。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但是看着这伙人，你总觉得有意思奇妙的违和感。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1：寻找违和感的来源（需要注意&gt;20）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进入事件不是感染者的“狼”（10315）（不知道他们加入恶狼帮的原因）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┗━━►我们已经知晓了答案，没必要再问一遍。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回到当前节点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（知道他们加入恶狼帮的原因）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2：“我们也是恶狼帮的人”（需要口才&gt;30或队伍有丧尸化）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3：“我认识你们酋长”（消耗40政治点数）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4：试图用大道理感化他们</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敌方血量200</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351.不是感染者的“狼”（10315）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仔细观察后发现，有几位成员虽然穿着和普通恶狼帮一样的衣服，裸露的皮肤纹着一样的纹身。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但纹身之下的肌肉明显与其他人不一样。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1：“嘿!朋友，你们应该不是感染者吧?”（进入事件“狼”的回应（10316））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352.“狼”的回应（10316）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“呵呵，怎么不是呢?”，那几个人只是冷笑道。“你的主子‘市长大人’说我们是，我们还能不是吗?”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他们的声音十分清晰，一点不像其他感染者那样沙哑，你现在确定他们并不是感染者。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1：这是怎么回事?（进入事件成为“狼”的缘由（10317））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2：我们只是受托办事（该选项只可选择一次然后隐藏。回到当前节点）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“呵呵，随你怎么说。”</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353.成为“狼”的缘由（10317）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“这是商会惯用的手段”，领头的恶狼帮成员解释道。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“为了打压异己占有财产，商会的卡普特们会宣称你感染了病毒。”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“接下来你就被所有人排挤，再没办法过正常生活，直到被赶出城市，变成真正的‘感染者’。”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1：……（进入事件“狼群”与“狗”（10318））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354.“狼群”与“狗”（10318）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“刚投靠我们的时候，感染者不信任他们，他们也嫌弃感染者。”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“可无论原因，我们都是被文明排挤的‘狼群’。”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“做‘狼’有什么不好呢?总好过跪在城市里，给高高在上的卡普特们当狗。”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1：“相信我们，总统早就看商会不顺眼了。”（需要口才&gt;10。返回）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挑明了总统使者这一身份，顺便添油加醋地编造了一个总统和商会的矛盾。出人意料的是，这群恶狼帮成员大多都是被商会驱逐的人，他们对商会的仇视程度超乎你的想象。经过短暂的商讨，他们一致决定暂时服从“总统使者”的指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2：那么……（回到事件恶狼营地C-交涉（10314））</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355.联合都市-开端（10319）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我们来到了联合都市，你才发现，除了总统的只言片语，你对联合都市就再也没有任何一点了解了。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偌大的城市，我们该先做些什么?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1：回想一下联合都市的情况（回到当前节点）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你只记得联合都市似乎和总统素来存在矛盾，但具体是什么还不得而知。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2：找到城市的负责人（进入事件直奔主题（10320））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3：收集一下情报（进入事件搜集情报（10330））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4：待会再说吧（返回）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356.直奔主题（10320）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直奔主题也许是个选择，但当我们找到似乎是城市办事处的地方时，却发现这里大门紧闭，看样子已经废弃许久。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1：找附近的人问问情况（进入事件风衣人（10321））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357.风衣人（10321）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我们在办事处附近转悠了好一阵，一点收获也没有。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但就在我们快要离开时，却被一个身披风衣，头戴软呢帽的人拦住了去路。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1：你是谁?（进入事件“警卫”（10322））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358.“警卫”（10322）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“警卫”，他的手藏在风衣底下，似乎握着什么。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“你们又是谁?”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1：你是办事处的警卫?（该选项只可选择一次然后隐藏。回到当前节点）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他并没有回应，只是沉默地与我们对峙着。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2：我们想见市长（进入事件没有“市长”（10323））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3：我们是总统的使者</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┗━━►等等，如果总统和联合都市真的有矛盾，我们有必要斟酌一下是不是要这么早暴露身份。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选择1次选项“我们是总统的使者”。回到当前节点</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进入事件“总统”的使者（10325）（选择2次选项“我们是总统的使者”）</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359.没有“市长”（10323）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“联合都市没有市长，想见‘统领’需要他的邀请。”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1：那要怎么得到他的邀请?（进入事件“统领”（10324））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2：我们是总统的使者（进入事件“总统”的使者（10325））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360.“统领”（10324）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“‘统领’现在没空邀请过任何人，请回吧。”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1：我们是总统的使者（进入事件“总统”的使者（10325））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2：唉，走了走了（返回）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361.“总统”的使者（10325）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“‘共和军’的人?” 那个风衣人的语气总算是有了一丝变化。“那么，请稍等片刻。”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1：总统的名号这么管用的?（消耗1时。进入事件等待（10326））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362.等待（10326）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可是等了好久，不仅没等到“统领”，连风衣人也不见了踪影。我们不禁怀疑是不是被那个人耍了。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1：耐心点，再等等吧（消耗1时。进入事件继续等待（10327））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363.继续等待（10327）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又等了很久，可依旧不见“统领”的踪影，你渐渐感觉有些不对劲。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1：观察一下周围情况（需要注意&gt;20。回到当前节点）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很奇怪，周围一时间变得异常安静，连行人也不见了踪影。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2：再等等（消耗1时。进入事件枪声（10328））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3：有点不对劲，快走吧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364.枪声（10328）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又等了一会儿，知道我们确信自己是被人耍了。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正准备离开的时候，周围忽然响起了密集的枪声，你还没有反应过来，便倒在了地上。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1：???（进入事件无法解答的谜团（10329））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365.无法解答的谜团（10329）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视野已经因为失血过多而变得漆黑，只能隐隐听到一些声音。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“……确定是共和军的人?很好，这下那些老古董应该不会再对所谓‘和平’抱有幻想了……”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你不知道这是什么意思，你现在只知道，无论什么样的谜，你都没有机会解开了。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366.搜集情报（10330）</w:t>
      </w:r>
    </w:p>
    <w:p>
      <w:pPr>
        <w:rPr>
          <w:rFonts w:hint="eastAsia" w:ascii="宋体" w:hAnsi="宋体" w:eastAsia="宋体" w:cs="宋体"/>
          <w:sz w:val="21"/>
          <w:szCs w:val="21"/>
        </w:rPr>
      </w:pPr>
      <w:r>
        <w:rPr>
          <w:rFonts w:hint="eastAsia" w:ascii="宋体" w:hAnsi="宋体" w:eastAsia="宋体" w:cs="宋体"/>
          <w:sz w:val="21"/>
          <w:szCs w:val="21"/>
        </w:rPr>
        <w:t>无论做什么事，情报永远是最重要的。可现在我们应该到那些地方去收集情报呢?</w:t>
      </w:r>
    </w:p>
    <w:p>
      <w:pPr>
        <w:rPr>
          <w:rFonts w:hint="eastAsia" w:ascii="宋体" w:hAnsi="宋体" w:eastAsia="宋体" w:cs="宋体"/>
          <w:sz w:val="21"/>
          <w:szCs w:val="21"/>
        </w:rPr>
      </w:pPr>
      <w:r>
        <w:rPr>
          <w:rFonts w:hint="eastAsia" w:ascii="宋体" w:hAnsi="宋体" w:eastAsia="宋体" w:cs="宋体"/>
          <w:sz w:val="21"/>
          <w:szCs w:val="21"/>
        </w:rPr>
        <w:t>而且，被人盯着的感觉再度袭来……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1：想了想，还得是酒馆（进入事件搜集情报-酒馆（10331））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一个城市的酒馆鱼龙混杂，永远是收集情报的好地方。</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367.搜集情报-酒馆（10331）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酒馆里面鱼龙混杂，我们要找谁?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┗━━►“不请人喝酒就拿不到情报”，这我们可太熟了。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没请他喝酒。消耗100零件。进入事件酒鬼-买通（10332）</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进入事件搜集情报-询问酒鬼（10333）（请他喝酒）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┗━━►“不在酒馆里消费就不要来套话”，轻车熟路，一气呵成。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未在酒馆消费。消耗200零件。进入事件搜集情报-酒保（10345）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搜集情报-询问酒保（10348）（在酒馆消费）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3：“音乐家”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进入事件搜集情报-音乐声（10353）（需要没从酒鬼和酒保那获取情报）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进入事件收集情报-音乐家（10354）（需要从酒鬼和酒保那获取情报）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368.酒鬼-买通（10332）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当我们将一瓶工业啤酒放到那个醉醺醺的老酒鬼面前时，他都惊了。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“你们不是喝醉了吧?”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再得知我们确实只是想问几个问题之后，他才放心地拿起酒瓶“吨吨吨”起来。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1：喝了我们的酒，就得回答问题（进入事件搜集情报-询问酒鬼（10333））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369.搜集情报-询问酒鬼（10333）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“嗝——说吧，你们想问些什么?”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1：该怎么见联合都市的市长?（需要未选择选项“联合都市发生了什么变化吗?”才出现该选项。进入事件酒鬼-几大家族（10334））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2：联合都市和与共和军（需要未选择选项“联合都市发生了什么变化吗?”才出现该选项。进入事件联合都市与共和军（10336））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3：联合都市发生了什么变化吗?（需要得知不存在的变革才出现该选项。进入事件废物市长-变革?（10344））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4：看起来问得差不多了（回到事件搜集情报-酒馆（10331））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370.酒鬼-几大家族（10334）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“联合都市可没有什么市长，一直都是几大家族在管理。”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“但家族倒好像确实有在选什么‘统领’什么来着，反正都没差……”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1：那该怎么见到“统领”呢?（进入事件酒鬼-不熟（10335））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371.酒鬼-不熟（10335）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“没见过，不知道。”那个酒鬼摇了摇头，“也许你在街上就能见到‘统领’，反正也认不出他的脸。”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“说到底，‘统领’是家族选的，又不是我们……”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372.联合都市与共和军（10336）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“哦，共和军，共和军……”酒鬼开始念叨这个词，然后似乎猛地一个激灵。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“你是说，‘总统’?”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1：对（进入事件酒鬼-神神秘秘（10337））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373.酒鬼-神神秘秘（10337）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他稍微摆正了瘫在酒桌上的身体，四处张望了一下，“来，来凑近点。”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1：凑过去（进入事件废物“市长”（10338））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374.废物“市长”（10338）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“现在的联合都市确实没有‘市长’，但早十几年，人人都知道，联合都市有个废物‘市长’。”</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1：“废物”?怎么说?（进入事件废物市长-缘起（10339））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375.废物市长-缘起（10339）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“那时大家才来到地下，病毒，动荡，人心惶惶，没人愿意出面解决这些问题。”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“除了那个市长。”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1：一个愿意解决问题的，“废物”?（进入事件废物市长-失败（10340））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376.废物市长-失败（10340）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“如果成功解决了所有问题，那他肯定是大家的英雄。”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“但他并不是那个能让所有问题都迎刃而解的天选之人，没有人可以是。”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w:t>
      </w:r>
      <w:r>
        <w:rPr>
          <w:rFonts w:hint="eastAsia" w:ascii="宋体" w:hAnsi="宋体" w:eastAsia="宋体" w:cs="宋体"/>
          <w:sz w:val="21"/>
          <w:szCs w:val="21"/>
        </w:rPr>
        <w:t>┗━━►</w:t>
      </w:r>
      <w:r>
        <w:rPr>
          <w:rFonts w:hint="eastAsia" w:ascii="宋体" w:hAnsi="宋体" w:eastAsia="宋体" w:cs="宋体"/>
          <w:sz w:val="21"/>
          <w:szCs w:val="21"/>
          <w:lang w:val="en-US" w:eastAsia="zh-CN"/>
        </w:rPr>
        <w:t>1：他失败了（进入事件废物市长-渴望变革（10341））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377.废物市长-渴望变革（10341）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“也许问题确实解决了一部分，但他担下的责任是解决所有的问题。”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“问题没有解决，或者说解决的速度跟不上积累的速度。很快，越来越多的人开始渴望一场变革的到来。”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1：然后呢?（进入事件废物市长-变革（10342））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378.废物市长-变革（10342）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“压垮联合都市的最后一根稻草，就是‘总统’。”酒鬼望着并不存在的远方。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“‘共和军’开进联合都市那天，我看到有人在哭泣，为战争的结果而悲伤。”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“还有人在欢呼，似乎这就是他们渴望已久的变革。”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1：那么，真的改变了吗?（进入事件不存在的变革（10343））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379.不存在的变革（10343）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“变了，但完全没变。”老酒鬼似乎在苦笑。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“没了‘市长’，‘总统’扶持了几大家族，联合管理这座城市，这也是‘联合都市’的由来。”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“管理联合都市的家族们一边打着反对‘总统’的旗号维持稳定，一边给赋予他们权力的‘总统’不断输血……”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你突然想到，似乎从某个时候开始，联合都市便不再愿意服从“总统”，这也是你来到这里的原因。想必，变革只是迟到了而已。</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380.废物市长-变革?（10344）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“变革……变革啊~我们渴望着改变……”酒鬼突然唱起歌来。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但还没唱出完整的一句，他的声音就变成了喃喃低语。他一下子又栽回了酒桌上。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1：看样子这回真的醉了（回到事件搜集情报-询问酒鬼（10333））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也许其他人可以回答这个问题。</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381.搜集情报-酒保（10345）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酒保是个面色略显苍白，身形细长高挑，表情忧郁的年轻人。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点过单后，我们跟他套近乎，却好像热脸贴了冷屁股。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1：额，聊聊天?（进入事件酒保-营业的微笑（10346））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382.酒保-营业的微笑（10346）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“您好，多谢惠顾，请慢用。”他勉强挤出了一帧营业微笑，随后便不再有多余的回应。</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1：一点小费也许能让他放下戒备（需要500零件。进入事件酒保-放弃挣扎（10347））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2：试着讲点他可能感兴趣的东西（需要口才&gt;30。进入事件酒保-放弃挣扎（10347））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3：离开（回到事件搜集情报-酒馆（10331））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//这里实际上不会损失500零件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383.酒保-放弃挣扎（10347）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“你们想干什么?”他叹了口气，似乎是放弃了挣扎。“我只是一个普普通通的酒保而已。”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1：我们想问几个问题（进入事件搜集情报-询问酒保（10348））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384.搜集情报-询问酒保（10348）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“想问些什么?我知道的东西不多。”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1：联合都市最近发生了什么变化吗?（需要灌醉酒鬼且没有和酒保交流火并这事。）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2：你不喜欢当酒保（该选项只可选择一次然后隐藏。回到当前节点）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“老板付我钱，我用钱吃饭。”酒保拿起一个没用过的杯子，专注地擦着。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3：怎么才能见到市长?（回到当前节点）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“联合都市没有市长，见‘统领’需要他本人的邀请。”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385.酒保-一天不如一天（10349）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“一天不如一天吧，大概。”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酒保擦着杯子，没有抬眼。“最近，家族之间的火并变得越来越多，越来越激烈了。”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1：家族火并?（进入事件酒保-新“统领”（10350））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386.酒保-新“统领”（10350）</w:t>
      </w:r>
    </w:p>
    <w:p>
      <w:pPr>
        <w:rPr>
          <w:rFonts w:hint="eastAsia" w:ascii="宋体" w:hAnsi="宋体" w:eastAsia="宋体" w:cs="宋体"/>
          <w:sz w:val="21"/>
          <w:szCs w:val="21"/>
        </w:rPr>
      </w:pPr>
      <w:r>
        <w:rPr>
          <w:rFonts w:hint="eastAsia" w:ascii="宋体" w:hAnsi="宋体" w:eastAsia="宋体" w:cs="宋体"/>
          <w:sz w:val="21"/>
          <w:szCs w:val="21"/>
        </w:rPr>
        <w:t>“几年前还太平一点，自从最近换了新‘统领’，大大小小火并就没有停过。”</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1：新“统领”?（进入事件酒保-解释（10351））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387.酒保-解释（10351）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酒保看了你一眼，眼神终于有了些变化。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“别误会，我没那闲心了解这些，只是天天站在这里听别人聊天，偶然听到的。”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1：没什么，你继续（进入事件酒保-没了（10352））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388.酒保-没了（10352）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“没了，就这些。”酒保恢复了原先的神情。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“火并的细节我一概不知，我们这里可没经历过。”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1：这……（回到事件搜集情报-询问酒保（10348））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他不愿再多说些什么，我们只好作罢。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389.搜集情报-音乐声（10353）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酒吧里传来悠扬的钢琴声，抬眼望去，一位年轻的音乐家正陶醉在演奏之中。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1：听下音乐，放松一下吧（该选项只可选择3次然后隐藏。消耗30分。-40压力。回到事件搜集情报-酒馆（10331））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┗━━►音乐非常美妙，我们不禁陶醉其中。回过神来，我们还有正事要做。等一会再看看有没有机会问音乐家问题吧。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没听过3次音乐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┗━━►别搁这儿听了，正事要紧!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听过3次音乐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2：办正事要紧（回到事件搜集情报-酒馆（10331））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390.收集情报-音乐家（10354）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在我们向酒吧里的人一一攀谈之时，背景的音乐声平静了下来。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那位年轻的音乐家遁入人群，走到我们身边。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1：Bravo!（进入事件音乐家-猜测（10355））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391.音乐家-猜测（10355）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“谢谢。”音乐家向我们笑笑，“我猜，你们不是联合都市的人，对吗?”</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1：你怎么知道?（进入事件音乐家-推理（10356））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392.音乐家-推理（10356）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“从进店门起，你们就一个一个地找人问问题。”他眼神清澈。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“只有四处旅行的冒险家会这样做。”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1：额……（进入事件音乐家-主动（10357））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过程并不是很严谨，但结果也算歪打正着。</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393.音乐家-主动（10357）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“问过那么多人，你们拿到想要的情报了吗?”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“这样，你们跟我聊聊天，我说不定可以帮你们解决问题。”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年轻人说着，自顾自给我们每人各点了一杯酒。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1：这个人什么来头?（进入事件音乐家-聊聊天（10358））</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尽管样貌看上去像是个年轻人，但他的举止和风度，清澈却深不见底的眼神让我们没有办法无视他的请求。</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394.音乐家-聊聊天（10358）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尽管不知道他是什么目的，我们还是多少讲了些一路上的经历。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但更让我们困惑的是，他的反应真的就像小孩子一样，问了很多其他城市的情况。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雷雨城的，商业城的，首都的，他听得很认真。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1：什么情况?（进入事件音乐家-履行承诺（10359））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395.音乐家-履行承诺（10359）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良久，他微微垂下眼睑，像是在思考。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但马上，他又恢复神情，向我们伸出手，“谢谢你们，我该履行承诺了。”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1：履行承诺?（进入事件音乐家-“钢琴师”（10360））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实际上，我们几乎把这句话当成了小孩子的玩笑，没想到他是当真的。</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396.音乐家-“钢琴师”（10360）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“你们想见“统领”的话，先找到城市的办事处，但办事处是进不去的。”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“多在旁边转悠，等你们被一个披着风衣的人拦住的时候，告诉他是‘钢琴师’邀请你们去的就好。”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1：“钢琴师”就是你吗?</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返回（需要没见过风衣人）</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┗━━►“披着风衣的人”，你对这个形象有印象，显然他并没有说谎。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需要见过风衣人</w:t>
      </w:r>
      <w:r>
        <w:rPr>
          <w:rFonts w:hint="eastAsia" w:ascii="宋体" w:hAnsi="宋体" w:eastAsia="宋体" w:cs="宋体"/>
          <w:sz w:val="21"/>
          <w:szCs w:val="21"/>
          <w:lang w:eastAsia="zh-CN"/>
        </w:rPr>
        <w:t>）</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397.音乐家-脚步声（10361）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我们正打算向他道谢，一连串密集的脚步声从酒馆外传来。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刚才还与我们握手的“钢琴家”突然翻上桌面，一个滚翻藏到了吧台后面。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1：我去!（进入事件音乐家-事态急转（10362））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398.音乐家-事态急转（10362）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“——抓活的!”，被踹开的大门连带着这半句话一起飞进了酒馆内部。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一群身披风衣，头戴软呢帽的“绅士”瞬间涌入，所有人开始惊惶逃窜。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1：家族火并?（敌方血量100。进入事件家族火并（10363））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399.家族火并（10363）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我们被打了个措手不及，下意识开火还击，但他们的火力把我们压制在酒馆内。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我们借着吧台当掩体，他们也只压制着这一片区域。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如果没有猜错，这帮人的目标是“钢琴师”，而把我们当成了他的护卫。</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1：你到底什么来头?（进入事件交火停歇（10364））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400.交火停歇（10364）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突然间，一阵更猛烈的枪声盖住了我们的质问。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我们只听得吧台那边一阵激烈的交火，而很快，密集的枪声便归于沉寂。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我们探出头，看见了另外一群披风衣的人。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1：他们又是谁?（进入事件惊讶（10365））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401.惊讶（10365）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帮我们解围的人正在清扫现场，而我们惊讶的发现，为首的风衣人竟和我们身旁的“钢琴师”长得一模一样。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1：“钢琴师”，你最好解释一下（进入事件挟持（10366））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402.挟持（10366）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随后我们就被发现了。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“‘统领’，是少主，还有共和军的人，该怎么处理?” 除了“钢琴家”，现在我们所有人都被风衣下的冲锋枪正对着。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“把他们赶出城。”为首那位和“钢琴家”十分甚至九分相似的风衣人如是说到。“就当是协助维持治安的奖励。”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1：不是吧……（进入事件“钢琴师”?（10367））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“现在还有总统的狗敢进联合都市，没被当街打死就偷着乐吧。”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403.“钢琴师”?（10367）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随即我们就被风衣人用冲锋枪“护送”出了酒馆，但“钢琴师”竟然追了出来。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只是被瞪了一眼，护送我们的风衣人便叹了口气，旋即撤回了酒馆。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1：你到底什么来头，“少主”?（进入事件解答疑惑（10368））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2：解释一下吧，“钢琴师”（进入事件解答疑惑（10368））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404.解答疑惑（10368）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“我很抱歉。” “钢琴师”苦笑道。“现在，轮到我为你解答疑问了。”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1：“统领”，是你兄弟?（回到当前节点）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“如你所见。”他并没有否定。“我是家族的小儿子，阅历和经验都赶不上大哥，所以他才是名副其实的‘统领’。”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2：今天的事是怎么回事?（进入事件今日的火并（10369））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3：顽固派?激进派?（需要好奇顽固派和激进派才出现该选项。进入事件“统领”的目的（10370））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405.今日的火并（10369）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“激进派和顽固派的火并，激进派是钩，我是饵，这群顽固派就是咬钩的鱼。”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“钢琴家”显得波澜不惊，“顽固派想把我抓走当人质不是一天两天了。”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1：顽固派?激进派?（回到事件解答疑惑（10368））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406.“统领”的目的（10370）</w:t>
      </w:r>
    </w:p>
    <w:p>
      <w:pPr>
        <w:rPr>
          <w:rFonts w:hint="eastAsia" w:ascii="宋体" w:hAnsi="宋体" w:eastAsia="宋体" w:cs="宋体"/>
          <w:sz w:val="21"/>
          <w:szCs w:val="21"/>
        </w:rPr>
      </w:pPr>
      <w:r>
        <w:rPr>
          <w:rFonts w:hint="eastAsia" w:ascii="宋体" w:hAnsi="宋体" w:eastAsia="宋体" w:cs="宋体"/>
          <w:sz w:val="21"/>
          <w:szCs w:val="21"/>
        </w:rPr>
        <w:t xml:space="preserve">“父亲走后，哥哥就一直想把‘联合都市’再次真正意义上‘联合’起来。” </w:t>
      </w:r>
    </w:p>
    <w:p>
      <w:pPr>
        <w:rPr>
          <w:rFonts w:hint="eastAsia" w:ascii="宋体" w:hAnsi="宋体" w:eastAsia="宋体" w:cs="宋体"/>
          <w:sz w:val="21"/>
          <w:szCs w:val="21"/>
        </w:rPr>
      </w:pPr>
      <w:r>
        <w:rPr>
          <w:rFonts w:hint="eastAsia" w:ascii="宋体" w:hAnsi="宋体" w:eastAsia="宋体" w:cs="宋体"/>
          <w:sz w:val="21"/>
          <w:szCs w:val="21"/>
        </w:rPr>
        <w:t xml:space="preserve">“不再是以前那种仅靠父亲的个人威望维护的，名义上的联合。” </w:t>
      </w:r>
    </w:p>
    <w:p>
      <w:pPr>
        <w:rPr>
          <w:rFonts w:hint="eastAsia" w:ascii="宋体" w:hAnsi="宋体" w:eastAsia="宋体" w:cs="宋体"/>
          <w:sz w:val="21"/>
          <w:szCs w:val="21"/>
        </w:rPr>
      </w:pPr>
      <w:r>
        <w:rPr>
          <w:rFonts w:hint="eastAsia" w:ascii="宋体" w:hAnsi="宋体" w:eastAsia="宋体" w:cs="宋体"/>
          <w:sz w:val="21"/>
          <w:szCs w:val="21"/>
        </w:rPr>
        <w:t>“而是一个名副其实的，强而有力的联合体。”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1：然后呢?（进入事件“统领”的手段（10371））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407.“统领”的手段（10371）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“当上统领的哥哥开始以各种手段兼并其他家族，这引起了那些顽固派大家长们的不满。”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“但他的理论拉拢到了很多其他家族激进的年轻人，于是正面的火并战场，我们完全占据了上风。”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“所以他们才各种找机会想削弱激进派，也就是我哥哥和那些年轻人。”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1：这样做用意何在?（进入事件“统领”的理想（10372））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408.“统领”的理想（10372）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“为了砸碎联合都市身上的枷锁。” “钢琴家”身后，另一个声音传来，是“统领”。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“还没走的话，麻烦使者先生转告总统。” “统领”一字一句宣告着。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“从今往后，联合都市及其卫星城市，将不再接受共和军任何形式的介入，勿谓言之不预。”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1：共和军来了，你们怎么办?（进入事件告别（10373））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“我们将在工业区作战，我们将在干道作战，我们将在房区作战，无论代价如何，我们绝不投降。”</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409.告别（10373）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留下这句话后，“统领”转身离去。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“钢琴师”仍旧看着我们，“我听了你们的故事，你们不像是会给总统当狗的人。”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“如果你们也愿意反抗总统，请随时来找我。”</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1：我该怎么找到你?（进入事件任务……完成?（10374））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“联合都市的市民可能不知道‘统领’是谁，但你们问‘钢琴师’在哪里，他们一定都知道。”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2：……（进入事件任务……完成?（10374））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410.任务……完成?（10374）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显然，目前这种情况，我们是无法完成总统的任务的，不过总统似乎也对这种情况似乎早有预料。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1：无论如何，先去找总统复命吧（+3000见闻）</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向恶狼帮坦白：</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411.再返狼群（10375）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我们再一次回到了恶狼帮的营地，见到了酋长。“怎么样，有白博士的消息了吗?”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1：我就是白博士（进入事件承认身份（10376））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“说不定，他其实已经死在废土的那片角落了吧。”酋长只是摇头。</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412.承认身份（10376）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凝固的空气中，酋长用错愕的眼神与我们对视着。“你，没在开玩笑吧。”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1：将笔记本放在桌子上（进入事件失忆者的故事（10377））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413.失忆者的故事（10377）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笔记本上赫然是蓝色封皮和红色的血染成的紫色倒三角。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也许废土之上这样的笔记本不止一个，但车队的遇袭，摘下的面罩，这些不会都是巧合。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酋长和周围的恶狼帮成员仍旧一脸震惊，你只能将故事娓娓道来。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1：我失忆了……（消耗1时30分。进入事件坦白（10378））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414.坦白（10378）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你将失忆这件事的来龙去脉和盘托出，但无奈信息量太大，而且讲述的过程中时不时有情绪激动的感染者抓起什么东西向你扔过来，坦白完一切之后，时间已经过去了很久。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1：就是这样（进入事件坦白从宽?（10379））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415.坦白从宽?（10379）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“……”酋长神情复杂，寻找了那么久的敌人竟然以这样一种形式出现在自己的面前。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“我很想相信你……”酋长咬着嘴唇，“你选择不隐瞒，而是把这件事向我们和盘托出，证明至少现在，你愿意放弃解药的制备。”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“但是，没有人能保证你之后会不会改变主意。”</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1：既然这样……（进入事件获取信任的方法（10380））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416.获取信任的方法（10380）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不，也许有一个办法。你将刚放在桌上的笔记本推给了酋长。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酋长确认了一眼，“这是解药研究的最新资料，原来在这里。”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如果你决定不再投身于解药制备，那这就是你获取他们信任的最好方法。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1：这些是最后的资料，仅此一份（进入事件觉悟（10381））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417.觉悟（10381）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“虽然我是个感染者，但我最后得向你确认一遍。”酋长直直地盯着你。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“如果我们决定销毁这些资料，就意味着上百年来人类对病毒的研究前功尽弃。”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“你真的要这样做吗?”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1：我已经做好觉悟了（进入事件为了感染者的现在（10382））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2：我得再想想（该选项只可选择一次然后隐藏。回到当前节点）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从你再度踏进狼穴，将笔记本递出去的那一刻开始，你就没有回头路了。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418.为了感染者的现在（10382）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周围的感染者看着我们，有的人还在窃窃私语，你知道，信任的建立可不会一蹴而就。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但“酋长”咳嗽一声，周围的人都安静了下来。“这份资料将在恶狼帮的监管之下妥善保存。”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“也许有朝一日，这些资料将会为感染者带来真正的拯救。”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“那么白博士，有朝一日，我们还会继续合作的。”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1：这是最好的结果了（+2000见闻）</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寻找盟友：</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419.寻找盟友-恶狼帮（10383）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又一次，我们回到了“狼穴”，这一次，我们为了一个共同的敌人而来。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1：恶狼帮愿意推翻总统吗?（进入事件恶狼帮盟友-谈判（10384））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420.恶狼帮盟友-谈判（10384）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“那群沃克尔真的有把握能推翻总统吗?”虽然带着疑问，但酋长半丧尸化的脸上，眼睛还是闪出了期待的光。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1：向他们简单介绍一下计划（进入事件恶狼帮盟友-计划（10385））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421.恶狼帮盟友-计划（10385）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“理论上而言，引导尸潮是可以做到的，即使是丧尸，也还保留着一部分群居生物的习性。”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酋长思索着，“但在地下引导可能会有些不便，这样吧，红仔!”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应声的正是之前被我们送回恶狼帮的那位老熟人。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“你作为恶狼帮的代表，去雷雨城和‘反抗军’讨论计划细节。”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1：“反抗军”?真是个好名字（+2000见闻）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422.寻找盟友-联合都市（10386）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又一次，我们来到了联合都市。按照“钢琴师”留下的方式，我们很快找到了他。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说明来意十分钟后，我们便再一次见到了“统领”。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1：我们有一个计划（进入事件联合盟友-计划（10387））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423.联合盟友-计划（10387）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“那群沃克尔太天真了，凭他们的训练程度，连拖住共和军都做不到。”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还没说答不答应，“统领”便开始对我们的计划指指点点。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“能缠住一只军队的，只能是另一只军队，沃克尔有沃克尔该做的事情。”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1：到底加不加入我们?（进入事件联合盟友-谈判（10388））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424.联合盟友-谈判（10388）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“统领”瞪了我们一眼，我们便咽回去了半句话。他随后闭上眼开始思考。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“‘钢琴师’，交给你个任务，你现在以‘联合军代表’的身份，前往雷雨城赴约。”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“通电全城，联合都市立即进入总动员状态。”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“即使没有雷雨城联盟的支持，联合都市也将向共和军发起进攻。”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1：那么，合作愉快（+2000见闻）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425.反抗军-雷雨城会议（10389）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雷雨城市政厅的大圆桌旁，此刻坐着沃克尔代表，恶狼帮代表，以及“联合军”的代表。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沃克尔们也为我们预留了席位，而当我们落座之后，会议终于正式开始。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1：那么……（消耗1时。进入事件反抗军-会议进展（10390））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//这里顺序乱了，应该先看反抗军-会议结束反抗军-会议结束（10391）</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426.反抗军-会议进展（10390）</w:t>
      </w:r>
    </w:p>
    <w:p>
      <w:pPr>
        <w:rPr>
          <w:rFonts w:hint="eastAsia" w:ascii="宋体" w:hAnsi="宋体" w:eastAsia="宋体" w:cs="宋体"/>
          <w:sz w:val="21"/>
          <w:szCs w:val="21"/>
        </w:rPr>
      </w:pPr>
      <w:r>
        <w:rPr>
          <w:rFonts w:hint="eastAsia" w:ascii="宋体" w:hAnsi="宋体" w:eastAsia="宋体" w:cs="宋体"/>
          <w:sz w:val="21"/>
          <w:szCs w:val="21"/>
        </w:rPr>
        <w:t>由于各方很快在反抗总统这一共同目的上达成一致，前面的几项议程几乎只走了个流程就被跳过。</w:t>
      </w:r>
    </w:p>
    <w:p>
      <w:pPr>
        <w:rPr>
          <w:rFonts w:hint="eastAsia" w:ascii="宋体" w:hAnsi="宋体" w:eastAsia="宋体" w:cs="宋体"/>
          <w:sz w:val="21"/>
          <w:szCs w:val="21"/>
        </w:rPr>
      </w:pPr>
      <w:r>
        <w:rPr>
          <w:rFonts w:hint="eastAsia" w:ascii="宋体" w:hAnsi="宋体" w:eastAsia="宋体" w:cs="宋体"/>
          <w:sz w:val="21"/>
          <w:szCs w:val="21"/>
        </w:rPr>
        <w:t>终于，到了具体谈论击败共和军具体的计划细节这一议案了。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1：终于，重头戏来了（进入事件决战计划（11034））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427.决战计划（11034）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“目前总统手下有四支主要武装力量：共和军主力部队，首都警卫队，首都武装部，以及总统的亲卫队。”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“我们需要尽可能削弱，分散，以至于消灭总统的部队。”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1：共和军主力部队（该选项只可选择一次然后隐藏。回到当前节点）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“联合都市将在合适的时间段宣布独立，逼迫总统出动共和军。”，“钢琴家”的提案被会议通过。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2：首都警卫队（该选项只可选择一次然后隐藏。回到当前节点）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“由恶狼帮引导尸潮冲击首都以及其卫星城市，逼迫首都警卫队出城救火。”，“红仔”的提案被会议通过。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3：首都武装部（该选项只可选择一次然后隐藏。回到当前节点）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“雷雨城联盟首先组织沃克尔小队伪装成难民向首都施压并收集情报，并伺机进行破坏行动”，一位沃克尔代表的提案受到了大家的支持。</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4：总统亲卫队（需要选择选项“共和军主力部队”和“首都警卫队”和“首都武装部”才出现该选项。进入事件决战计划-商议（11035））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面对众代表的目光，你宣布了你的提案：“由我方负责使用使用遗迹武器，摧毁坦克，歼灭亲卫队”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428.决战计划-商议（11035）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“三股共和军势力被分散后，我们需要‘总统’确定总统的去向。”，“领袖”，此时也以一位代表的身份，开始讨论我们的提案。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1：“总统有可能龟缩在他的宫殿里”（该选项只可选择一次然后隐藏。回到当前节点）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“对宫殿的攻坚任务，可以交给我们的渗透小队，你们安心负责剿灭总统就是。”，那位提出渗透方案的沃克尔代表拍了拍胸脯。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2：“如果总统主动出击”（该选项只可选择一次然后隐藏。回到当前节点）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“如果发现总统部队的踪迹，联合军会随时同步他的动向。”，“钢琴家”朝你笑笑，示意支持计划。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3：明白了（需要选择选项““总统有可能龟缩在他的宫殿里””和“如果总统主动出击”才出现该选项”。进入事件（主线）首都情报（11036）（任务清单））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提案在经过详细讨论后，得到了代表的一致认同。至此，作战会议宣告结束，反抗的旗帜已然举起，决战终于要开始了。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429.（主线）首都情报（11036）（任务清单）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在执行计划之前，我们首先需要前往首都，确认情报，为我们的下一步计划做准备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在该城市进行【首都情报】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430.反抗军-会议结束反抗军-会议结束（10391）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许久，当最后一项议案最终以高票通过后，主持会议的年轻领袖宣布会议暂时解散。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1：那么，计划是什么?（进入事件反抗军-最终计划（10392））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431.反抗军-最终计划（10392）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计划做出了如下部署: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雷雨城联盟首先组织沃克尔小队伪装成难民向首都施压并收集情报，并伺机进行破坏行动;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联合都市宣布独立，逼迫总统出兵;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小股沃克尔纠察队和恶狼帮战斗队负责把守地下通路的各个要道，分批次阻击共和军沿地铁线的攻势;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“联合军”派遣部队在恶狼帮的帮助下从地面进行机动，如果共和军也从地面行进，则由恶狼帮引导尸潮冲击共和军部队;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1：我们要做些什么?（进入事件反抗军-我们的任务（10393））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432.反抗军-我们的任务（10393）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我们的任务是在各方势力给共和军制造的混乱中攻击总统的亲卫队。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也许他会在宫殿内龟缩不出，也有可能会驾驶坦克随军突击，我们需要在获取情报后随机应变。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无论如何，这将会是最艰巨的任务。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1：首先，我们需要去首都确认情报（返回）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433.反抗军-寻找盟友（11033）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“终于，地下世界的受压迫者们可以团结起来了吗?”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争取到了很多愿意支持我们的人，也拿到了遗迹武器（需要有遗迹武器且不存在任务（分支）争取恶狼帮（11031）（任务清单）和（分支）争取商会（11030）（任务清单）和（分支）争取联合都市（11029）（任务清单）才出现该选项。+2000见闻。进入事件反抗军-雷雨城会议（10389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2：我们已经拿到了武器（该选项只可选择一次然后隐藏。有遗迹武器。返回）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“请一定要保管好它，这是我们取胜的希望。”领袖凝视着你，似乎在交给你一项重要的任务。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3：现在还没有足够的盟友和武器（返回）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“嗯，拜托你了。”年轻的领袖握住你的手，“我们会继续积蓄力量，直到变革的时刻来临。”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//这里顺序乱了，跳回反抗军-雷雨城会议（10389）</w:t>
      </w:r>
    </w:p>
    <w:p>
      <w:pPr>
        <w:ind w:firstLine="420" w:firstLineChars="0"/>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向总统复命：</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434.向总统复命（10394）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我们被拦在了总统的宫殿外，向警卫说明说明来意后，他开始调节通讯器。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“我的朋友，任务已经完成了吗?”很快，通讯器中便传来了总统那令人不悦的声音。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1：完成了（需要不存在任务（主线）火云城征税（11020）（任务清单）（主线）联合都市征税（11019）（任务清单）（主线）雷雨城征税（11018）（任务清单）才出现该选项。进入事件完成任务（10395））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通讯器那头立马没了声音，我们随即被警卫驱赶了出来。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435.完成任务（10395）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“果然，你们果真没有让我失望，带他们进来吧。”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又在宫殿里绕了一段路后，我们再次见到了总统那张总是堆着笑容的脸。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“那么，是时候谈谈给你们的报酬了。”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1：……（进入事件报酬（10396））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436.报酬（10396）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“我说过，我可以给你们一套首都中心的房子，让你们过上废土中难能可贵的安稳生活。”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“如果还有什么别的要求，你们也可以跟我讲，我有求必应。”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1：那还是要房子吧（进入事件安稳生活?（10397））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经历了这一系列事件后，你已经完全累了，什么旅途，什么解药，都随它去吧。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2：我希望可以脱离共和军的管辖（进入事件脱离管辖（10398））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3：其实，我需要资源制备解药（需要笔记与样本）（需要队伍有未成年特质且没有把笔记本给恶狼帮才出现该选项。消耗1时。进入事件病毒的解药（10399））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4：得再想想（返回）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“当然。”总统仍然保持着他的笑容，“只要你还是共和军的一份子，我有求必应。”</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437.安稳生活?（10397）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“哈哈哈，你做了最正确的选择。”总统拍着你的肩。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“从今往后，你们可以享受废土之上最优渥的生活，瞧见那些沃克尔了吗?以后他们也是你们的仆人了。”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“只要共和军还存在，这样美好的日子就会继续下去，好好享受吧。”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1：接下来，一切都安稳了……吗?（回到主界面）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438.脱离管辖（10398）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“为什么?”总统的笑脸依然没有变化，“难道是共和军的生活还不够好吗?”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他虽然在发问，但没有给我们任何回答的机会。“我理解，废土之上，渴望自由的人还是很多的。”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“那就这样吧，请你记住，废土之上，共和军永远有你的位置。”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1：连工资也不结一下的吗?（+2000见闻。达成成就“自由”）</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一句话也没有机会说出来，我们就被总统的警卫架了出去。也许现在，我们与共和军的关系，算是到此为止了……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439.病毒的解药（10399）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我们又花了很长时间解释我们的经历，过大的信息量甚至冲淡了总统脸上的笑容。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“那么，白博士，我可不可以理解为，你们想借我们之手，消灭恶狼帮，顺便拯救世界?”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1：可以这么说（进入事件人质（11129）。达成成就“解药”）</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440.最后的问题（10400）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“好，我能感受到你的诚意!” 总统向来和恶狼帮有矛盾，现在也只不过是送我们个顺水人情。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“不过，我得问你一个问题。”总统一时间收起了笑容，“解药制备出来后，你打算怎么使用呢?”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1：分给废土上的所有人（该选项只可选择一次然后隐藏。回到当前节点）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“不不不，那样要浪费太多的资源了，白博士，你再想想。”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2：只供给共和军（该选项只可选择一次然后隐藏。回到当前节点）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“不，也不对，只给共和军体现不出解药的价值，再想想。”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3：您说（需要选择选项“分给废土上的所有人”和“只供给共和军”才出现该选项。进入事件解药的用途（10401））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//这里顺序乱了，应该先看人质（11129）</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441.解药的用途（10401）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“白博士你想想，如果我们告诉废土上的人，只要在我们的城市里拥有一套房产，就有机会获得这种解药。”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“我们的城市可以更好地保护他们，那即使一间木房买沃克尔五十年，六十年的工资，他们也会挤破头的。”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眼前，总统的笑容变得越来越扭曲，越来越得意。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1：……（进入事件人类的解药（10402））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442.人类的解药（10402）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你看着他，突然感觉一种悲哀的情绪从骨髓中渗出。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眼前这个人根本不知道“解药”意味着什么，却还是算出了所谓的“最高价值”。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而更多的“沃克尔”，“米德尔”也只是被这样的“卡普特”蒙在鼓里，为了一个谎言奋斗终身。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你开始思考，这样一个人类文明还有没有什么存在的意义……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1：也许放弃现在，走向未来，才是正确的选择（进入事件前往新世界（10403））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443.前往新世界（10403）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“军队已经在路上了，你很快就能获得你需要的东西。”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总统仍然是笑着，你依旧是沉默着。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你思考着，也许“解药”的真正价值，在于它可以让现有文明的秩序崩解，进而走向毁灭。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而这个秘密，你决定让他烂在肚子里，为旧人类文明陪葬。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1：毁灭，是前往新世界的起点（回到主界面）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444.人质（11129）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“制备解药需要的感染者我可以帮你，但是……” 总统摸着他的下巴。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“你说过，还需要‘样本’，对吧?你把‘样本’留在我这里，我来保证他的安全，确保你的工作能够顺利进行，你看如何?”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你明白，总统需要一个你一定可以制作解药的保证……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1：我答应你（失去一名未成年队友。进入事件最后的问题（10400））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也许，样本在总统手上，确实比在我们这里安全。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2：再想想（进入事件报酬（10396））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//这里顺序乱了，跳回最后的问题（10400）</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决战-首都情报：</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445.决战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1：准备战斗（10404）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446.决战-山雨欲来（10405）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我们到达了首都，此时首都的入城处已经聚集着众多的沃克尔，似乎在进行着示威，大部分“首都漂”中隐藏着我们的小分队。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1：雷雨城开始行动了（进入事件。达成成就“星星之火”）</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447.决战-外城戒严（11037）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但是与往常不同的是，共和军似乎关闭了检查站，沃克尔和卫戍部队紧张地对峙着。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显然，我们的侦察分队只渗透进了一小部分，在其他友军开始行动之前，我们要想办法进城。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1：强闯关卡（该选项只可选择一次然后隐藏。回到当前节点）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开什么玩笑，这样不就暴露了吗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2：贿赂守卫（消耗400零件。进入事件决战-联合军行动（11038））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看来首都守卫也都受尽了共和军的压榨，一点小钱就让他们放弃了原则。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3：说服守卫（需要口才&gt;20。进入事件决战-联合军行动（11038））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“我们守城只是为了给总统住大宫殿，总统给过我们什么?”显然，卫兵也受够了卡普特的压迫，我们的劝告只是点燃了他心中的火药。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4：伪装成军车（需要智力&gt;20。进入事件决战-联合军行动（11038））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我们成功地混进了进城的运输车队。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5：等待时机（返回）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我们看到有军队陆陆续续从城里开出，不过并没有给我们留下什么空挡。</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448.决战-联合军行动（11038）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我们顺利地混进了城里，在我们进城时，陆陆续续有车辆载着部队离开城市，车上的军人们都面容凝重。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周围人都窃窃私语，似乎，战争的恐惧已经不可避免地弥散在人群中。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1：看来联合军开始行动了（进入事件决战-守备空虚（11039））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449.决战-守备空虚（11039）</w:t>
      </w:r>
    </w:p>
    <w:p>
      <w:pPr>
        <w:rPr>
          <w:rFonts w:hint="eastAsia" w:ascii="宋体" w:hAnsi="宋体" w:eastAsia="宋体" w:cs="宋体"/>
          <w:sz w:val="21"/>
          <w:szCs w:val="21"/>
        </w:rPr>
      </w:pPr>
      <w:r>
        <w:rPr>
          <w:rFonts w:hint="eastAsia" w:ascii="宋体" w:hAnsi="宋体" w:eastAsia="宋体" w:cs="宋体"/>
          <w:sz w:val="21"/>
          <w:szCs w:val="21"/>
        </w:rPr>
        <w:t>城门聚集着的大量示威人群吸引了城内的武装部前去镇压，而刚刚离开的军车已是首都正规部队的最后兵力，现在只剩少量的警卫队还在维持着城内的秩序。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1：再等等（进入事件决战-尸潮（11040））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如果计划顺利，他们也很快就会离开了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450.决战-尸潮（11040）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突然，刺耳的警报声响了起来，所有的市民都停止了手头在干的活。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“首都即刻起开始戒严，大批尸潮正在向城市靠近，请各位市民尽快返回家中。”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“重复一边，首都即刻开始……”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1：恶狼帮也开始行动了（进入事件决战-首都戒严（11041））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451.决战-首都戒严（11041）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就在我们庆幸，友军行动都顺利执行了之后。突然很多首都警卫队开始清理街上的人群，将他们赶回附近的房屋内。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“城市戒严! 违令者格杀勿论!” 他们渐渐开始逼近我们。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1：与警卫队展开战斗（敌方血量100。进入事件决战-宫殿（11042））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2：全速冲向总统宫殿（消耗500汽油。进入事件决战-宫殿（11042））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我们轰下油门，在城市内狂奔起来。好在现在城内已经足够混乱了，他们根本无力阻拦我们。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3：在人群中制造恐慌（需要口才&gt;30。进入事件决战-宫殿（11042））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“大家不要回家等死! 超大尸潮来了都走不了，总统都已经跑了! 快跑!” 这一招果然有效，配合刚刚的广播，恐慌瞬间蔓延，已经进屋的人们又冲了出来，警卫队完全无法控制局势。</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452.决战-宫殿（11042）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混乱中，我们冲向了总统的宫殿，然而，预想中的恶战并没有出现，甚至连宫殿门口站岗的士兵也不见了。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1：总统人呢?（进入事件决战-人去楼空（11043））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453.决战-人去楼空（11043）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我们没有受到任何阻拦搜索了整个宫殿，显然，总统显然已经离开了这里。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总统办公室只剩下一堆散落的文件。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1：扑了个空（进入事件决战-动静（11044））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454.决战-动静（11044）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就在我们搜索时，我们惊讶地发现，柜子里有动静。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1：谁?出来!（进入事件决战-意外（11045））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455.决战-意外（11045）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一个女人颤颤巍巍从柜子里爬了出来，一边流泪一边呜咽道，“别杀我别杀我”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1：总统去哪里了?（进入事件决战-总统的去向（11046））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“他去前线了，正对尸潮的方向……”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456.决战-总统的去向（11046）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总统很有心机，他前往尸潮出现的地方，一方面可以督战，另一方面，现在城内抗议四起，联合都市又发生叛乱，他刚好也能暂避锋芒。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但无论如何，我们仍然要执行我们的任务。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1：上车!追上他!（进入事件）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457.（主线）追上总统（11047）（任务清单）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根据情报和各方因素分析，总统的亲卫队已经去到了地上，我们必须马上追上他。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到达的任务目标地点（进入事件决战-巨大尸潮（11048））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458.（主线）前往地上（11110）（任务清单）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我们需要以最快的速度前往地上，这里是一条最近的道路。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到达雾青山地铁站</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总之可以从这里去往地上，总统应该还没有跑远</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决战-歼灭总统：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459.决战-发射?（10410）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可是这个时候我们才发现，我们从遗迹中找到的武器竟然已经不见了!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1：坏了!（进入事件决战-完了!（10411））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竟然没有保管好我们最重要的秘密武器，这实在是不应该……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460.决战-完了!（10411）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而更坏的消息是，我们有把握的距离，同样也是总统的坦克把握十足的距离。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我们看着缓缓转向我们的黑洞洞的炮口，完全束手无策。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一阵剧烈的轰响之后，我们的就这样故事结束了……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1：寄!（回到主界面）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461.决战-巨大尸潮（11048）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当我们靠近总统所在时，我们发现前方是一个巨大的山坡。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山坡后面能隐隐约约看到数以十万计的丧尸，这绝对是你这辈子看过的最壮观的场面了。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1：靠近山坡（进入事件决战-共和军（11049））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462.决战-共和军（11049）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随着靠近山坡，你突然发现，山坡上藏着很多人，仔细一看都是首都的武装部成员。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看来他们是在观察尸潮，以做出对应的对策。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1：隐蔽，好好观察他们（进入事件决战-找到你了（11050））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463.决战-找到你了（11050）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当我们仔细观察时，终于在山坡上拿一大批驻扎的部队中发现了总统的坦克，总算找到他了！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尽管如此，总统身边仍有数量可观的亲卫部队。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1：利用丧尸驱虎吞狼（进入事件决战-驱虎吞狼（11051））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2：直接强攻（进入事件决战-对决亲卫队（11057））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我们立刻轰响油门，山坡上的人注意到我们了，开始冲下山坡了。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464.决战-驱虎吞狼（11051）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说干就干，我们立刻开足了马力，绕过了小山包，冲向了尸潮。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1：前进!（进入事件决战-冲向尸潮（11052））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465.决战-冲向尸潮（11052）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当山坡上的人注意到我们在慢慢平原上卷起的滚滚烟尘时，我们距离尸潮已经只剩下几百米了。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虽然我们及时掉头了，但是由于距离太远并没有引起丧尸的注意，相反，山坡上的人注意到我们，开始朝我们这边冲过来了。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2：继续前进（进入事件决战-前进!（11053））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466.决战-前进!（11053）</w:t>
      </w:r>
    </w:p>
    <w:p>
      <w:pPr>
        <w:rPr>
          <w:rFonts w:hint="eastAsia" w:ascii="宋体" w:hAnsi="宋体" w:eastAsia="宋体" w:cs="宋体"/>
          <w:sz w:val="21"/>
          <w:szCs w:val="21"/>
        </w:rPr>
      </w:pPr>
      <w:r>
        <w:rPr>
          <w:rFonts w:hint="eastAsia" w:ascii="宋体" w:hAnsi="宋体" w:eastAsia="宋体" w:cs="宋体"/>
          <w:sz w:val="21"/>
          <w:szCs w:val="21"/>
        </w:rPr>
        <w:t>随着离尸潮越来越近，已经有丧尸注意到了我们，在生物本能的驱使下，他们开始朝我们冲来。</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我们的甩尾掉头撞飞了几只丧尸，但车辆飞速离去，尸潮并没有追上来。相反，山坡上的人注意到我们，开始朝我们这边冲过来了。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2：继续前进（进入事件决战-继续前进!（11054））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467.决战-继续前进!（11054）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我们已经冲进了尸潮中，潮水般的丧尸向我们涌了过来，然后被车辆碾轧。最终，由于车轮卷入了太多碎块，车子竟然无法加速了!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1：强行加速（消耗500汽油。进入事件决战-冲出尸潮（11055））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2：与丧尸战斗（丧尸血量400。进入事件决战-冲出尸潮（11055））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468.决战-冲出尸潮（11055）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我们冲出了尸潮，全速向着小山坡冲去，山坡上的人也注意到了我们，开始朝我们射击。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1：闪避（丧尸血量200。进入事件决战-排山倒海（11056））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我们尝试躲闪袭来的子弹，却因此被尸潮再度追赶上。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2：全速前进（-50车辆耐久。进入事件决战-排山倒海（11056））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顶着共和军的火力，我们无畏地冲向了他们的阵地。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3：火力还击（消耗100弹药。进入事件决战-排山倒海（11056））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我们一边冲锋，一边倾泻着火力，还没反应过来的共和军被我们压制住了一部分。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469.决战-排山倒海（11056）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终于我们从山坡的脚下冲了过去，随即潮水般的丧尸涌上了山坡，吞没了总统亲兵的营地。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混乱中，你注意到总统向着山坡顶上冲了上去。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1：追上他!（进入事件（主线）追击总统（11127）（任务清单））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470.（主线）追击总统（11127）（任务清单）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我们解决了总统的亲卫部队，现在，我们要和他的坦克正面对决，只是这次，我们将不再恐惧。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到达任务目标地点（进入事件决战-对决总统（11060））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471.决战-对决亲卫队（11057）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总统的亲兵靠了上来，他们都是精锐中的精锐。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1：迎敌!（敌方血量200。进入事件决战-战斗继续（11058））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472.决战-战斗继续（11058）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先头部队倒在了我们的枪口下，后续部队又源源不断冲了上来。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1：放马过来!（敌方血量400。进入事件决战-剿灭卫队（11059））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473.决战-剿灭卫队（11059）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终于，我们解决掉了总统的亲兵们。现在他只剩孤家寡人了。我们远远地看到，总统驾驶着他的坦克掉头冲向了山坡顶。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1：追上他!（进入事件（主线）追击总统（11127）（任务清单））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474.决战-对决总统（11060）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我们一路驱车，碾过横亘的树枝，满地的碎石，跨过泥泞的斜坡，终于来到了山坡顶的一片开阔地。开阔地的另一头，停放着总统的坦克。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1：停下（进入事件决战-对峙（11061））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475.决战-对峙（11061）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总统并没有慌不择路，相反，他的坦克与我们从容对峙着，我们也不敢轻举妄动。遗迹武器只有一次机会，我们必须要把握好时机。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1：时机已至!（需要获得3次时机才出现该选项）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进入事件决战-发射?（10410）（没有遗迹武器）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消耗1遗迹武器，进入事件决战-发射!（11064）（有遗迹武器）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2：等待时机（需要3次和总统对峙才出现该选项）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二分之一概率：决战-来袭（11063）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3：冲向总统</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二分之一概率：进入事件决战-来袭（11063）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四分之一概率：我们刚出发时，一枚炮弹在我们旁边爆炸，尽管我们进行了规避，还是受到了一些损伤。（-20车辆耐久。回到当前节点）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四分之一概率：进入事件决战-时机（11062）</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476.决战-时机（11062）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总统没有把握我们的动向，我们向前突击了很长一段距离。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1：很好!继续和他对峙（回到事件决战-对峙（11061））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477.决战-来袭（11063）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坦克的炮口突然喷出了火舌，你知道，那是我们曾经最恐惧的东西。炮弹袭来!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1：刹车（回到事件决战-对峙（11061））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我们及时踩下了刹车，炮弹在车子前方不远处爆炸。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2：闪避（需要注意&gt;40。回到事件决战-时机（11062））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精彩的闪避，我们几乎看到炮弹从车旁擦过。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3：径直向前</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我们几乎正面吃了一发炮弹的伤害，但没什么能阻止我们前进。</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-50车辆耐久。回到事件决战-时机（11062）</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也许总统也没料到我们的无畏，我们几乎看到炮弹从车旁擦过。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回到事件决战-时机（11062）</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478.决战-发射!（11064）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“咻!” 随着扳机扣动，武器发射出的飞弹拖着长长的尾焰飞向了坦克。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总统根本没有预料，避之不及，被火箭命中，大量浓烟登时腾起。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1：打中了! 打中了!（进入事件决战-命中!（11065））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479.决战-命中!（11065）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当浓烟散去，坦克仍然伏在那里，刚才那一发重创了坦克的正面装甲和炮管，总统已经无法倚靠那副铁棺材的火力了！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1：把他抓出来!（进入事件决战-铁皮巨兽（11066））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480.决战-铁皮巨兽（11066）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显然总统也意识到坦克被解除了武装，他随即向我们冲来。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即使没有了火力，一个巨大的铁皮巨兽仍然以非常的压迫感向我们袭来。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1：决一死战（进入事件决战-摧毁（11067））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481.决战-摧毁（11067）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随着一声爆响，坦克的炮塔被炸上了天，履带像断了线的项链像四处崩裂，侧身的装甲像面包一般被撕裂。</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这个曾战无不胜的古代兵器，如今已经成了一堆废铁了。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1：终于!（进入事件决战-逃脱（11068））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482.决战-逃脱（11068）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就在我们冲向坦克的残骸翻找时，才发现，总统不在里面，位于底部的一个逃生门被打开了！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1：这个该死的老狐狸!（进入事件）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该死，我们接着追，不能让他就这样跑了!(提示：推荐在此处进行存档)</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483.（主线）继续追击（11128）（任务清单）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总统这个老狐狸又跑了，我们必须马上追上他，绝对要在这里结束一切!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到达任务目标地点（进入事件决战-残余亲卫（11069））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484.决战-残余亲卫（11069）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当我们试图在附近搜寻总统的踪迹时，一颗子弹飞来打在了装甲上。刚刚四散奔逃的总统亲卫竟然冲回来护主了！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你想组织大家进行还击的时候，余光瞥见了一个熟悉的影子：总统正沿着山坡逃命。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1：朋友们，我有件不得不做的事。（进入事件决战-独自追踪（11070））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“总统”，也许这就是你和他了结恩怨的最佳机会，你必须去抓住他。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485.决战-独自追踪（11070）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找到了！山坡顶部平地的边缘有一棵枯树，总统正在一瘸一拐地朝那里走去，看来他想在哪里躲到他的亲兵来帮助他为止！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1：总统先生，你跑不了了!（进入事件决战-追击（11071））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486.决战-追击（11071）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你自己也好不到哪去，一瘸一拐地追了上去，总统感知到后面有声音，随即掏出枪来射击，但是似乎已经没有子弹了。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他好像骂了一句脏话，然后丢掉手枪继续朝着大树冲过去。你也想趁机向他射击，这才发现由于走得匆忙，自己连武器都没带。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1：站住!（+10000见闻。进入事件决战-逼至绝境（11072））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487.决战-逼至绝境（11072）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终于冲到了大树下，把总统逼到了绝路，他身后便是一段陡峭的绝壁，下面正是潮水般过境的尸潮。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终于，他转过头来，又露出他那标志性的笑容，“嘿，你到底准备追杀我到什么时候?”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1：到地底的人民推翻压迫为止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2：到我们之间的账算完为止（进入事件决斗（11073））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“吼吼，咬住猎物不放，我很欣赏。”</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决战-决斗：</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488.决斗（11073）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总统摆出架势，掏出了一把寒光闪烁的匕首，“废土之上，弱肉强食为真理。”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“那么，我们就用最‘废土’的方式来解决问题吧。”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这时你才注意到，这个人的身形是有多么健硕，比你高出整整一个头。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1：那就来吧（进入事件决斗-对峙（11074））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489.决斗-对峙（11074）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你与总统对峙着，你看着他，试图找到他的弱点。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1：攻击（进入事件决斗-攻击（11075））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2：防御（进入事件决斗-防御（11076））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490.决斗-攻击（11075）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要攻击他的什么位置?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1：攻击上段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十分之一概率：你的攻击被总统格挡住，好在你没有出全力，双方继续对峙着。（回到事件决斗-对峙（11074））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五分之二概率：总统躲闪不及，被你一拳命中了鼻梁（进入事件决斗-攻击奏效（11079））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二分之一概率：你的攻击被总统闪开，你还没来得及重新摆好架势，就被他一拳击中了腹部。（进入事件决斗-被击中（11078））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2：攻击中段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五分之一概率：你的攻击被总统侧身闪开，随即双方几乎同时恢复了攻击架势。（回到事件决斗-对峙（11074））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五分之二概率：总统预判失误，被你一脚正蹬踹中了腹部。（进入事件决斗-攻击奏效（11079））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五分之二概率：你挥出的直拳被总统轻松抓住，还没抽回手，便挨了他一记重拳。（进入事件决斗-被击中（11078））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3：攻击下段</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十分之一概率：你试图偷袭总统下盘，但总统灵活一闪，你只踢到了空气。（回到事件决斗-对峙（11074））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二分之一概率：总统撤步防御，被你一记扫腿踢了个趔趄。（进入事件决斗-攻击奏效（11079））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五分之二概率：你的踢击被总统撤步闪开，你一个趔趄，反而被他抓住了机会。（进入事件决斗-被击中（11078））</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491.决斗-防御（11076）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要防御哪个方向的攻击?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1：防御上段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四分之三概率：你姑且防住了总统的攻击，但他也没有因此露出破绽（回到事件决斗-对峙（11074））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四分之一概率：你成功接住了总统朝你面部来的一记直拳，让他露出了破绽（进入事件决斗-反击（11077））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2：防御中段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二分之一概率：你姑且防住了总统的攻击，但他也没有因此露出破绽（回到事件决斗-对峙（11074））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二分之一概率：你成功闪开了总统的一记勾拳，绕到了他身体的一侧（进入事件决斗-反击（11077））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3：防御下段</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四分之一概率：你姑且防住了总统的攻击，但他也没有因此露出破绽（回到事件决斗-对峙（11074））</w:t>
      </w:r>
    </w:p>
    <w:p>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四分之三概率：总统的扫踢被你抬腿躲开，他重新摆好架势还需要些时间。（进入事件决斗-反击（11077））</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492.决斗-反击（11077）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你成功格挡住了总统的攻击，要反击吗?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1：乘势反击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五分之一概率：总统显然只是卖了个破绽，你中了他的圈套，匕首划过身体，顿时鲜血淋漓。（进入事件决斗-被击中（11078））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十分之三概率：你尝试抓住总统的破绽，却被他闪身躲开，随即摆好了下一轮进攻架势。（回到事件决斗-对峙（11074））</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二分之一概率：你成功抓住了总统露出的破绽，这一脚显然让他吃痛（进入事件决斗-攻击奏效（11079））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2：继续对峙（回到事件决斗-对峙（11074））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493.决斗-被击中（11078）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你结结实实吃了总统一轮攻击，匕首划伤了你。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1：还没结束呢!（该选项只可选择二次然后隐藏。回到事件决斗-对峙（11074））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2：只能……到此为止了吗?（需要选择2次选项“还没结束呢!”才出现该选项。进入事件决斗-遗憾败北（11080））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494.决斗-攻击奏效（11079）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你的攻击结结实实命中了总统，他上身还勉强维持架势，下盘已经渐渐有些站不稳。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1：再来啊!崽种!（该选项只可选择二次然后隐藏。回到事件决斗-对峙（11074））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2：这就是最后了!（需要选择2次选项“再来啊!崽种!”才出现该选项。进入事件决斗-胜利（11081））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495.决斗-遗憾败北（11080）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“哈哈哈——”满脸淤青的总统开始肆无忌惮地嘲笑倒地的你，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“我说过，废土之上，弱者肉，强者食。真是遗憾呐!”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你重伤倒地，只能眼睁睁地看着他一瘸一拐慢慢远去，随后，视野变得一片漆黑……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1：可恶……（回到主界面）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496.决斗-胜利（11081）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总统被我们打的鼻青脸肿，武器也被我们打得脱手，他连连退后，结果一脚踩空，竟然从悬崖边缘跌落下去了。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慌乱之中，他抓住了枯树的一截树枝，半个身子悬空在外。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 现在谁是弱者?（进入事件决斗-处置（11082）。达成成就“复仇”）</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497.决斗-处置（11082）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望着这个半身悬空的总统，你知道，是时候想想该怎么处理他了。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1：让他掉下去，这是他的报应（需要队伍有复仇特质。进入事件决斗-报应（11083））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2：我要亲手宰了他!!!（需要队伍有复仇特质。进入事件决斗-复仇（11084））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3：他应当受到审判（进入事件决斗-审判（11085））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498.决斗-报应（11083）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总统挂在树枝上，体力渐渐不支。他看着你，眼神无比复杂，不知道他在思考着什么。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最终，他又露出了那个令人恶心的笑容，随即放开了双手，从悬崖上跌落了下去。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当总统淹没在下方的尸潮中时，你没能看清楚，他究竟是摔死的，还是被丧尸咬死的。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无论如何，那个横行地下世界的大总统，以这样的形式为他的一生落下了帷幕。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1：下地狱去吧（进入事件终局（11087））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499.决斗-复仇（11084）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你把总统拉了回来，他倒在地上，动弹不得，眼神中没有恐惧也没有求饶，仿佛对这一切早有预料。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“废土之上…弱肉强食…自然之理……”，他露出了那令人恶心的笑容。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1：这一下，为了被你弄瞎的眼睛（该选项只可选择一次然后返回。需要队伍有瞎眼特质。回到当前节点）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你刺瞎了总统的双眼，他哀嚎着，用已经断了的双手捂着自己的双目，如今已是两个血窟窿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2：为了你所做的一切!（进入事件终局（11087））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愤怒充斥着你的头脑，鲜血填满了你的双目，当眼前的红色喷泉不再喷涌时，你才意识到，总统已经死透了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500.决斗-审判（11085）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你将总统拉了回来，他倒在地上，动弹不得，“废土之上…弱肉强食…自然之理……”，他又露出了那令人恶心的笑容。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“从此以后，我所带来的秩序陷入终结，废土将再度陷入混乱，直到‘你’，或者一位新的‘总统’再度终结所有纷争。”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“你能杀死我，却消灭不了‘总统’，因为这就是废土运行的本源逻辑。”</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1：你错了（进入事件决斗-谁来审判（11086））</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我们打倒你，不是为了继承旧世界的遗产，而是要创造一个崭新的世界。你的所作所为应该由新的秩序来审判。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501.决斗-谁来审判（11086）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总统瘫在地上，失去了所有的自持，开始放声狂笑起来，像是挑衅，像是嘲笑，又像是陷入癫狂的前兆。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“你就一点也不恨我? 不想就在这里清算我的罪行?”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1：我当然恨你（进入事件终局（11087））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2：但我更痛恨的，是造就了“总统”的旧世界（进入事件终局（11087））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“哈哈哈哈!”总统仍然只是狂笑着。</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终局：</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502.终局（11087）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你回到了车队旁边，共和军的残党包围了车队，但他们一直没有攻陷阵地。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定睛一看，你隐隐约约看到了一些熟悉的身影: 恶狼帮的感染者，雷雨城的沃克尔，还有“联合军”们。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所有的盟友此刻都在与共和军的残部僵持着。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1：支援他们（进入事件终局-共和军残部（11088））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503.终局-共和军残部（11088）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我们和友军正与共和军的残党对峙着，我们的人数并不占优，接下来……</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1：把他们全部剿灭，不留活口!（需要队伍有复仇特质。进入事件终局-一个不留!（11089））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2：继续战斗，他们大势已去（进入事件终局-继续作战（11091））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3：这场战争该结束了（需要审判总统时告诉他你错了。进入事件终局-劝降（11093））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504.终局-一个不留!（11089）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你已经杀红了眼了，从掩体里冲出来，冲向了共和军的阵地。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手上脸上沾满了鲜血，你仿佛鬼神下凡。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恍惚之间，已经见不到周围的敌人和朋友了……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1：杀!（随机失去一名队友。进入事件终局-杀!（11090））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一位队友在最后的战斗中不幸中弹，倒在了胜利前夕。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505.终局-杀!（11090）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不知过了多久，你从恍惚中反应过来，身旁是数不清的带血的绷带，远处是堆积如山的尸体。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耳边似乎还有震天的呼喊声，注意去听时，似乎又变成了嗡鸣……</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1：……（进入事件终局-结束（11099））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506.终局-继续作战（11091）</w:t>
      </w:r>
    </w:p>
    <w:p>
      <w:pPr>
        <w:rPr>
          <w:rFonts w:hint="eastAsia" w:ascii="宋体" w:hAnsi="宋体" w:eastAsia="宋体" w:cs="宋体"/>
          <w:sz w:val="21"/>
          <w:szCs w:val="21"/>
        </w:rPr>
      </w:pPr>
      <w:r>
        <w:rPr>
          <w:rFonts w:hint="eastAsia" w:ascii="宋体" w:hAnsi="宋体" w:eastAsia="宋体" w:cs="宋体"/>
          <w:sz w:val="21"/>
          <w:szCs w:val="21"/>
        </w:rPr>
        <w:t>尽管共和军负隅顽抗，但是迟迟不见总统的到来，他们也意识到不对劲了。</w:t>
      </w:r>
    </w:p>
    <w:p>
      <w:pPr>
        <w:rPr>
          <w:rFonts w:hint="eastAsia" w:ascii="宋体" w:hAnsi="宋体" w:eastAsia="宋体" w:cs="宋体"/>
          <w:sz w:val="21"/>
          <w:szCs w:val="21"/>
        </w:rPr>
      </w:pPr>
      <w:r>
        <w:rPr>
          <w:rFonts w:hint="eastAsia" w:ascii="宋体" w:hAnsi="宋体" w:eastAsia="宋体" w:cs="宋体"/>
          <w:sz w:val="21"/>
          <w:szCs w:val="21"/>
        </w:rPr>
        <w:t>我们逐渐收缩了包围圈，最终，最后一个共和军士兵也选择了投降。</w:t>
      </w:r>
    </w:p>
    <w:p>
      <w:pPr>
        <w:rPr>
          <w:rFonts w:hint="eastAsia" w:ascii="宋体" w:hAnsi="宋体" w:eastAsia="宋体" w:cs="宋体"/>
          <w:sz w:val="21"/>
          <w:szCs w:val="21"/>
        </w:rPr>
      </w:pPr>
      <w:r>
        <w:rPr>
          <w:rFonts w:hint="eastAsia" w:ascii="宋体" w:hAnsi="宋体" w:eastAsia="宋体" w:cs="宋体"/>
          <w:sz w:val="21"/>
          <w:szCs w:val="21"/>
        </w:rPr>
        <w:t>尽管如此，我们还是有人受了伤，而我也因为过度的疲惫，沉沉地睡去了。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1：终于结束了（随机一名成员受伤。进入事件终局-作战结束（11092））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507.终局-作战结束（11092）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不知过了多久，你终于从恍惚中清醒过来，身旁是一起躺着的战友们，远处是一大堆共和军的俘虏，而面前站着的，是联合都市的“统领”。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“终于，我们和总统的仇，你和总统的仇，终于可以清算了。”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1：我做这一切不是为了复仇（进入事件终局-结束（11099））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508.终局-劝降（11093）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我们向着剩下那些负隅顽抗的共和军士兵喊话，但是并没有得到回应。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这些人虽然有受压迫的沃克尔，有极力隐藏的感染者，但许多人已经被总统的理念深深感染。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你得说点什么……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1：把总统拖过来（进入事件终局-被俘的总统（11094））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509.终局-被俘的总统（11094）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起初只有一两个人注意到，随后更多的人注意到，总统已经被我们胁持了。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有一部分人停了火，但是仍有少数人跃跃欲试，试图冲上来解救总统。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一些联军士兵此刻也杀红了眼，仍然和他们对峙着。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1：咳咳!（进入事件终局-演讲（11095））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510.终局-演讲（11095）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“总统已经投降，共和军已经实质上战败! 请不要再负隅顽抗!”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“我知道，你们当中的很多人并不渴望战争，只是希望过一个更加优渥的生活而加入共和军。”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“但请你们想想，你们的努力为自己换来了什么，又为“总统”换来了什么?”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1：总统住着他的宫殿（进入事件终局-演讲继续（11096））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2：还要让你们跪着，接受他的恩赐（进入事件终局-演讲继续（11096））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511.终局-演讲继续（11096）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“‘总统’把自己塑造成一个无所不能的强者，只为让一套所谓的‘弱肉强食’理论仅为他一个人服务。”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“他欺骗你们，一边说你们存在的意义由他赋予，一边拼命蚕食你们创造的价值。”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“他在你们身上施以枷锁，还要让你自己承认这一切理所应当，总是在告诉你们这是废土向来的规则。”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1：但，向来如此，就正确吗?（进入事件终局-动摇（11097））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512.终局-动摇（11097）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共和军中出现了隐隐的骚动，一部分士兵似乎被说动了，而另一部分似乎是因为害怕被清算，努力想要维持整体的局势。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你明白，现在也许只差最后一锤，就能够彻底敲开共和军。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“而如今，我们要创造一个崭新的世界!”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1：“在新的世界里，没有人再将受到压迫，人与人将建立真正的平等。”（进入事件终局-瓦解（11098））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2：“在新的世界里，普通人与感染者将通力合作，战胜丧尸病毒，走出大灾变。”（进入事件终局-瓦解（11098））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513.终局-瓦解（11098）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也许是被你的话语感召，也许是感受到大势已去，越来越多的共和军士兵丢下武器，走出掩体。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随着人数越来越多，共和军最终的抵抗就这么瓦解了。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1：终于结束了（消耗2时。进入事件终局-结束（11099））</w:t>
      </w:r>
    </w:p>
    <w:p>
      <w:pPr>
        <w:rPr>
          <w:rFonts w:hint="eastAsia" w:ascii="宋体" w:hAnsi="宋体" w:eastAsia="宋体" w:cs="宋体"/>
          <w:sz w:val="21"/>
          <w:szCs w:val="21"/>
          <w:lang w:val="en-US" w:eastAsia="zh-CN"/>
        </w:rPr>
      </w:pPr>
    </w:p>
    <w:p>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结束：</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514.终局-结束（11099）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“共和军的残党已经被消灭的差不多了，剩下的要么逃进了荒漠，要么投降摇身一变变成联军士兵了”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眼前，雷雨城的领袖正看着远方。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“一个崭新的时代就要来临了，但这一切并不容易。”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1：是啊（进入事件终局-新时代（11100））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515.终局-新时代（11100）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“感谢你所做的一切。”年轻的领袖说到。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“共和军名为“秩序”的压迫已经结束，接下来我们会在整片废土的旧时代残骸上建立起一个崭新的时代。”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1：我们将从废墟中崛起（进入事件终局-解药（11101））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516.终局-解药（11101）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“接下来，我要去处理杂事了，容我先行离开。”领袖向你告别。</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但你突然想起了一些事情。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1：等等，解药（进入事件终局-无能为力（11102））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为总统做马仔太久，你都差点忘了这件事。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517.终局-无能为力（11102）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“但这显然办不到，你们已经告诉了恶狼帮真相，还把资料给了他们。现在我们和他们联合击败了总统，你需要询问他们的意见。”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听过我们的解释后，领袖清晰的头脑并没有转太久就得出了答案。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进入事件终局-告别（11103）（没有劝降共和军）</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进入事件终局-转机（11104）（劝降共和军）</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518.终局-告别（11103）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“博士，你已经尽力了，你做了很多的事，你该休息一下了。”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“接下来，还要重建政府，还要重修法律，还要重整秩序。这些都交给我们来吧。”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“也许，你还能开着车继续环游废土，看看我们将怎么改造这个世界。”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1：那么，有缘再见吧（主线结束）</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领袖离开了，对我们来说，解药这件事无论如何已经有了一个结局。我们的旅程也该走到了终点，或者说，另一个起点。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519.终局-转机（11104）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“办得到。”这个时候，你的身旁突然传来一个声音。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你和领袖诧异地望过去，是恶狼帮的“酋长”。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1：你的意思是说?（进入事件终局-认可（11105））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520.终局-认可（11105）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“我们已经充分感受到了你的正义。” “酋长”说道。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“为了人类的未来，你一直在为了解药而努力。为了感染者的现在，你选择了将解药的配方交给了我们。为了创造一个新世界，你决定给予罪大恶极的总统以审判。”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1：额，谢谢?（进入事件终局-交还（11106））</w:t>
      </w: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521.终局-交还（11106）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“如果解药会杀死包括恶狼帮在内的所有感染者，我们将不惜一切代价阻止它的诞生。”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他说着，从怀里掏出那个你再熟悉不过，印着倒三角的笔记本。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“但如果是现在的白博士，我想，应该再给人类的未来留存更多的希望。”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他将笔记本交还到你的手里。</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1：但是……（进入事件沃克尔的支持（11107））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解药的制备并不是仅靠研究结果就能推进下去的，你显然还需要更多资源。但是废土之上，如今还有谁会继续支持解药研发呢?</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522.沃克尔的支持（11107）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突然，一只手搭到了你的肩上，“如果需要任何帮助的话，沃克尔们会支持你的。”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你还以为那是领袖，但回过头去，是另一个你不认识的沃克尔的脸。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而领袖站在另一边，也微笑地看着你。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1：你们……（进入事件联合都市的支持（11108））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523.联合都市的支持（11108）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“我们对人类的未来之类的大道理并不感兴趣。”另一个声音响起，是“统领”。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“不过，对于帮助我们的人给予同等程度的支持，是我们家族的信条之一。”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“大哥的意思是，联合都市将全力支持解药的研发。” “钢琴师”也在一旁补充道。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1：你们也……（进入事件众人的支持（11109））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524.众人的支持（11109）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恶狼帮的“酋长”和感染者们，“雷雨城联盟”的“领袖”和沃克尔们，联合都市的“统领”和风衣人们。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大家都注视着你，眼神中传达着一个共同的意愿。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你意识到，废土之上，人类的现在与未来，此刻终于掌握在了所有人的手中。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1：谢谢你们……（主线结束。达成成就“崭新的时代”）</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解药的故事迎来了它最理想的结局，而接下来，我们将作为废土之上所有人的一份子，落脚现在，展望未来。</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死者国度地面</w:t>
      </w:r>
      <w:r>
        <w:rPr>
          <w:rFonts w:hint="eastAsia" w:ascii="宋体" w:hAnsi="宋体" w:eastAsia="宋体" w:cs="宋体"/>
          <w:sz w:val="21"/>
          <w:szCs w:val="21"/>
        </w:rPr>
        <w:t>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01.诅咒-奇怪的丧尸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我们远远地就看到了一个巨大的物资箱，从精美华丽程度来看，里面一定有好东西。美中不足是，旁边有三只丧尸，但是他们竟然在，打牌？？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诅咒-奇怪的丧尸2（12001）</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02.诅咒-奇怪的丧尸2（12001）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你们靠近了那几个丧尸，没错，他们真的在打牌，像人一样，三只围在一起，坐在地上，不停地出牌，发牌，洗牌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诅咒-奇怪的丧尸3（12002）</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03.诅咒-奇怪的丧尸3（12002）</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终于，有一只丧尸看见你了，他们突然腾起，伸出了利爪，露出了獠牙，向你扑了过来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1：战斗（丧尸血量20，进入事件诅咒-箱子（12003））</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04.诅咒-箱子（12003）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三只丧尸被我们轻松杀死了，尸体瘫在地上。虽然我们完全搞不清楚是什么情况，但是总之是时候去打开这个箱子了。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1：打开箱子（进入事件诅咒-复活（12004））</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05.诅咒-复活（12004）</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就在我们开箱子的时候，突然刚才被我们砍倒的尸体又动了起来。我们惊讶地转头去看，竟看见尸体上的弹孔正在收缩，切口正在愈合，不一会，他们便又站了起来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1：什么鬼（丧尸血量50，进入事件诅咒-复活2（12005））</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06.诅咒-复活2（12005）</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t>每当我们将这几个丧尸击倒，他们便重新站了起来，身上的伤口仿佛从不存在一般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1：继续击倒他们（丧尸血量90，回到当前节点）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2：尝试沟通（需要选择选项“继续击倒他们”两次才出现该选项，触发事件诅咒-被诅咒的丧尸（12006））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3：快逃吧（结束事件）</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07.诅咒-被诅咒的丧尸（12006）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感觉丧尸也打累了，看到我们愿意沟通，索性直接坐到了地上来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1：你们会说话？（回到当前节点）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“可不能吗，你不也能说话吗”，真是令人无语的回答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2：你们不会死？（回到当前节点）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“我们之前被某个组织抓住了，然后被注射了一种破坏丧尸病毒的药剂，但是不仅丧尸病毒没被破坏，甚至连病毒的自然死亡都做不到了，变成现在这幅人不人鬼不鬼的样子”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3：你们在这干什么（回到当前节点）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“我们得守着这个仪器啊，正因为这个仪器发出的磁场不停地激化我们体内的病毒，我们才能一直活着，但是真的挺无聊的，不能离开这里，已经好几十年了”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4：继续聊（需要选择选项“你们会说话？”和“你们不会死？”和“你们在这干什么”才出现该选项，进入事件诅咒-被诅咒的丧尸2（12007））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08.诅咒-被诅咒的丧尸2（12007）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看来他们不死的秘密应该就是他们身后那个物资箱了。他们看我们也不想打了，就自顾自地在地上坐了下来，又打起了牌来。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1：强行破坏物资箱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进入事件诅咒-打开箱子（12015）（需要选择选项看来他们不会再阻止我们了）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┗━━►“你在干什么！”丧尸愤怒地吼道</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丧尸血量400，进入事件诅咒-打开箱子（12015）</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2：和丧尸交流（进入事件诅咒-与不死者的交流（12008））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3：先行离开（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09.诅咒-与不死者的交流（12008）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这三只丧尸，一只精瘦精瘦的，一只高大魁梧，而一只依稀能看出来似乎是一名女性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1：和瘦丧尸聊天（需要未劝说瘦丧尸，进入事件诅咒-瘦丧尸（12009））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2：和魁梧丧尸聊天（需要未劝说魁梧丧尸，进入事件诅咒-魁梧丧尸（12011））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3：和女性丧尸聊天（需要未劝说女丧尸，进入事件诅咒-女丧尸（12013））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4：不聊了（需要未劝说女丧尸，回到事件诅咒-被诅咒的丧尸2（12007））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5：看来他们不会再阻止我们了（+1500见闻，回到事件诅咒-被诅咒的丧尸2（12007））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10.诅咒-瘦丧尸（12009）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瘦丧尸看起来是一个很有城府的人，目光深邃，不知道在想什么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“老实说很无聊，当时实验室被一场大火损毁了，我们既没有死成，又离不开这台机器，只能在这里呆几十年，真的挺无聊的”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“没什么执念，活着挺没意思的。但是当年我被人差点弄死，现在也不会让别人来左右我的生死”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3：劝说他别再活下去了（进入事件诅咒-瘦丧尸2（12010））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11.诅咒-瘦丧尸2（12010）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“你说得对，无论如何，我已经活得够多了，是时候也该和这个事件说再见了”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“你这家伙，是在尝试羞辱我吗！”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12.诅咒-魁梧丧尸（12011）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魁梧尸看起来十分的壮，一直在专心致志地打牌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“挺好的，我挺喜欢这里的”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“没什么执念，活着不就是玩乐吗，能玩乐就不错”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3：劝说他别再活下去了（进入事件诅咒-魁梧丧尸2（12012））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13.诅咒-魁梧丧尸2（12012）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“你这家伙，是在叫我去死吗！”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他像一个泄了气的皮球一样渐渐的蔫了下去，“不可能，我在这里打了几十年的牌，怎么可能有人打牌比我厉害”，他不停地碎碎念，“没意思，没意思”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14.诅咒-女丧尸（12013）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女尸看起来样貌非常恐怖，但是看着另外两只丧尸的时候，眼神中却仿佛带着一丝温情。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“挺好的....”她看起来不怎么想和我们聊天的样子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“和你有关系吗”</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3：劝说他别再活下去了（进入事件诅咒-女丧尸2（12014））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15.诅咒-女丧尸2（12014）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“我看你才是活够的那一个！”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2：尝试通过游戏打败他（丧尸血量120。回到事件诅咒-与不死者的交流（12008））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“你是想打击谁的求生意志啊！！”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3：你的两位伙伴都已经放弃活下去了（需要劝说瘦丧尸和魁梧丧尸。回到事件诅咒-与不死者的交流（12008））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他的眼神充满了不可思议，随即目光暗淡了下去，变得垂头丧气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16.诅咒-打开箱子（12015）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箱子打开的一瞬间，三个丧尸的躯体应声爆裂，碎肉块撒了一点。不管怎么说，我们应该结束了他们漫长的痛苦，吧。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1：拿走箱子里的东西（随机一人+2000见闻，+3核心，+3旧时代电路板。结束事件）</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01.钢铁农场-地面要塞（12016）</w:t>
      </w:r>
    </w:p>
    <w:p>
      <w:pPr>
        <w:rPr>
          <w:rFonts w:hint="eastAsia" w:ascii="宋体" w:hAnsi="宋体" w:eastAsia="宋体" w:cs="宋体"/>
          <w:sz w:val="21"/>
          <w:szCs w:val="21"/>
        </w:rPr>
      </w:pPr>
      <w:r>
        <w:rPr>
          <w:rFonts w:hint="eastAsia" w:ascii="宋体" w:hAnsi="宋体" w:eastAsia="宋体" w:cs="宋体"/>
          <w:sz w:val="21"/>
          <w:szCs w:val="21"/>
        </w:rPr>
        <w:t>这与其说是一座农场，不如说是一座要塞，巨大的水泥墩子将整个农场围得水泄不通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1：靠近（进入事件钢铁农场-地面要塞2（12017））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02.钢铁农场-地面要塞2（12017）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“砰”！一声巨大的枪声响起，“不准再前进了！”，城楼上一名老者吼道，“你是恶狼帮土匪什么的吗，我这里可不接待这种恶徒！”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1：不是（需要道德&gt;12。进入事件钢铁农场-地面要塞3（12018））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03.钢铁农场-地面要塞3（12018）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城墙上的老者反复端详，看了看我们的车辆，似乎确是一辆货运车辆，于是打开了大门，放我们进去了。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1：进入（进入事件钢铁农场-孤独的农场主（12019））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04.钢铁农场-孤独的农场主（12019）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其实很小，只有一座破破烂烂的小房子，几块就要龟裂的土地，一些瘦骨嶙峋的动物。“你们自便吧，但是我这里很贫穷，没什么可以招待你们的，也没什么可以交易的”，他用手指了指，“唯一能给你们用的就是那边的水泵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1：打水（消耗1时。+3水。回到当前节点）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2：聊天（进入事件钢铁农场-孤独的农场主2（12020））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仔细想来，一贫如洗可能就是这个农场能一直在地面存在的原因吧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05.钢铁农场-孤独的农场主2（12020）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我们稍作休息，便和老头攀谈了起来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1：你在这还安全吗（回到当前节点）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“强盗看不上我这里，我这连个瓜子皮都翻不出来，他们不会冒着被我在水泥墩子上打死的风险进攻这里的”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2：生活怎么样（回到当前节点）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“很艰难，这里现在土地贫瘠，黄沙漫天。这口井已经向下打了上百米了才出水”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3：只有你一个人？（进入事件钢铁农场-孤独的农场主3（12021））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06.钢铁农场-孤独的农场主3（12021）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曾经我们一大家生活在这，后来我的儿子，儿媳妇都被丧尸咬了，我老伴儿几年前也走了，只剩我和孙子相依为命”，说着老人扶了扶额头，“几周前一堆丧尸袭击了我们这，冲了进来，好多动物被吓跑了。结果那个时候我孙子和我分头逃命，走散了，至今也没有回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1：节哀（进入事件钢铁农场-农场主的请求（12022））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07.钢铁农场-农场主的请求（12022）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农场主突然像是灵光一闪的样子，睁大了眼睛，看向了我们，“对了，你们不是经常在废土上到处跑吗”，他开始激动地说气话来，“能帮帮我吗，我一定会有重谢的”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1：行吧（进入事件（支线）寻找孙子，藏匿点1（12024）</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任务清单</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（支线）寻找孙子，藏匿点2（12026）</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任务清单</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（支线）寻找孙子，藏匿点3（12028）</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任务清单</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（支线）寻找孙子（12031）</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lang w:val="en-US" w:eastAsia="zh-CN"/>
        </w:rPr>
        <w:t>任务清单</w:t>
      </w:r>
      <w:r>
        <w:rPr>
          <w:rFonts w:hint="eastAsia" w:ascii="宋体" w:hAnsi="宋体" w:eastAsia="宋体" w:cs="宋体"/>
          <w:color w:val="auto"/>
          <w:sz w:val="21"/>
          <w:szCs w:val="21"/>
          <w:lang w:eastAsia="zh-CN"/>
        </w:rPr>
        <w:t>）</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“太好了！”农场主看起来特别高兴，拖着我们进了他的小木屋，指着墙上的地图，“我们之前在这几个地方设置了避难点，我的孙子一定在这其中的某个地方，只要能帮我找到，我一定有重谢”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2：我很忙</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“好吧...”农场主又变回了郁郁寡欢的样子，虽然很值得同情，但是我们也很忙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08.钢铁农场-焦急的农场主（12023）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“怎么样，找到我孙子了吗”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1：我们所有地方都去了（需要完成三个任务）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农场主瘫坐在地上，两眼无神，显然无法接受这个结果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09.（支线）寻找孙子，藏匿点1（12024）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到达任务目标地点（进入事件钢铁农场-藏匿点1（12025））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10.钢铁农场-藏匿点1（12025）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这里是一个破房子，但是已经面目全非了，显然尸潮曾经过境过，不可能有人一直藏在这的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1：这里不会有人的（返回）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11.（支线）寻找孙子，藏匿点2（12026）</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到达任务目标地点（进入事件钢铁农场-藏匿点2（12027））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12.钢铁农场-藏匿点2（12027）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这里是一辆破旧的巴士，破损的轮胎说明他肯定不能移动了，但外观看起来还很完整，是个适合藏匿的好地方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1：搜索一下（消耗1时。+500零件。返回）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找到了一些废品，但是没有发现最近有人在这里活动的迹象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13.（支线）寻找孙子，藏匿点3（12028）</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我们接到农场主的委托。帮他找到他的孙子，这里是其中一个藏匿点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到达任务目标地点（进入事件钢铁农场-藏匿点3（12029））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14.钢铁农场-藏匿点3（12029）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这里有个洞穴，看起来是个很适合藏匿的地方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1：进入洞穴（进入事件钢铁农场-藏匿点3b（12030））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15.钢铁农场-藏匿点3b（12030）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刚进入洞穴，一股浓烈的恶臭便传来了，我们惊奇的发现，这个洞穴很浅，但是堆积了大量的尸体，不知道是哪来的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1：翻找尸堆（消耗3时）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我们忍着恶臭翻找了很久，也没找到一个看起来像小孩的尸体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2：这里不会有活人的（返回）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16.（支线）寻找孙子（12031）</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任务清单</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寻找所有藏匿点并向农场主回报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17.钢铁农场-失望的农场主（12032）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“啊，不过，总之还是很谢谢你们”，他背了过去，不过还是能听出话语间的哽咽，”这些报酬你们拿去吧，然后一起吃个饭吧，算我感谢你们的“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1：节哀啊（消耗1时。+1500见闻，+30水果，+30蔬菜，+20鸡肉，+20鸡蛋。进入事件钢铁农场-晚宴（12033））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18.钢铁农场-晚宴（12033）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尽管都是些简单的农家菜，但是还是非常好吃的，我们狼吞虎咽，农场主也和我们聊的非常开心，如果这样能让他忘却一些悲伤的话，也好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1：吃（消耗30分，所有人饥饿减少100。进入事件钢铁农场-晚宴2（12034））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19.钢铁农场-晚宴2（12034）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吃着吃着，你感觉尿意袭来，在农场主的指点下，你绕过房子后面的谷仓，找到了一个旱厕。在你解决了生理需求返回之时，你听到了谷仓里传来了动静。似乎有敲打声，什么东西一直在撞门。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1：偷偷看一眼（进入事件钢铁农场-谷仓（12035））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2：是动物吧（结束事件）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我们结束了宴会，离开了农场。往后农场主需要自己继续努力活下去了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20.钢铁农场-谷仓（12035）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谷仓墙壁上有个洞，你往里面一看，好家伙，居然全都是丧尸！！在你震惊之余，没注意到一个丧尸游荡到了这个洞旁边，刚好和你四目相对，你一屁股坐在了地上大叫了一声。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1：什么鬼！（进入事件钢铁农场-谷仓2（12036））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你的声音把农场主还有其他参加宴会的同伴都吸引来了，你支支吾吾地告诉了大家谷仓里有丧尸，所有人都警觉了起来，抄起了武器举起了枪</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21.钢铁农场-谷仓2（12036）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“等一下！”农场主战战兢兢的声音在你们身后响起，“这个谷仓....”他似乎在做着什么心理斗争，“这个谷仓里关着的，都是我的家人，我的儿子儿媳妇，老伴儿，你们不要怕”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1：什么？？（进入事件钢铁农场-谷仓3（12037））</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农场主一边擦汗一边解释道，“我的家人，他们应该只是病了，但是又富有攻击性，所以我只能把他们关在这里...”，这个农场主，在豢养丧尸！</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22.钢铁农场-谷仓3（12037）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豢养丧尸，这个农场主简直是疯了，但是一想到这些是他曾经的亲人，又似乎不是那么不可理解....但是眼下还有更要紧的事，谷仓上的敲击声越来越大，似乎就要关不住这些丧尸了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1：杀掉这些丧尸（进入事件钢铁农场-谷仓4（12038））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我们一个人把农场主按住了，随即打开了谷仓的门闩，不顾农场主的哀嚎，举起来枪准备攻击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2：我们还是走吧（结束事件）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我们再也没有心情参加宴会，只得赶紧离开了。就在我们刚离开农场时，巨大的门破碎的声音传来，随后传来的是农场主的哀嚎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23.钢铁农场-谷仓4（12038）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砰砰”，几个从谷仓中冲出来的丧尸倒在我们枪下，两个年轻人，应该是农场主的儿子儿媳，一个老太太，应该是他的老伴。农场主哭的撕心裂肺，让我们住手，但显然这是不可能的。就在我们以为丧尸被清光了以后，嘶吼声又从谷仓里传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1：举枪（进入事件钢铁农场-谷仓5（12039））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24.钢铁农场-谷仓5（12039）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最后一只丧尸走的非常慢，当他走出谷仓的阴影，我们所有人，包括农场主，都露出了震惊又骇然的表情。</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1：开枪（消耗1时，进入事件钢铁农场-谷仓6（12040））</w:t>
      </w:r>
    </w:p>
    <w:p>
      <w:pPr>
        <w:rPr>
          <w:rFonts w:hint="eastAsia" w:ascii="宋体" w:hAnsi="宋体" w:eastAsia="宋体" w:cs="宋体"/>
          <w:sz w:val="21"/>
          <w:szCs w:val="21"/>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25.钢铁农场-谷仓6（12040）</w:t>
      </w:r>
    </w:p>
    <w:p>
      <w:pPr>
        <w:rPr>
          <w:rFonts w:hint="eastAsia" w:ascii="宋体" w:hAnsi="宋体" w:eastAsia="宋体" w:cs="宋体"/>
          <w:sz w:val="21"/>
          <w:szCs w:val="21"/>
        </w:rPr>
      </w:pPr>
      <w:r>
        <w:rPr>
          <w:rFonts w:hint="eastAsia" w:ascii="宋体" w:hAnsi="宋体" w:eastAsia="宋体" w:cs="宋体"/>
          <w:sz w:val="21"/>
          <w:szCs w:val="21"/>
        </w:rPr>
        <w:t>我们帮农场主清理了战场，焚烧了尸体。农场主无疑是愤怒的，但是比起愤怒，得知自己的孙子已死去多时，显然悲伤占了上风。他两眼空洞地坐在火堆旁，对外界没有任何反应。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1：我们该离开了（随机一人+2000见闻）</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无论如何，我们也只是在自保，而我们的旅程还将继续。看着地平线上渐渐消失的农场，只能祈祷农场主今后一切安好。</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rPr>
      </w:pPr>
      <w:r>
        <w:rPr>
          <w:rFonts w:hint="eastAsia" w:ascii="宋体" w:hAnsi="宋体" w:eastAsia="宋体" w:cs="宋体"/>
          <w:sz w:val="21"/>
          <w:szCs w:val="21"/>
          <w:lang w:val="en-US" w:eastAsia="zh-CN"/>
        </w:rPr>
        <w:t>01.鸡舍-一窝鸡（12041）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这里是一个破旧的鸡舍，看起来已经废弃了多时了。但是里面却有一大群鸡，似乎没有人照顾的情况下他们也能活的很好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1：和鸡说话（需要队伍有动物密友特质。进入事件鸡舍-一窝鸡2（12042））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2：捕杀所有鸡（消耗1时。+5鸡肉）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这些鸡四散奔逃，我们没有抓到多少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02.鸡舍-一窝鸡2（12042）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“咕咕咕，你能听懂我说话？？”为首的一只大母鸡显得非常的惊讶，“你们从外面来的是吗”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1：是啊（进入事件鸡舍-母鸡的请求（12043））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03.鸡舍-母鸡的请求（12043）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“咕咕咕，太好了”大母鸡显得非常的高兴，“孩子他爸带着孩子跑了！！你能帮我们把孩子带回来吗！！我必定对你有重谢”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1：帮你有什么好处（回到当前节点）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“咕咕咕，蛋，我这有很多蛋！”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2：行（进入事件（支线）找到小鸡（12044）（任务清单）。</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“咕咕咕”老母鸡指着远处一间摇摇欲坠的农舍，“孩子和他爸就在那里，帮忙把孩子带回来吧”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3：我很忙（结束事件）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04.（支线）找到小鸡（12044）（任务清单）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我们要帮母鸡找到他的孩子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到达任务目标地点（进入事件鸡舍-母鸡的请求2（12045））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05.鸡舍-母鸡的请求2（12045）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“咕咕咕，找到了吗”大母鸡焦急地问道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1：找到了（+5鸡蛋。进入事件鸡舍-母鸡的报酬（12047））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“咕咕咕，太好啦，这是你的报酬！”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06.鸡舍-黑色鸡蛋（12046）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我们到了母鸡给我们指的哪个鸡舍。令人惊讶的是，并没有找到孩子他爸的踪迹，只看到一个似乎已经很久没用的鸡窝，里面有一个黑色的蛋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1：把鸡蛋带回去（返回）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07.鸡舍-母鸡的报酬（12047）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“咕咕咕，你别急”，母鸡看出来我们脸上的失望，“我们现在只拿得出来这么多。你帮了我的大忙，我一定会报答你的，十天后你再来，我给你100个鸡蛋做报酬”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事件还在，可以之后再加入。十天后进入事件</w:t>
      </w:r>
      <w:r>
        <w:rPr>
          <w:rFonts w:hint="eastAsia" w:ascii="宋体" w:hAnsi="宋体" w:eastAsia="宋体" w:cs="宋体"/>
          <w:sz w:val="21"/>
          <w:szCs w:val="21"/>
          <w:lang w:val="en-US" w:eastAsia="zh-CN"/>
        </w:rPr>
        <w:t>鸡舍-鸡舍的约定（12049））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08.鸡舍-母鸡的报酬2（12048）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“咕咕咕，你别急，还没准备好”，十天时间还没到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09.鸡舍-鸡舍的约定（12049）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十天的时间到了，我们可以去鸡舍找母鸡要报酬了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10.鸡舍-惨不忍睹（12050）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十天约定到了，我们回到了鸡舍。但是还没进入鸡舍，我们便闻到了一股血腥的气息。当我们进入时，只看了满地的鸡的尸体，不知道这里发生了什么。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1：只能收集些有用的东西了（消耗1时。+13鸡肉，+34鸡蛋。进入事件鸡舍-惨不忍睹2（12051））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我们尽可能收集了有用的东西。就在这时，我们隐约察觉到后面有动静</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11.鸡舍-惨不忍睹2（12051）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我们朝着后面看去，竟然赫然是一只——丧尸鸡？？那只鸡通体发黑，皮肤溃烂。看来这就是导致鸡舍全灭的罪魁祸首了。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1：通体发黑？（进入事件鸡舍-惨不忍睹3（12052））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你不由地想起了：那个黑色的蛋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12.鸡舍-惨不忍睹3（12052）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看来，大母鸡的孩子是一直丧尸鸡，而你带他回来了。这么想的时候，却没注意到丧尸鸡已经靠近了，令人惊讶的是，它开口道：“咕咕咕，妈妈”。真令人震惊，但是细细想来，它的确是被你护送到这里的。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1：带他上路（获得丧尸鸡宠物。结束事件）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无论如何也是一条生命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2：杀了他（结束事件）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不管怎么说，丧尸都不应该存在于这个世界上</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01.狂战士-疯狂的战士（12053）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远远的，我们便听见了一声低沉的怒吼从前方土坡后传来，当我们靠近土坡后，看见了一个丧尸正在土坡后徘徊。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他看起来面目狰狞，双目翻白，身上挂着数不清的头骨，浑身都是伤口，枪伤割伤数不胜数，身边则是各种破碎的载具。好一个当之无愧的“狂战士”</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1：干他（丧尸血量180。进入事件狂战士-战利品（12054））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2：尝试给他看信物（需要存在任务（支线）寻找父亲（任务清单）才出现该选项。进入事件狂战士-战利品2（12061））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3：悄悄溜走（消耗5时。</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感觉走了很久都能听到他的嘶吼声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这个怪物越看越觉得胆寒，不过我们注意到他戴着一条紫色的项链，也许是他还是人的时候的私人物品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02.狂战士-战利品（12054）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真是一番惊心动魄的战斗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03.基地-坚固的基地（12055）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在地面几近全部沦陷的情况下，这里真是一个大漠上难得一见的补给点。一个很小的哨站，但是聚集了大量的人，商人，拾荒者，赏金猎人。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1：拜访少女（需要存在任务（支线）寻找父亲（12060）（任务清单）或（支线）寻父少女（15238）（任务清单）才出现该选项。进入事件基地-少女的请求（12062））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2：寻找补给（进入事件基地-基地补给（12056））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3：打听消息（该选项只可选择一次然后隐藏。进入事件基地-焦急的少女（12057））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04.基地-基地补给（12056）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说是市场，但就是个小房间，里面东西也不多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1：加点油（200）（-100零件，+200汽油。回到当前节点）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2：买点轮胎（1）（-35零件，+1轮胎。回到当前节点）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3：吃个饭（每人40零件。消耗30分。全员-100饥饿值。回到当前节点）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4：离开（回到事件基地-坚固的基地（12055））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05.基地-焦急的少女（12057）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就在我们打听消息的时候，一名少女突然找到我们，“你们是商人对吧，一定去了很多地方吧”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2：是的（进入事件基地-焦急的少女2（12058））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06.基地-焦急的少女2（12058）</w:t>
      </w:r>
    </w:p>
    <w:p>
      <w:pPr>
        <w:rPr>
          <w:rFonts w:hint="eastAsia" w:ascii="宋体" w:hAnsi="宋体" w:eastAsia="宋体" w:cs="宋体"/>
          <w:sz w:val="21"/>
          <w:szCs w:val="21"/>
        </w:rPr>
      </w:pPr>
      <w:r>
        <w:rPr>
          <w:rFonts w:hint="eastAsia" w:ascii="宋体" w:hAnsi="宋体" w:eastAsia="宋体" w:cs="宋体"/>
          <w:sz w:val="21"/>
          <w:szCs w:val="21"/>
        </w:rPr>
        <w:t>“听我说”，少女几乎要哭出来了，“我的父亲几周前出去寻找补给，一直到现在都杳无音信，你们能帮我找找他吗，我一定会给你们报酬的”</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2：好吧（进入事件基地-焦急的少女3（12059））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“太好了”，少女抹着眼泪说道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07.基地-焦急的少女3（12059）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父亲是一名拾荒者，长得人高马大的，身上穿着一件旧夹克，不过最大的特点是我送给他的紫色旧项链”，少女随即取下了自己戴着的紫色项链，“就是这个的同款。你们拿着吧，就当是提前预付的报酬了，这里只有你们愿意帮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1：一定找到你的父亲（进入事件（支线）寻找父亲（12060）（任务清单））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少女以为我们在耍她，随即态度一百八十度大转弯，然后对我们破口大骂，愤怒地走了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08.（支线）寻找父亲（12060）（任务清单）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我们要帮基地的少女寻找他的父亲，他的父亲戴着一串紫色项链，穿着皮夹克。但是茫茫大漠找人谈何容易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找到少女的父亲并回基地向其回报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09.狂战士-战利品2（12061）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狂战士看到我们给他的项链后，似乎突然恢复了理智，无瞳的双目突然簌簌地流下了两行热泪。随即他大吼一声，将利爪插入了自己的喉咙，应声倒地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1：搜刮战利品（+3核心，进入事件（支线）寻父少女（15238）（任务清单））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pPr>
        <w:ind w:firstLine="420" w:firstLineChars="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10.基地-少女的请求（12062）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少女看到我们，非常的焦急，“怎么样找到我父亲了吗”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1：其实...（需要狂战士自尽才出现该选项。进入事件基地-少女的请求2（12063））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“这不可能是真的！”少女崩溃地叫道，坐在地上大哭着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少女以为我们在耍她，随即态度一百八十度大转弯，然后对我们破口大骂，愤怒地走了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11.基地-少女的请求2（12063）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不管我们怎么劝少女，她也无法从巨大的悲伤中走出来，只是呆呆地坐着。最终，我们只能将他父亲和她的首饰交给她，但是她挥了挥手，示意我们拿走。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1：走吧（+1500见闻。+2首饰）</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12.（支线）寻父少女（15238）（任务清单）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到达废土要塞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把这个消息传达给少女</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01.蘑菇森林-巨大的蘑菇（12064）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这是一片巨大的蘑菇森林，里面的蘑菇像参天巨树一般直插云霄，森林内烟雾缭绕，巨大的蘑菇伞将阳光遮住，看得如梦如幻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1：进入（进入事件蘑菇森林-巨大的蘑菇2（12065））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02.蘑菇森林-巨大的蘑菇2（12065）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进入森林后，便看不到阳光了，但是外面的光通过丁达尔效应散射在整个森林中，倒也不至于寸步难行。你似乎能看到空气中飘散的孢子在随风飘舞，似乎有自己意志一般围绕着你飞舞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1：搜刮蘑菇（消耗1时。+15鸡枞，+15羊肚菌，+15松茸。进入事件蘑菇森林-说话的蘑菇（12066））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待在这种地方准没什么好事发生</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03.蘑菇森林-说话的蘑菇（12066）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“嘿你，说你呢”突然，你听到了什么声音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1：查看声音来源（消耗1时。进入事件蘑菇森林-说话的蘑菇3（12068））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2：是幻觉（结束事件）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这里孢子浓度太高了，最好早点离开</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04.蘑菇森林-说话的蘑菇3（12068）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我们在一个角落里，发现了一个，蘑菇？一个长着人脸的蘑菇，嘴巴一开一合，“嘿你，有蒸馏酒吗”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2：吃掉蘑菇（全员-50压力。进入事件蘑菇森林-美味的蘑菇（12069））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天呐，这个蘑菇，也，太好吃了吧！！（压力降低）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真是疯了，居然想和蘑菇说话</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05.蘑菇森林-美味的蘑菇（12069）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“你是不是有病，劳资问你，有没有蒸馏酒！！”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天呐，这个蘑菇，越！吃！越！好！吃！（压力降低）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吃饱了，蘑菇真是太好吃啦</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06.蘑菇森林-美味的蘑菇2（12070）</w:t>
      </w:r>
    </w:p>
    <w:p>
      <w:pPr>
        <w:rPr>
          <w:rFonts w:hint="eastAsia" w:ascii="宋体" w:hAnsi="宋体" w:eastAsia="宋体" w:cs="宋体"/>
          <w:sz w:val="21"/>
          <w:szCs w:val="21"/>
        </w:rPr>
      </w:pPr>
      <w:r>
        <w:rPr>
          <w:rFonts w:hint="eastAsia" w:ascii="宋体" w:hAnsi="宋体" w:eastAsia="宋体" w:cs="宋体"/>
          <w:sz w:val="21"/>
          <w:szCs w:val="21"/>
        </w:rPr>
        <w:t>我们一边啃食蘑菇，一边听着蘑菇的哀嚎，不过我们完全不在意。就在我们将要把蘑菇吃完的时候，突然那股让人愉快的口感消失了，周围如梦如幻的薄雾也消失了，眼前是，一句尸体！！尸体上长满了蘑菇，全都是咬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1：呕！！（全员+200压力。随机一人受伤。进入事件蘑菇森林-寄生尸体（12073））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我们不知道吐了多久，这个经历对任何人恐怕都是巨大的心理阴影。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07.蘑菇森林-喝酒的蘑菇（12071）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我们把酒给了蘑菇，蘑菇吨吨吨地喝掉了，显得非常的满足，随即他说道：“吃掉我”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1：把蘑菇点燃（进入事件蘑菇森林-燃烧的蘑菇（12072））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不知道为什么，你觉得你必须这么做</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天呐，这个蘑菇，太好吃啦！（压力降低）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3：不了不了（结束事件）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我们还是选择离开了这里，这里发生的一切过于光怪陆离了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08.蘑菇森林-燃烧的蘑菇（12072）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“啊啊啊啊啊！”蘑菇在烈焰中尖叫了起来。但是尖叫声突然越来越小，你猛然发现，周围的雾气开始渐渐散去，燃烧着的，是一具长满了蘑菇的尸体！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1：呕！！（需要吃过蘑菇才出现该选项。随机一人受到伤害，全员+200压力。进入事件蘑菇森林-寄生尸体（12073））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我们不知道吐了多久，这个经历对任何人恐怕都是巨大的心理阴影。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2：搜刮尸体的物资（需要没吃过蘑菇才出现该选项。+1核心。进入事件蘑菇森林-寄生尸体（12073））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我们找到了一些值钱的东西。看起来，这个人就是中了这片森林里孢子的幻觉，最终变成这个鬼样子的。</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09.蘑菇森林-寄生尸体（12073）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最后，我们发现，尸体似乎抱着什么东西，仔细一看是一个氧气瓶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01.矿山-大洞（12074）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这里曾是史前时代的一座矿山。和我们现在的矿山不同，这里被史前时代的巨大机械在地面挖出了一个直径数百米，深不见底的巨大洞穴。洞穴的边缘有两道阶梯般的斜坡，直直地通向下层。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1：从一号斜坡下去（需要没到一号矿底收集物资才出现该选项，进入事件一号斜坡（12075））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2：从二号斜坡下去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进入事件矿山-二号矿底（12087）（需要杀死二号斜坡的丧尸）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进入事件矿山-二号斜坡（12082）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02.矿山-一号斜坡（12075）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1：准备战斗（进入事件矿山-一号斜坡2（12076））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03.矿山-一号斜坡2（12076）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就在我们准备战斗的时候，丧尸突然挥起了他巨大的手来，“你们要从这下去吗，交过路费啊”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1：烧他（需要从二号斜坡的丧尸那里获知一号斜坡的丧尸的弱点才出现该选项。进入事件矿山-挑战丧尸（12081））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2：杀过去（丧尸血量400。进入事件矿山-一号矿底（12080））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“你这是找死！！！”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3：呃多少钱（进入事件矿山-一号斜坡的丧尸（12077））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5：我们杀掉你兄弟了（需要杀死二号斜坡的丧尸才出现该选项，进入事件矿山-一号矿底（12080））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“嘿嘿嘿嘿”，这个大块头丧尸露出了十分邪恶的笑容，“他终于死了，哈哈哈哈哈，你们走吧”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04.矿山-一号斜坡的丧尸（12077）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“经常有你们这样的人要下去采矿，我这比较便宜，一次只收你们4000零件”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1：抢钱吧你（回到当前节点）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“你不来，有的是人来，爬爬爬”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2：给钱（消耗4000零件，进入事件矿山-一号矿底（12080））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3：我们没有那么多钱（进入事件矿山-一号斜坡的丧尸2（12078））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大块头丧尸啐了一声，态度看起来很不屑，但是随即好像又想起了什么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4：返回（回到事件矿山-大洞（12074））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05.矿山-一号斜坡的丧尸2（12078）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“没钱嘛，也不是不可以”他的眼睛滴流滴流地转着。“从顶上下来有两个斜坡对吧，如果你们愿意把另一个斜坡的一只丧尸杀死，我就让你们从这边过去一次”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1：为什么要杀他（回到当前节点）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“那个人是我的兄弟，但是他总是收取便宜的过路费让人下矿。我实在有点受不了他这种行为。”他小声嘀咕道，“但他知道我的弱点，我打不过他”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2：成交（进入事件（任务）杀死二号斜坡的丧尸（12079）（任务清单）和回到事件矿山-大洞（12074））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3：我不想掺和你们的事（回到事件矿山-一号斜坡的丧尸（12077））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06.（任务）杀死二号斜坡的丧尸（12079）（任务清单）</w:t>
      </w:r>
    </w:p>
    <w:p>
      <w:pPr>
        <w:rPr>
          <w:rFonts w:hint="eastAsia" w:ascii="宋体" w:hAnsi="宋体" w:eastAsia="宋体" w:cs="宋体"/>
          <w:sz w:val="21"/>
          <w:szCs w:val="21"/>
        </w:rPr>
      </w:pPr>
      <w:r>
        <w:rPr>
          <w:rFonts w:hint="eastAsia" w:ascii="宋体" w:hAnsi="宋体" w:eastAsia="宋体" w:cs="宋体"/>
          <w:sz w:val="21"/>
          <w:szCs w:val="21"/>
        </w:rPr>
        <w:t>我们接受了一号斜坡的丧尸的委托，去杀死二号斜坡的丧尸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杀死二号斜坡的丧尸，或者...</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07.矿山-一号矿底（12080）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我们终于到达了矿底，这下面并不是个矿脉，没有取之不尽的资源，但是还是能找到一些有用的东西。地上有不少的核心，还有一个奇怪的容器，仔细一看，是一个氧气瓶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1：收集物资（+2核心。回到事件矿山-大洞（12074））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我们拿走了这下面所有有用的东西，离开了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08.矿山-挑战丧尸（12081）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“啊啊啊啊啊！！！”大块头丧尸发出了激烈的惨嚎，他的实力被大大削弱了。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1：准备战斗（+2000见闻。丧尸血量100,。进入事件矿山-一号矿底（12080））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“你这是找死！！！”，大块头丧尸歇斯底里地咆哮道</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09.矿山-二号斜坡（12082）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我们没走多久，便下降到了阳光照不到的地方。走着走着，突然前方出现了一堆路障，路障后是，一个身躯巨大的丧尸！！但是他似乎并不打算攻击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1：观察（进入事件矿山-二号斜坡2（12083））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10.矿山-二号斜坡2（12083）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大块头丧尸，看着我们，懒洋洋地开口了：“你们要从这下去吗，得交过路费嗷”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1：你兄弟要我们来杀你（需要存在（任务）杀死二号斜坡的丧尸（12079）（任务清单）且非知道一号斜坡的丧尸的弱点才出现该选项。进入事件矿山-二号斜坡的丧尸2（12086））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2：杀过去（丧尸血量140。进入事件矿山-杀死二号斜坡的丧尸（12085））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3：呃多少钱（进入事件矿山-二号斜坡的丧尸（12084））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11.矿山-二号斜坡的丧尸（12084）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“经常有你们这样的人要下去采矿，我这比较贵，但考虑到我长年累月在这看门，一次收你们200零件应该不过分吧”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1：给钱（-200零件。进入事件矿山-二号矿底（12087））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12.矿山-杀死二号斜坡的丧尸（12085）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我们将这个大块头丧尸杀死了，尽管不得不承认，他其实并不算一个坏人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1：那有什么办法（进入事件矿山-二号矿底（12087））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13.矿山-二号斜坡的丧尸2（12086）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“我知道，他经常这么干，他觉得我收钱太少了，让他那边赚不到钱”，大块头还是懒洋洋的，“不过他打不过我，就只能不停地找人对付我了，你们怎么想呢”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1：我们要干掉你（丧尸血量140。进入事件矿山-杀死二号斜坡的丧尸（12085））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2：算了，我走了（回到事件矿山-大洞（12074））</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3：请告诉我你兄弟的弱点（回到事件矿山-二号斜坡2（12083））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“他啊，比我强壮的多。但是他一直不敢找我的茬，因为我知道他怕火。只要他遇到了火，就会变得比我还弱了”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14.矿山-二号矿底（12087）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我们终于到达了矿底，这下面是个矿脉，能找到不少有用的东西。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1：收集物资（消耗2时30分。需要全员的饥饿值和疲劳值小于50%，4个人疲劳值增加75。每人+30矿粉。回到当前节点）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当前团队的饥饿/疲劳未在最佳状态，先吃饱或休息好再来吧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01.摩天楼-高耸入云（12088）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这是一座至少数百米高的大楼，高耸入云的建筑似乎在诉说着史前文明曾经的辉煌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1：寻找入口（消耗1时。该选项只可选择一次然后隐藏。进入事件摩天楼-高耸入云2（12089））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我们在四周转了很久，发现所有的入口都被封的死死的，即便是冲开了大门，杂物也把所有的低层楼梯间塞得满满当当的，好一个要塞啊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3：呼叫楼里的人（需要选择选项“寻找入口”才出现该选项。进入事件摩天楼-交易（12091））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02.摩天楼-高耸入云2（12089）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就在我们对着高层楼层看得入神的时候，突然发现有一堆石头建材从高层坠落了下来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1：躲避（进入事件摩天楼-高耸入云3（12090））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石头在我们身边噼里啪啦的落下，我们有惊无险地躲了过去</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03.摩天楼-高耸入云3（12090）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“抱歉，我以为你们是匪徒！”你听到从上面很远有声音传来，“你们是来交易的吗”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1：是（进入事件摩天楼-交易（12091））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2：不是（回到事件摩天楼-高耸入云（12088））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04.摩天楼-交易（12091）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“我们这里有很多冷凝水，如果你们愿意用一点吃的来换的话，感激不尽”，他在高层吃力地喊道。“一个口粮十个水！！”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1：交易（消耗1时。消耗1口粮。+10水。回到当前节点）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他用绳子系着水壶，慢腾腾地把水放了下来，然后示意我们把食物放上去，又慢腾腾地拉了上去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2：你能下来讲话吗（需要非存在（任务）找到氧气瓶（12094）（任务清单）和没有答应寻找氧气瓶才出现该选项。进入事件摩天楼-高楼住客（12092））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3：算了（回到事件摩天楼-高耸入云（12088））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4：氧气瓶找到了（消耗1时。需要未选择“算了”选项和在蘑菇森林和矿山获取氧气瓶和存在任务（任务）找到氧气瓶（12094）（任务清单）才出现该选项。进入事件摩天楼-氧气瓶（12095））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“哈哈哈哈！！”楼上的人显得欣喜若狂，随即一根绳子垂了下来，我们看见他从楼上慢腾腾地爬了下来。看来如此重要的东西，他要亲自来取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05.摩天楼-高楼住客（12092）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“抱歉，那是不可能的，下面可有丧尸病毒啊！！只有高处是安全的”，他喊道，“啊，对了！有个忙你们愿意帮吗，我必有重谢”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1：说说看呢（进入事件摩天楼-高楼住客2（12093））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06.摩天楼-高楼住客2（12093）</w:t>
      </w:r>
    </w:p>
    <w:p>
      <w:pPr>
        <w:rPr>
          <w:rFonts w:hint="eastAsia" w:ascii="宋体" w:hAnsi="宋体" w:eastAsia="宋体" w:cs="宋体"/>
          <w:sz w:val="21"/>
          <w:szCs w:val="21"/>
        </w:rPr>
      </w:pPr>
      <w:r>
        <w:rPr>
          <w:rFonts w:hint="eastAsia" w:ascii="宋体" w:hAnsi="宋体" w:eastAsia="宋体" w:cs="宋体"/>
          <w:sz w:val="21"/>
          <w:szCs w:val="21"/>
        </w:rPr>
        <w:t>“是这样的，我的两个同伴出去寻找氧气瓶了，至今未归，你能帮我找一下他们吗，至少把氧气瓶找到”，他提高了嗓门：“如果你帮我找到两个氧气瓶，我这楼上的四个核心都送你们了！”</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1：氧气瓶？（回到当前节点）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“对啊，空气中有丧尸病毒，你不知道吗，我们必须要靠氧气瓶才能活下去啊”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2：他们去哪了（回到当前节点）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“一个去了蘑菇森林，一个去了大矿坑，不过我没出过门，不知道具体的方位！”</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3：行吧（进入事件（任务）找到氧气瓶（12094）（任务清单）。事件还在，可以之后再加入）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4：我很忙（回到事件摩天楼-高耸入云（12088））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07.（任务）找到氧气瓶（12094）（任务清单）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我们要为摩天大楼里的那个人找到氧气瓶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在蘑菇森林和大矿坑寻找氧气瓶后，回摩天大楼复命</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08.摩天楼-氧气瓶（12095）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“太感谢了太感谢了！！”，他喊道，“这下子又能在这个绝望的末世多活一段时间了”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1：我的报酬（+4000见闻。+4核心。进入事件摩天楼-氧气瓶2（12096））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“肯定的肯定的，你看我就带在身边”</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09.摩天楼-氧气瓶2（12096）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差不多该互相道别了，虽然你对他的行为相当的困惑，但是每个人都有自己的活法。不过，你总觉得，有什么地方不太对劲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1：仔细观察（需要注意力&gt;18才可选。随机一人+3000见闻。进入事件摩天楼-氧气瓶3（12097））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2：没什么不对劲的（回到事件摩天楼-交易（12091））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10.摩天楼-氧气瓶3（12097）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你知道哪里不对劲了，这个人身后背着旧氧气罐，正准备背上新的氧气罐，但是，他的面罩上的输气管，已经破损了！他根本一直就没吸到后面的氧气，他和我们一样呼吸的是普通的空气。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1：假装没看到（回到事件摩天楼-交易（12091））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算了，别人想怎么活是自己的自由，他就算是被骗了，也是自愿被骗的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2：告诉他真相（回到事件摩天楼-交易（12091））</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“噗嗤”，他哈哈哈哈地大笑起来，“我要没有氧气早和你们一样感染了丧尸病毒了好不好，别开玩笑啦”。既然他自己如此坚信着，我们也不好说什么</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01.粮仓-尸群（12098）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你来到了传言中的粮仓，这里是个地下设施，地面只有一个入口。但是如今地面已经聚满了丧尸堵在门口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1：干掉尸群（丧尸血量100。进入事件粮仓-大门（12099））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02.粮仓-大门（12099）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费尽力气清理了围在地下粮仓入口的尸群，来到了这道大门前。这是一道宛如防核设施入口般厚重的大门。如果连那一大群丧尸都无法破门而入，我们又要如何进去呢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1：爆破大门（消耗30弹药。回到当前节点）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巨大的爆破声传来，你不确定到底是有效还是无效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2：尝试激活面板（需要智力&gt;15）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┗━━►面板成功激活了，看来是爆破的震动恰巧修复了内部的电路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需要选择两次“爆破大门”选项才触发该结果。进入事件粮仓-内部（12100）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┗━━►面板纹丝不动，但是并不是完全没有反应，看起来是哪里接触不良了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需要未选择两次“爆破大门”选项才触发该结果。回到当前节点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03.粮仓-内部（12100）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终于，在面板的操作下，大门徐徐开启了。我们发现，尽管这个大门非常的厚实，但是内部仍在门口堆积了大量的杂物，似乎曾经在里面的人非常缺乏安全感。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1：深入（进入事件粮仓-内部2（12101））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04.粮仓-内部2（12101）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我们打开了光照，才悲伤地发现，整个粮仓已经空无一物了，一地的狼藉说明是有人将其全部消耗掉了。搜索了一番，唯一的发现是地上有一个干瘪的尸体，看样子是个老头，死了有一段时间了。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1：翻找（进入事件粮仓-老人的尸体（12102））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05.粮仓-老人的尸体（12102）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老人的尸体瘦的只有皮包骨，这不是腐烂的结果，显然是饿死的，从他身上摸出了一个日记本。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1：查看日记（进入事件粮仓-日记（12103））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日记的扉页写着：“粮仓管理日志”</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06.粮仓-日记（12103）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x月x日，接到上级指令，由于xxxx爆发，需要确保粮食安全，xxx一同前往xxx粮仓确保粮食供应</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1：往下看（进入事件粮仓-日记2（12104））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07.粮仓-日记2（12104）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x月x日，车队遭受xxx袭击，我们绝对分头躲避，而我率先到达粮仓，遂开始清点货物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1：往下看（进入事件粮仓-日记3（12105））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08.粮仓-日记3（12105）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x月x日，第一批小队到达粮仓大门，但是出于对感染xxx的恐惧，我不能放任他们进入，遂让他们再门外等待检疫小组到来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1：往下看（进入事件粮仓-日记4（12106））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09.粮仓-日记4（12106）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安保小组和检疫小组转化成xxx后，已经在门外徘徊xxx月了，内部食物还算充足，我一定能等到救援的到来的xxxx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1：往下看（进入事件粮仓-日记5（12107））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10.粮仓-日记5（12107）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被困粮仓的xxx年，xxx食物过半，孤独和xxxx焦虑感，xxx没有离去xxx</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1：往下看（进入事件粮仓-日记6（12108））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11.粮仓-日记6（12108）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最后一罐食物了xxxx我没有错我没有错我没有错我没有错我没有错我没有错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1：悲伤的故事（+3600见闻。结束事件）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我们无法评价这个人的所作所为。但是无论如何，这里没有什么可以让我们拿走的了。</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死者国度定制</w:t>
      </w:r>
      <w:r>
        <w:rPr>
          <w:rFonts w:hint="eastAsia" w:ascii="宋体" w:hAnsi="宋体" w:eastAsia="宋体" w:cs="宋体"/>
          <w:sz w:val="21"/>
          <w:szCs w:val="21"/>
        </w:rPr>
        <w:t>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01.神秘村庄-传言(12109)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我们来到了神秘村庄传言所在的位置，但没有找到任何传言的踪迹……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1：先离开吧（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02.神秘人-相遇(12110)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夜路上，我们看见一个蒙着脸的男子正沿路跋涉，虽然他裹得严严实实，但还是能一眼看出他的虚弱和疲惫，可能还受了伤。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我们要不要帮他一把？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1：无视他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废土之上，自保尚且困难，哪还有余力顾及他人。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还是走为上计比较好。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2：匀他一些物资（消耗1水和1口粮和1医疗箱。+2齿轮，+5铁质物品，+10废铁）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“谢谢你们。”男人的声音极度嘶哑，以至于有些听不清。“我身上暂时没什么能回报你们，只有这些东西，希望可以对你们有所帮助。”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3：邀请他上车（进入事件神秘人-迷失(12111)）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当我们提出邀请后，他犹豫了一会儿，随后还是上了我们的车。</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03.神秘人-迷失(12111)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我们询问男子要去往何方，他声称自己来自一个附近的村庄，在荒野上迷失了道路，随后也许是因为一瞬间的放松，竟然晕了过去。我们翻了翻地图，决定将它送到最近的村落。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毕竟地上世界已经被灾变席卷，留存的各村里也只能勉强自保，再把这样一个人留在荒野上，只怕是能要了他的命。</w:t>
      </w:r>
    </w:p>
    <w:p>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1：事不宜迟（10分后进入事件神秘人-伤(12112)。进入事件（支线）神秘人(14118)（任务清单））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04.神秘人-伤(12112)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刚开车没一会儿，我们便发现那个神秘男子身上隐隐渗出血来，看来得帮他处理一下。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然而我们刚准备脱下他紧裹着的衣服，他突然从昏厥中惊醒，警觉地抓住了我们队员伸向他的手腕。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1：怎么回事？（进入事件神秘人-警惕(12113)）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05.神秘人-警惕(12113)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“请不用管我，面罩和衣服这样就好。”话是这样说，但他的声音依旧很虚弱，完全不像是“没事”的样子。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在队员的竭力劝说下，他勉强地脱下衣服与面罩，露出了虽然有一道伤疤但依旧相当英俊的脸庞。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1：这么俊的脸，为什么要遮遮掩掩呢？（消耗1时，进入事件神秘人-变故(12114)）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“快些处理吧，糙一些也没关系。”他语气有些不客气地催促着我们尽快。</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06.神秘人-变故(12114)</w:t>
      </w:r>
    </w:p>
    <w:p>
      <w:pPr>
        <w:rPr>
          <w:rFonts w:hint="eastAsia" w:ascii="宋体" w:hAnsi="宋体" w:eastAsia="宋体" w:cs="宋体"/>
          <w:sz w:val="21"/>
          <w:szCs w:val="21"/>
        </w:rPr>
      </w:pPr>
      <w:r>
        <w:rPr>
          <w:rFonts w:hint="eastAsia" w:ascii="宋体" w:hAnsi="宋体" w:eastAsia="宋体" w:cs="宋体"/>
          <w:sz w:val="21"/>
          <w:szCs w:val="21"/>
        </w:rPr>
        <w:t>然而，他的伤比我们想象中的还要严重，我们花费了超出预期的时间也没能处理完成。</w:t>
      </w:r>
    </w:p>
    <w:p>
      <w:pPr>
        <w:rPr>
          <w:rFonts w:hint="eastAsia" w:ascii="宋体" w:hAnsi="宋体" w:eastAsia="宋体" w:cs="宋体"/>
          <w:sz w:val="21"/>
          <w:szCs w:val="21"/>
        </w:rPr>
      </w:pPr>
      <w:r>
        <w:rPr>
          <w:rFonts w:hint="eastAsia" w:ascii="宋体" w:hAnsi="宋体" w:eastAsia="宋体" w:cs="宋体"/>
          <w:sz w:val="21"/>
          <w:szCs w:val="21"/>
        </w:rPr>
        <w:t>正当我们打算进一步处理的时候，意想不到的变故发生了：男子本来英俊的脸突然开始溃烂长包，像极了路边的丧尸，这种变化从脸部一直延申到脖子……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1：天呐!（进入事件神秘人-逃离(12115)）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07.神秘人-逃离(12115)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为他处理伤口的队员被这一变故吓了一跳，而看到队员的反应，那个男人也反应过来发生了什么。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“该死！”他暗骂一声，趁着队员还没从惊吓中走出，抢过衣服和面罩，道了一声“抱歉”便夺门而出。等我们反应过来，他已经跑出了二十步开外。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1：追上他（进入事件（支线）追踪（14119）（任务清单））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借着夜色的掩护，他很快消失在了我们的视野中。不过，他身上留下的伤还是为我们留下了追踪的痕迹……</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2：向他射击（消耗10弹药。进入事件（支线）确认结果（14120）（任务清单））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枪声划破夜幕，在旷野上回荡，我们也不确定有没有打中，只能前去确认一下结果。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真是好险，我们竟然让一个丧尸上了我们的车，好在没人受伤，真是万幸。我们决定让这次惊险的经历成为历史。</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08.神秘人-逃脱(12116)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我们驱车前去寻找，却只是找到了些血迹，让他逃走了。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不过他留下的血迹似乎能成为线索……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1：接着追（进入事件（支线）追踪（14119）（任务清单））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09.神秘人-命中(12117)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我们驱车前去寻找，当我们找到似乎是男子的尸体的时候，一时间竟完全无法确认——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他那张还算英俊的脸，现在已经完全变成了一副狰狞的丧尸模样。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事情也许可以暂时告一段落，但你忽然想起他提到的村庄，以及一些关于神秘村庄的传言……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1：也许我们可以去找找（进入事件（支线）追踪（14119）（任务清单））</w:t>
      </w: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10.神秘村庄-踪迹(12118)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顺着一些蛛丝马迹在旷野上搜索，你隐隐看见前方升起了缕缕黑烟。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查了查地图才发现，那里应该是一片感染区，并没有标注什么村庄聚落之类的地方。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看来这里也许就是我们要找的神秘村庄。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1：前去吧（进入事件神秘村庄-黑烟(12119)）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11.神秘村庄-黑烟(12119)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来到村庄，才发现那些你原本以为是炊烟的黑色烟雾并不是来源于炉灶，而是村庄中一个看起来格格不入的库房。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一群村民围在库房前，似乎在议论着什么，库房里放着的好像是一台正在运转的机器，黑烟便是源自于那里。</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1：再凑近些（神秘村庄-一哄而散(12120)）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12.神秘村庄-一哄而散(12120)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很快，有村民注意到了你们的卡车，这个消息像是在人群中炸开一般。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刚刚还聚成一团的人此时竟然一哄而散，大家飞速回到了自己家中，似乎还锁紧了门窗。很快，刚刚还热闹的街道一下子变得空无一人。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1：怎么回事?（进入事件神秘村庄-风格(12121)）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13.神秘村庄-风格(12121)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等卡车开近，你才有机会仔细观察起这个在现在的地面上已经算相当罕见的人类聚落。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村民们的房子与印象中的废村类似，破败而蒙尘；而刚刚村民们聚集的那个库房以及它周围的几间楼虽同样饱经风霜，但却能一眼望到它曾宏伟的过去——倒像是前世代留下了的实验室之类的建筑。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1：要不找人问问情况？（进入事件神秘村庄-排斥(12122)）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14.神秘村庄-排斥(12122)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话虽如此，但从村民看见我们到来时的反应，我们便能猜到这里的民风多少有些排斥外人。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正当我们为“找谁问情况”而发愁时，一位老人带着几个年轻人从刚才的库房里走出来，嘴里似乎还嘀咕着什么。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“没有别的事的话，还是请离开吧，这里没有可以招待你的东西。”我们尝试向老人搭话，他赶人式的回答并没有出乎我们的意料。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1：向他描述之前遇上的蒙面男子</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进入事件神秘村庄-冲突(12123)（需要向神秘人开枪）</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进入事件神秘村庄-再会(12126)（需要没向神秘人开枪）</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15.神秘村庄-冲突(12123)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“是你们……杀了芦苇？”老人的声音有些微微颤抖，似乎有些不能接受这个事实。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过了一会，他忽然发出了凄厉到不像人类的嘶嚎，我们还没有反应过来，那群之前躲着我们的村民手持各种兵器从家门里涌出，很快就将我们包围了起来。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1：看来免不了一场恶战（敌方血量200。回到当前节点）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2：向他们解释事情经过（需要口才&gt;20。进入事件神秘村庄-解释(12125)）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3：走为上计（-30车辆耐久。结束事件）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-300汽油（有足够汽油）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引擎损坏（没有足够汽油）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在撤离的时候，一些村民不要命似的挡在车前，任凭车辆碾过。然而从后视镜中隐约看到，倒在地上的他们以肉眼可见的速度变成了丧尸模样，这是怎么回事？</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16.神秘村庄-谜(12124)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我们和武装起来的村民且战且退，忽然注意到了一件令人费解的事情——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那些倒下的村民，竟都像之前那位蒙面男子一样，迅速变成了狰狞的丧尸模样。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但我们并来不及思考这件事情，而等我们终于突出了重围，便明白再想回到这里探究谜题已然不可能了。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1：废土上未解的谜那么多，不差这一个了（结束事件）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17.神秘村庄-解释(12125)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“你是说，你亲眼看着他变成了丧尸？”老人垂着头，似乎在思考着什么，随即便叹了一口气。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“唉，果真是这样……”你不明白他的意思，但他终究是没下达攻击命令。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1：为他们做些补偿（+4道德。-1000零件。结束事件）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毕竟我们仍然误杀了他们的村民，不给一些补偿，心里过意不去。也算不违背良心吧。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2：询问有没有什么能帮上忙的（团队道德&gt;10。进入事件神秘村庄-机器(12128)）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3：还是赶紧离开吧（结束事件）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尽管解释清楚了，但周围的村民依然盯得我们浑身发毛，还是赶紧离开这个是非之地吧。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18.神秘村庄-再会(12126)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“你们竟然找到了这里……”正当我们描述着我们的经历，背后竟传来一个熟悉的声音。回过头去，果然是那位男子。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奇怪的是，之前我们明明看见他变成了丧尸，但现在的他摘下了面罩，俨然还是那个脸上带着刀疤的帅小伙。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1：你怎么……（进入事件神秘村庄-询问(12127)）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人变成丧尸司空见惯，丧尸变回人闻所未闻，这真是太奇怪了……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19.神秘村庄-询问(12127)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我们转过头去，询问那位看起来德高望重的老人事情的原委。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1：这到底是什么情况？（进入事件神秘村庄-机器(12128)）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20.神秘村庄-机器(12128)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老人沉吟片刻，似乎做了一番心理斗争，“跟我来吧。”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他周围的年轻人还在小声劝着什么“不能让更多人知道”，却被老人瞥了一眼就住了嘴。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很快，我们便跟着他来到了库房内部，眼前就是那台正在运转的神秘机器。</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1：这是……（进入事件神秘村庄-异变(12129)）</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21.神秘村庄-异变(12129)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老人没有理会我们，只是对着机器操作了一番，机器的运行声渐渐停止。接下来，眼前发生的事却不由得惊掉了我们的下巴——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只见眼前的一行村民也在我们的面前以肉眼可见的速度丧尸化，与那位蒙面男的情况如出一辙。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1：天呐!（进入事件神秘村庄-诡异(12130)）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22.神秘村庄-诡异(12130)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然而接下来更诡异的一幕出现了——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“老人”又让机器运行了起来，随着机器的轰鸣声响起，他们竟然又从丧尸变回了正常人形。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1：!!!（进入事件神秘村庄-原委-1(12131)）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23.神秘村庄-原委-1(12131)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“如你所见，现在的我们，既不算人类，也不能和丧尸相提并论。”老人向我们解释起缘由：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这里原来是组织的一所实验场地，用以测试丧尸病毒疫苗的效果，前几批均以失败告终。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但这一批实验者在接种了丧尸疫苗后，虽然身体出现了丧尸化特征，但意识仍然保留了下来。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1：继续听下去（进入事件神秘村庄-原委-2(12132)）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24.神秘村庄-原委-2(12132)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受试者中虽然有外部参与者，但还有部分是组织自己的科学家。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这群科学狂人不惜拿自己做实验，即使这样要面临极高的失败风险。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老人便是这群科学家中的一员，他在出现丧尸化的体征后便留在了这里，为这一轮实验做善后工作——结果便是这台机器。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1：机器?（进入事件神秘村庄-原委-3(12133)）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25.神秘村庄-原委-3(12133)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“打开这台机器，它可以影响一片范围内人类的认知，让我们至少‘看起来’更像是人类，而他不运作的时候，你看到的就是我们的真实样貌。”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听完老人的解释，我们即使不相信，铁一样的眼见为实就摆在我们面前。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“而昨天晚上机器正好损坏，所以你们才看到芦苇变成了丧尸。”</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1：那……（进入事件神秘村庄-困难(12134)）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26.神秘村庄-困难(12134)</w:t>
      </w:r>
    </w:p>
    <w:p>
      <w:pPr>
        <w:rPr>
          <w:rFonts w:hint="eastAsia" w:ascii="宋体" w:hAnsi="宋体" w:eastAsia="宋体" w:cs="宋体"/>
          <w:sz w:val="21"/>
          <w:szCs w:val="21"/>
        </w:rPr>
      </w:pPr>
      <w:r>
        <w:rPr>
          <w:rFonts w:hint="eastAsia" w:ascii="宋体" w:hAnsi="宋体" w:eastAsia="宋体" w:cs="宋体"/>
          <w:sz w:val="21"/>
          <w:szCs w:val="21"/>
        </w:rPr>
        <w:t>“这台机器已经有年头了。”老人轻轻抚摸着那台机器，“再没有材料来维护的话，恐怕就得彻底报废了。”</w:t>
      </w:r>
    </w:p>
    <w:p>
      <w:pPr>
        <w:rPr>
          <w:rFonts w:hint="eastAsia" w:ascii="宋体" w:hAnsi="宋体" w:eastAsia="宋体" w:cs="宋体"/>
          <w:sz w:val="21"/>
          <w:szCs w:val="21"/>
        </w:rPr>
      </w:pPr>
      <w:r>
        <w:rPr>
          <w:rFonts w:hint="eastAsia" w:ascii="宋体" w:hAnsi="宋体" w:eastAsia="宋体" w:cs="宋体"/>
          <w:sz w:val="21"/>
          <w:szCs w:val="21"/>
        </w:rPr>
        <w:t>老人说着便叹了口气，“但我们一旦走出了机器的影响范围，就会成为其他人眼里的‘丧尸’，没法外出采购零件。</w:t>
      </w:r>
    </w:p>
    <w:p>
      <w:pPr>
        <w:rPr>
          <w:rFonts w:hint="eastAsia" w:ascii="宋体" w:hAnsi="宋体" w:eastAsia="宋体" w:cs="宋体"/>
          <w:sz w:val="21"/>
          <w:szCs w:val="21"/>
        </w:rPr>
      </w:pPr>
      <w:r>
        <w:rPr>
          <w:rFonts w:hint="eastAsia" w:ascii="宋体" w:hAnsi="宋体" w:eastAsia="宋体" w:cs="宋体"/>
          <w:sz w:val="21"/>
          <w:szCs w:val="21"/>
        </w:rPr>
        <w:t>而组织也联系不上，材料已经断供好久了……”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1：所以……（进入事件神秘村庄-请求(12135)）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27.神秘村庄-请求(12135)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“如果能拜托你们送来一些材料，或者能维护这台机器让他撑的更久一些，那就算帮我们大忙了。”</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1：让我们检修一下（需要手工&gt;30。进入事件神秘村庄-感谢(12136)）</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2：我们这里有些材料（消耗500零件和1核心。进入事件神秘村庄-感谢(12136)）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3：之后再来（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//这里实际上不会损失500零件和1核心</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28.神秘村庄-感谢(12136)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“非常感谢你们的帮助!”老人向你表示感谢，而村庄里的人得知了你们的行为，也把你当作是恩人。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虽然可能是碍于自己的真身，村民都和我们保持着距离，但他们却全然没了我们刚进村时的那番排斥。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进入事件神秘村庄-托付(12137)（需要命中神秘人）</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进入事件神秘村庄-出发(12138)（需要没命中神秘人）</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29.神秘村庄-托付(12137)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正当我们打算离开村庄时，老人却叫住了我们，而他的身后还跟着一个有些羞涩的小女孩。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“她叫迷迭香，是芦苇的妹妹，也想去其他地方看看，方便的话，能带上她一块走吗？”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正当我们还心存疑惑的时候，老人压低了声音向我们说：“她是个正常孩子，老是和我们这群‘丧尸人’呆在一起，实在是有些……”你明白了老人的用意。</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30.神秘村庄-出发(12138)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正当我们打算离开村庄时，之前那个蒙面男人却叫住了我们，而他的身后还跟着一个有些羞涩的小女孩。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“她叫迷迭香，是我的妹妹，也想去其他地方看看，方便的话，能带上她一块走吗？”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正当我们还心存疑惑的时候，他突然凑近我们：“她是个正常孩子，老是和我们这群‘丧尸人’呆在一起，实在是有些……”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31.（支线）神秘人(14118)（任务清单）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我们决定将这个虚弱的人送到最近的村落，再把这样一个人留在荒野上，只怕是能要了他的命……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到达玉带城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得先把他安顿下来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32.（支线）追踪（14119）（任务清单）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神秘人身上到底发生了什么异变?也许到了那里就能知道了……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到达任务目标地点（进入事件神秘村庄-踪迹(12118)）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33.（支线）确认结果（14120）（任务清单）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我们向变成丧尸的神秘人开枪，但夜幕之下，谁也不知道子弹飞到了何处……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进入事件神秘人-命中(12117)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进入事件神秘人-逃脱(12116)</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01.银行职员-雅兴（15000）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与别处的废土银行不同的是，这里的这位废土银行职员似乎颇有雅兴，酒香氤氲，书香沁人，时间于此，仿若静止。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除却铜臭之物的往来，莫不如与此人攀谈一番，或能有所裨益。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1：真是好雅兴（进入事件银行职员-对坐（15001））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2：还是正事要紧（返回）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02.银行职员-对坐（15001）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见你来此不为钱财，他倒是乐意邀你对坐同饮。“幸会，此地偏僻，旅客匆匆，不常久留于此。”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对话中你得知，这座银行平常就没什么人来往，便只有他一个人在这里管理银行事务，“倒也落得清闲，摸鱼划水，饮酒读书，如此甚善。”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1：安闲一隅，属实不易（进入事件银行职员-邀请（15002））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03.银行职员-邀请（15002）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“旅人难得此闲，不如来此一隅，有酒有书，则怡然得其乐。”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1：有酒于此（消耗10蒸馏酒。+30书。回到当前节点）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“近年所阅奇书甚广，腹中有词，无兴而不得发。你若有酒，酒助我兴，书卷送你便是。”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2：有书于此（消耗20书籍。可以取出选中角色的特质）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“人渺而天浩地广，无可容天下水于一潭。新知涌入，旧识流出，有书于此，得新智而去旧念，自然之理。”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3：有些铜臭之物（消耗1000零件。+100信用点。回到当前节点）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“我无钱财，却管账簿，旅途多舛，质些身外之物于此，步履轻松一路。”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4：来日再会（返回）</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01.化外之民-搭话（15003）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“嘿，朋友!”刚来到这座地上的小村落，就听到了一个开朗的声音呼叫着我们。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循着声音望去，只见一位毛茸茸的猎人朝我们挥着手。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1：回应他（进入事件化外之民-委托（15004））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2：不要管他（结束事件）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02.化外之民-委托（15004）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“朋友，你们是游历废土的旅者吧，方便问一下接委托吗？”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他憨厚地笑着，除了外表有些奇怪，他的行为举止倒像是个淳朴的猎人汉子。</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1：说来听听（进入事件化外之民-售卖（15005））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03.化外之民-售卖（15005）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“我们这个村子，平时靠打猎和养殖维持运作，最近想着把一些产品卖到地下去。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朋友你游历废土，应该比我们熟悉地下，应该知道哪些地方能收购我们的产品。你放心，报酬少不了的。”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1：你就这么信我们？（进入事件化外之民-接受（15006））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“嘿嘿，瞧你说的，我听说地下有些富的地方，讲究什么契约精神，那不就是说守信用就能赚钱嘛。”</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04.化外之民-接受（15006）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我们面对着这样一份淳朴，一时间有些没反应过来。总而言之，委托内容是帮村子的肉制品和皮革寻找买家，要接下这个委托吗？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1：委托不少这一个，接了（+1000零件。进入事件（支线）化外之民（15012）（任务清单））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说到收购物品，加上刚刚提到的契约精神，你的脑子里浮现出了一个词：商会。不如去那里看看吧。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“太感谢了，这是定金，麻烦您跑一趟嘞。”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05.化外之民-买主（15007）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我们来到的最近的地下城市，很快就和一家由商会控制的食品厂搭上了线。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“地上的产品……”那个看上去很精明的胖老板眼睛开始滴溜溜转起来，“那当然没问题，我们正缺这样的供货商呢！”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1：那么……成交?（进入事件（支线）牵线搭桥（15013）（任务清单））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“哦，对了，可不能忘了这个。”胖老板翻了翻抽屉，掏出一叠合同，“咱们总还得是要遵守契约精神的嘛!让供货商签字，合同就能成立。”</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06.化外之民-发货（15008）</w:t>
      </w:r>
    </w:p>
    <w:p>
      <w:pPr>
        <w:rPr>
          <w:rFonts w:hint="eastAsia" w:ascii="宋体" w:hAnsi="宋体" w:eastAsia="宋体" w:cs="宋体"/>
          <w:sz w:val="21"/>
          <w:szCs w:val="21"/>
        </w:rPr>
      </w:pPr>
      <w:r>
        <w:rPr>
          <w:rFonts w:hint="eastAsia" w:ascii="宋体" w:hAnsi="宋体" w:eastAsia="宋体" w:cs="宋体"/>
          <w:sz w:val="21"/>
          <w:szCs w:val="21"/>
        </w:rPr>
        <w:t>“怎么样，朋友?”当我们把合同递给他的时候，他一脸兴奋的看着合同最醒目的那前几页，“看! 我就说地下的人肯定认可咱们产品的品质。”</w:t>
      </w:r>
    </w:p>
    <w:p>
      <w:pPr>
        <w:rPr>
          <w:rFonts w:hint="eastAsia" w:ascii="宋体" w:hAnsi="宋体" w:eastAsia="宋体" w:cs="宋体"/>
          <w:sz w:val="21"/>
          <w:szCs w:val="21"/>
        </w:rPr>
      </w:pPr>
      <w:r>
        <w:rPr>
          <w:rFonts w:hint="eastAsia" w:ascii="宋体" w:hAnsi="宋体" w:eastAsia="宋体" w:cs="宋体"/>
          <w:sz w:val="21"/>
          <w:szCs w:val="21"/>
        </w:rPr>
        <w:t>看样子，那位老板在合同里许下的利益可不少。“合同上写尽快交付，那事不宜迟，咱们立马就发货，可不能违背契约精神呀。”</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1：嘶……（进入事件支线）确认结果（15014）（任务清单）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隐隐感到有些不对劲，也许是忽略了什么东西。但还没等我们说出口，那位猎人就带着村民开始把分装好的产品开始装车了。因为他已经签了合同，我们也不好说什么。等他们交易完成，再去那边确认一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07.化外之民-结果（15009）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我们驱车赶回了城市，却在食品厂外面见到了失魂落魄的猎人。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看样子，交易的结果可能并没有想象中地那么顺利……</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1：怎么了?（进入事件化外之民-契约（15010））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08.化外之民-契约（15010）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“欸，当时为什么就没有多看一眼他们的合同呢?”一见到我们，猎人便开始自责起来，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“先是说我们的产地处于感染区，检疫不符合指标，又说运输过程不符合规范，从合同里摘了好多条违规，硬是把价格压了一半下来，不卖给他们，还要付违约金……”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1：这……（进入事件化外之民-交代（15011））</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听起来这真是是一份一本万利的契约，对于商会来说，真是好一个“契约精神”!</w:t>
      </w:r>
    </w:p>
    <w:p>
      <w:pPr>
        <w:rPr>
          <w:rFonts w:hint="eastAsia" w:ascii="宋体" w:hAnsi="宋体" w:eastAsia="宋体" w:cs="宋体"/>
          <w:sz w:val="21"/>
          <w:szCs w:val="21"/>
          <w:lang w:val="en-US" w:eastAsia="zh-CN"/>
        </w:rPr>
      </w:pPr>
    </w:p>
    <w:p>
      <w:pPr>
        <w:pStyle w:val="4"/>
        <w:rPr>
          <w:rFonts w:hint="eastAsia" w:ascii="宋体" w:hAnsi="宋体" w:eastAsia="宋体" w:cs="宋体"/>
          <w:sz w:val="21"/>
          <w:szCs w:val="21"/>
        </w:rPr>
      </w:pPr>
      <w:r>
        <w:rPr>
          <w:rFonts w:hint="eastAsia" w:ascii="宋体" w:hAnsi="宋体" w:eastAsia="宋体" w:cs="宋体"/>
          <w:sz w:val="21"/>
          <w:szCs w:val="21"/>
        </w:rPr>
        <w:t>09.化外之民-交代（15011）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“唉，话是这么说，我总还得是要给村民一个交代，最起码能把成本填平……”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他抹了抹眼角，“嘿朋友，如果你缺人手的话，我可以到你这里打工。能从你这里借些钱吗？”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1：没问题（消耗2000零件。获得猎人。结束事件）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他显得有些失落，不过也没再多说些什么</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10.（支线）化外之民（15012）（任务清单）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到达（进入事件化外之民-买主（15007））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11.（支线）牵线搭桥（15013）（任务清单）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我们已经和商会接上了线，现在就把合同带回去让他们看看吧。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到达（进入事件化外之民-发货（15008））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12.（支线）确认结果（15014）（任务清单）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我们把合同交给了猎人，但总感觉有种不祥的预感……总之，去商会那边看看吧。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到达（进入事件化外之民-结果（15009））</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01.人鱼传说（15015）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眼前是一片已经废弃的水库，只留下一片毫无生气的水域。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传言这里住着传说中的人鱼，而也传说已经有很多人因为这个原因而在这里失踪。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要在这里调查看看吗？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1：调查（进入事件人鱼传说-调查（15016））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2：还是先不了吧（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02.人鱼传说-调查（15016）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话虽如此，我们手上也没有任何其他的线索，该怎么调查呢？</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1：观察水面（需要注意力&gt;30。进入事件人鱼传说-观察（15017））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2：尝试把人鱼钓出来（需要垂钓&gt;15。消耗2时30分。回到当前节点）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三分之一概率：+10鱼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三分之一概率：+5金线鱼</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三分之一概率：+8扇贝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我们在水库上试图把传说中的人鱼钓上来，然而并没有什么用，连人鱼的影子都没有看到。不过这片水域里，鱼倒真还有不少，我们还算有所收获。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3：目前没什么想法（</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03.人鱼传说-观察（15017）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我们在水库一边观察了好一阵，终于隐隐在水域中央看到了类似于人鱼的影子。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那真的是传说中的人鱼吗?我们还不敢确定……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1：悄悄靠近（</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我们原本想不引起他的注意，但周围的地形实在难以隐藏声响。似乎是注意到了我们的存在，等我们靠近水边，影子已经消失不见了。说不定是我们看错了……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2：制造些声响吸引他过来（进入事件人鱼传说-成真（15018））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反正也很难隐藏声音，我们试着朝影子大喊邀请人鱼过来，出乎意料的是，影子居然真的向我们游了过来。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3：直接攻击（进入事件人鱼传说-攻击（15022））</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已经有人在这里失踪了，证明这个影子肯定不是什么善茬，开枪射击!</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04.人鱼传说-成真（15018）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很快，那个影子便来到了岸边，随着一阵巨大的水花溅起，水底下的影子跃出空中，俨然是一副半人半鱼的形象，而且下半身竟然不是鱼尾，而是白森森的鱼尾形的骨头。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传说居然是真的，这显然就是我们要找的人鱼，你不禁这样想到。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1：尝试和他交流（进入事件人鱼传说-交流（15019））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05.人鱼传说-交流（15019）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“又有人找到这里来了?”有些出乎意料，他竟然可以和我们无障碍交流。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你就是人鱼吗?（回到当前节点）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“所有来找我的人都这么叫我，那就算是吧。”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2：“又”?</w:t>
      </w:r>
      <w:r>
        <w:rPr>
          <w:rFonts w:hint="eastAsia" w:ascii="宋体" w:hAnsi="宋体" w:eastAsia="宋体" w:cs="宋体"/>
          <w:color w:val="000000"/>
          <w:sz w:val="21"/>
          <w:szCs w:val="21"/>
          <w:lang w:val="en-US" w:eastAsia="zh-CN"/>
        </w:rPr>
        <w:t>（回到当前节点）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“已经有好几批人为了找人鱼——应该就是我吧——来这里探险了。真是的，还让不让清净一下了!”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3：那些失踪的人和你有关吗?</w:t>
      </w:r>
      <w:r>
        <w:rPr>
          <w:rFonts w:hint="eastAsia" w:ascii="宋体" w:hAnsi="宋体" w:eastAsia="宋体" w:cs="宋体"/>
          <w:color w:val="000000"/>
          <w:sz w:val="21"/>
          <w:szCs w:val="21"/>
          <w:lang w:val="en-US" w:eastAsia="zh-CN"/>
        </w:rPr>
        <w:t>（回到当前节点）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“有哦!”他仿佛在说一件稀松平常的事情。“都是大声叫着‘人鱼，我来了!’之类的话，然后一下子跳进水里，一会儿就溺死了。真是的，不会游泳就别下水嘛，我一顿又吃不完……”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4：没有别的了（进入事件人鱼传说-请求（15020））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既然已经验证了传说的存在，我们的目的就算达成了，那还愣着干什么，走呗!</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06.人鱼传说-请求（15020）</w:t>
      </w:r>
    </w:p>
    <w:p>
      <w:pPr>
        <w:rPr>
          <w:rFonts w:hint="eastAsia" w:ascii="宋体" w:hAnsi="宋体" w:eastAsia="宋体" w:cs="宋体"/>
          <w:sz w:val="21"/>
          <w:szCs w:val="21"/>
        </w:rPr>
      </w:pPr>
      <w:r>
        <w:rPr>
          <w:rFonts w:hint="eastAsia" w:ascii="宋体" w:hAnsi="宋体" w:eastAsia="宋体" w:cs="宋体"/>
          <w:sz w:val="21"/>
          <w:szCs w:val="21"/>
        </w:rPr>
        <w:t>“喂!怎么这就走了?你们总不能把我叫出来然后就这样走了吧!”</w:t>
      </w:r>
    </w:p>
    <w:p>
      <w:pPr>
        <w:rPr>
          <w:rFonts w:hint="eastAsia" w:ascii="宋体" w:hAnsi="宋体" w:eastAsia="宋体" w:cs="宋体"/>
          <w:sz w:val="21"/>
          <w:szCs w:val="21"/>
        </w:rPr>
      </w:pPr>
      <w:r>
        <w:rPr>
          <w:rFonts w:hint="eastAsia" w:ascii="宋体" w:hAnsi="宋体" w:eastAsia="宋体" w:cs="宋体"/>
          <w:sz w:val="21"/>
          <w:szCs w:val="21"/>
        </w:rPr>
        <w:t>“我这里有个交易，你们要不听一听再走?”</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1：哦?说来听听?（进入事件人鱼传说-交易（15021））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我们头也不回地走掉了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07.人鱼传说-交易（15021）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“我呆在这水库里，整天吃鱼都吃腻了，要不你们给我写你们平常吃的东西，让我换个口味吧。”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“作为回报，这里的水底沉了一些你们肯定能用上的东西，我帮你们运出来，你看怎么样?”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1：有些口粮（回到当前节点）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给人鱼吃过四次口粮</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┗━━►“嗯嗯，感觉没什么味道啊，不过总还是比吃腻了的鱼好一些。”吃完罐头里的口粮后，他便潜入了水中，不一会儿便捧着什么东西回到岸边，“说好的，这是你们的报酬。”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消耗5口粮。+250零件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2：有些面包（回到当前节点）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给人鱼吃过6次面包</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┗━━►“嗯嗯嗯，这个口感真不错，细嚼下来还有些甜味。”吃完了我们分给他的面包后，他便潜入了水中，不一会儿便拖着什么东西回到岸边，“说好的，这是你们的报酬。”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消耗3面包。+5轮胎</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3：有些肉类（消耗2鸡肉或2猪肉，优先消耗猪肉。+1建材。回到当前节点）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“嗯嗯嗯嗯!这个太棒了，水里根本吃不到这种东西!”他狼吞虎咽地吃下了我们分给他的肉，随即潜入了水中，不一会儿便拖着什么东西回到岸边，“这是你们的报酬，下次再来呀!”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4：有一位队员（-4道德。随机失去一名成员。+5人肉，+4首饰）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还有，我一顿吃不了这么多，你们有需要，可以一并带走。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将一位队员推进了水中，人鱼旋即明白了我们的意思，于是咧开了嘴，露出满口尖牙。“这真是平常日子不常吃到的好东西。”这是人鱼带着那位队员沉入水底之前留下的最后一句话。良久，伴着水中淡淡晕染开的红色，人鱼终于再度浮出了水面，“喏，这些是给你们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5：暂时没有（</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08.人鱼传说-攻击（15022）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虽说要攻击黑影，总不能乱射一气就了事，总还是得有点策略……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1：让一位队友下车吸引注意，同时射击（消耗10弹药。随机一人受伤。进入事件人鱼传说-危险（15023））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2：省点弹药吧（消耗20弹药。随机一人受伤。进入事件人鱼传说-危险（15023））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3：火力全开（消耗50弹药。进入事件人鱼传说-危险（15023））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09.人鱼传说-危险（15023）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我们试探性地朝黑影放枪，黑影没有逃离，而是径直向我们袭来。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正当我们以为我们在岸上，它威胁不到我们时，黑影竟然迅速窜上了干岸，速度丝毫未曾减少。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虽然速度很快看的不真切，但那标志性的人身鱼尾也让我们确信这就是我们要找的“人鱼”。</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只是这次，我们被打了个措手不及，有队员因此受了伤，人鱼也立马消失不见了。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下次再来吧</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10.人鱼传说-逃离（15024）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我们没有吝惜弹药，火力倾泻在所见到的黑影上。也许是射击卓有成效，黑影呆了一会儿便从原先的位置消失不见了。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结果到头来，我们还是什么都没有看到。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1：下次再来吧（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01.废弃诊所（15025）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城市的一隅里，我们发现了一个紧闭着的门店，隐约看见铁门上挂着的字牌写着“收购”二字。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走近一看，这里好像原来是家诊所。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02.废弃诊所-交易（15026）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没一会儿，铁门上的拉窗被打开。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“这里接受物品交换，‘蜜汁出售’。”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1：“蜜汁出售”……不会是……（进入事件废弃诊所-易物（15027））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你在脑海中检索这个词的含义，想到了一些不好的事情：似乎在某些地方，人们用这个暗号来代指人肉……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2：那是什么意思?（返回）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见你没有反应，拉窗立即就关上了。我们再敲门，也没有半点回应……</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03.废弃诊所-易物（15027）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“总之，以物易物，一手取货，一手接货。”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1：想换些口粮（消耗1人肉。+5口粮。回到当前节点）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“拿好”，铁门下的活板门忽然打开，定睛一看，我们要的东西已经摆在了门外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2：想换些医疗箱（消耗3人肉。+2医疗箱。回到当前节点）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“给你”，铁门下的活板门忽然打开，定睛一看，我们要的东西已经摆在了门外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3：要来我们这里吗？（消耗6人肉。获得医生。回到当前节点）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那头沉默了片刻，过了一会儿，铁门忽然打开，那头的人走了出来。“不错”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4：暂时没有要换的（返回）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01.丢失之物（15028）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城市的路边坐着一个失魂落魄的人，他垂头丧气，好像在自言自语着什么……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1：上前搭话（进入事件丢失之物-贝斯（15029））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02.丢失之物-贝斯（15029）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对方微微抬头看向你，又低下头，她的半边脸看似已经丧尸化了。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“我…我的贝斯…我遇到了尸潮，太突然了…我怎么会把它丢在那里……可我已经没办法徒步回到那里了，你能帮帮我去找找吗？”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1：我们试试（进入事件（支线）丢失的贝斯（15077））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03.丢失之物-狼藉（15030）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我们来到了贝斯手描述的遭遇尸潮的位置。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这里之前可能是一个小村落，但已经完全是一片狼藉……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1：四处找找吧（消耗3时。进入事件丢失之物-找回（15031））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04.丢失之物-找回（15031）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就在我们找得昏天黑地，就快要相信贝斯早就被尸潮碾成了碎片的时候，一堆碎木板和瓦砾之下，一把白色的贝斯显得格外扎眼……</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1：可算找到了（20分后进入事件丢失之物-回收（15032）。进入事件（支线）交还（15085））</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接下来就把这把贝斯物归原主吧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05.丢失之物-回收（15032）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我们刚准备启程返回，就看见另一个车队的人似乎也在废墟里搜索着什么。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“嘿，你们有找到些什么宝贝吗?我们可以高价回收!”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1：额，并没有（返回）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2：等等，这把贝斯或许可以……（-4道德，+4000零件。需要没有交还贝斯才出现该选项。进入事件（支线）“没有找到”（15094））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你卖掉了贝斯，肯定是没有办法把它还回去了。接下来，也许你需要告诉贝斯手我们尽力了，但什么都没有找到……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“确实是一件好宝贝，非常有收藏价值。”对方接下了你递过来的贝斯，付给你相当数量的零件，随即便回到他的车队离开了。</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06.丢失之物-回复（15033）</w:t>
      </w:r>
    </w:p>
    <w:p>
      <w:pPr>
        <w:rPr>
          <w:rFonts w:hint="eastAsia" w:ascii="宋体" w:hAnsi="宋体" w:eastAsia="宋体" w:cs="宋体"/>
          <w:sz w:val="21"/>
          <w:szCs w:val="21"/>
        </w:rPr>
      </w:pPr>
      <w:r>
        <w:rPr>
          <w:rFonts w:hint="eastAsia" w:ascii="宋体" w:hAnsi="宋体" w:eastAsia="宋体" w:cs="宋体"/>
          <w:sz w:val="21"/>
          <w:szCs w:val="21"/>
        </w:rPr>
        <w:t>“所以……怎么样?有发现我的贝斯吗?”</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1：还没去（返回）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“嗯，希望那里不要再被别人搜刮一遍……拜托了，千万不要被人拿走……”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2：这是你丢的贝斯吗?（进入事件需要找到贝斯并且没有卖掉才出现该选项。进入事件物归原主（15034））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3：我们找了一圈，没有发现你丢的东西……（需要卖掉贝斯才出现该选项。-1道德。+500零件。结束事件）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罪恶感爬上来我们的脊背……</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“这样啊……”他的眼神变得更加暗淡下去，头也埋得更低，看上去像失去了灵魂的样子，“谢谢，麻烦你们了……”良久，他嗫嚅着，塞给我们一把零件，“谢谢你们……”</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07.物归原主（15034）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几乎是一瞬间，他失神的眼睛一下子亮出了光，“没错，就是这个就是这个!”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他抱着失而复得的宝贝呢喃着，良久，他把目光移回到了我们身上。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“谢谢你们帮我找回来，我该怎么报答你们呢?”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1：要和我们一起来吗?（获得贝斯手）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“乐意至极!”他欣然接受了我们的邀请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2：要些跑腿费就行（+2000零件。结束事件）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“当然没问题!”，他说着，掏出了好大一把零件递给我们，“谢谢你们，祝你们今后一路顺利!”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08.（支线）丢失的贝斯（15077）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贝斯手向我们指出了丢失贝斯的具体位置，似乎是地上的某个小聚落，我们或许可以到那里去找找……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到达任务目标地点（进入事件丢失之物-狼藉（15030））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09.（支线）交还（15085）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我们成功找到了贝斯手遗失的东西，现在我们需要把他物归原主……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到达寒友制衣城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把捡到的东西还给贝斯手，或者……</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10.（支线）“没有找到”（15094）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我们卖掉了找到的东西，但有人还在等我们物归原主，或许我们需要去告诉他——“我们没有找到你所说的东西”……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到达位于地下世界的寒友制衣城</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告诉他这个不幸的消息……</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01.维修站-4-38（15035）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在城市的一角，一座编号4-38号的大型旧机库旁有间屋子，远远看去，似乎是个维修站。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要过去看看吗?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1：正好（进入事件维修站（15036））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2：下次再去吧（返回）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02.维修站（15036）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“有什么需要吗?”只见维修站里只有一个很高大的人，带着看样子是自制的电焊防弹头盔，看不清脸颊，穿着一身防弹衣。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他似乎在焊着什么东西，旁边还摆着许多的材料。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1：我们想修车（进入维修厂界面）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“先把车停在院子里吧，马上就好。”</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2：我们想买些材料（进入事件维修站-材料（15037））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3：动力锤的材料……（需要存在任务（支线）动力锤（15078）（任务清单）才出现该选项。进入事件维修站-清单（15041））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4：动力锤完成了吗（需要维修工开始打造动力锤，并且玩家没有领取才出现该选项）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进入事件维修工-交付（15048）（需要完成打造动力锤）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┗━━►“快了快了，不用着急。”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需要未完成打造动力锤。回到当前节点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5：我们的队伍缺个工程师，你要来吗?（需要领取动力锤且帮维修工取东西才出现该选项。进入事件维修工-招募（15049））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6：没什么，只是路过看看（返回）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03.维修站-材料（15037）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“需要哪些材料?”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1：废铁（消耗100零件。+10废铁）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lang w:val="en-US" w:eastAsia="zh-CN"/>
        </w:rPr>
        <w:t>铁质物品</w:t>
      </w:r>
      <w:r>
        <w:rPr>
          <w:rFonts w:hint="eastAsia" w:ascii="宋体" w:hAnsi="宋体" w:eastAsia="宋体" w:cs="宋体"/>
          <w:sz w:val="21"/>
          <w:szCs w:val="21"/>
          <w:lang w:val="en-US" w:eastAsia="zh-CN"/>
        </w:rPr>
        <w:t>（消耗100零件。+5铁质物品）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3：接合物件（消耗100零件。+5接合物件）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04.维修站-武器（15038）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逗留了一阵，我们注意到这里似乎还有不少武器，不少都经过了改装，很多形制我们甚至见所未见。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而角落里的一把武器更是吸引了我们的注意力——那看起来是一把锤子，不过上面似乎还有很精密的机械结构。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1：这是什么?（进入事件维修站-动力锤（15039））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05.维修站-动力锤（15039）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“你说这个?”虽然带着面具，但你能明显听出在提到这把武器的时候，维修工的语气明显兴奋起来了。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“这是我的得意之作——动力锤。他看起来很重，但只要把他像这样启动……”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随即我们便看到他把喷着蒸汽的锤子很轻易的抡了起来，随后走出站外，将院子里摆着的废车部件一下就彻底砸成了废铁。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1：那么如何才能拥有一把这样的武器呢?（进入事件（支线）动力锤（15078）（任务清单）。进入事件维修站-打造（15040））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06.维修站-打造（15040）</w:t>
      </w:r>
    </w:p>
    <w:p>
      <w:pPr>
        <w:rPr>
          <w:rFonts w:hint="eastAsia" w:ascii="宋体" w:hAnsi="宋体" w:eastAsia="宋体" w:cs="宋体"/>
          <w:sz w:val="21"/>
          <w:szCs w:val="21"/>
        </w:rPr>
      </w:pPr>
      <w:r>
        <w:rPr>
          <w:rFonts w:hint="eastAsia" w:ascii="宋体" w:hAnsi="宋体" w:eastAsia="宋体" w:cs="宋体"/>
          <w:sz w:val="21"/>
          <w:szCs w:val="21"/>
        </w:rPr>
        <w:t>“你需要的话，我当然可以再帮你们打造一把。只是现在我手上缺一些必要的材料，你们能把清单上的材料准备好，我立刻开始准备。”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1：还缺哪些材料?（进入事件维修站-清单（15041））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07.维修站-清单（15041）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“核心x1，橡胶x5，蒸馏酒x2，水x20，弹药x100，汽油x500”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1：需求还真不少!（该选项只可选择一次然后隐藏。回到当前节点）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“那是，但动力锤的威力你们也看到了，一定值这些代价的，有需要的话，把材料带给我就是。”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2：交付所有材料（消耗1核心，5橡胶，2蒸馏酒，20水，100弹药，500汽油。进入事件维修站-开始（15042））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3：身上材料不够……（返回）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“那就之后再来吧，我现在恰好腾不开手。”</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08.维修站-开始（15042）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“啊，看来材料已经备齐了，那么自然事不宜迟，我马上开始，你们等几天来找我取就是。”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1：你不会骗我们吧（该选项只可选择一次然后隐藏。回到当前节点）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“怎么可能! 我又不是商会那种毫无底线的家伙。”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2：那行（3天后进入事件维修工-完工（15045）。进入事件维修站-新委托（15043））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09.维修站-新委托（15043）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“等一下。”我们正打算离开，却被他叫住。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“可以拜托你们一件事吗?在我打造的这几天，可以帮忙到这个地址去取些东西吗?”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随即递过来的，是一张纸条和一把钥匙。“公寓里屋的抽屉里应该有一张照片和一个怀表，取来的话，我会付你们报酬的。”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1：你就这么放心把钥匙交给我们?（该选项只可选择一次然后隐藏。回到当前节点）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“就跟你们愿意相信我一定会把锤子交给你们一样。”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2：当然没问题（进入事件（支线）取物（15079）（任务清单））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10.维修工-公寓（15044）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我们来到了纸条上留下的地址，这里似乎已经有段时间没人居住了。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按照约定，我们果然在里屋桌上的抽屉里找到了维修工描述的东西。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1：带走吧（进入事件（支线）交还（15080）（任务清单））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把东西带回去吧，说不定这些东西对他来说很重要</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11.维修工-完工（15045）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算算时间，动力锤也该做好了，去找维修工问问情况吧。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12.维修工-交还（15046）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“哦!你们拿回来了！太好了……”他向我们表示感谢，“这样我就没什么挂念了。”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1：照片上这位是?（进入事件维修工-亲人（15047））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13.维修工-亲人（15047）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“是我奶奶，不过……”他没有再说下去，我们也大概能猜到发生了什么。“都是些很久之前的事了，按照约定，这是给你们的报酬。”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1：收下（+2000零件）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2：举手之劳，报酬就不用了（+2道德）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14.维修工-交付（15048）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“嗯，你们来的正好。正好这边也完工了，收下吧。”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1：果然是一把绝世武器（+1动力锤）</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15.维修工-招募（15049）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维修工沉吟片刻，“去废土上到处走走吗?倒也是个不错的选择。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东西你们也帮我带回来的，锤子也做好了。我把手头的活做完，咱们就出发吧。”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1：好嘞（消耗5时。获得维修工）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16.（支线）动力锤（15078）（任务清单）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我们拜托修理工帮我们制造一把动力锤，需要这些材料：核心x1，橡胶x5，蒸馏酒x2，水x20，弹药x100，汽油x500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到达红石庄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凑齐材料，把材料交给修理工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17.（支线）取物（15079）（任务清单）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修理工拜托我们去一所公寓取些东西</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到达位于地下世界的温乡制茶堡（进入事件维修工-公寓（15044））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18.（支线）交还（15080）（任务清单）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我们已经拿到了修理工要求的东西，现在把东西还给他吧。</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到达红石庄（进入事件维修工-交还（15046））</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01.废墟偶遇（15050）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我们经过路边的一片废墟，有人立在路旁，有些畏缩地向我们的车辆招手。此人裹着破烂的长袍，面部完全遮掩在头巾和墨镜之下，脚下堆着几个包裹。看样子是想要搭车。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1：停车询问（进入事件废墟偶遇-问候（15051））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2：继续行驶（结束事件）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02.废墟偶遇-问候（15051）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见我们停下车来，此人又突然显得有些不安。“你好…”她将头巾拉得更严实了些，犹豫着开口，嗓音有些别扭，用语也显得有些礼貌过头，让我们不由想听她要说什么。</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1：你好，有什么事吗？（进入事件废墟偶遇-委托（15052））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03.废墟偶遇-委托（15052）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“我得把这些东西护送到这里去，你们顺路吗？我会付报酬的。” 可以感觉到，墨镜下的眼睛正谨慎地打量着我们。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“我叫沙莉尔，是这里的研究员。”她补充道。我们看向她身后的废墟，看起来很像是旧时代的研究基地。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没问题（进入事件</w:t>
      </w:r>
      <w:r>
        <w:rPr>
          <w:rFonts w:hint="eastAsia" w:ascii="宋体" w:hAnsi="宋体" w:eastAsia="宋体" w:cs="宋体"/>
          <w:sz w:val="21"/>
          <w:szCs w:val="21"/>
          <w:lang w:val="en-US" w:eastAsia="zh-CN"/>
        </w:rPr>
        <w:t>废墟偶遇-闲聊（15053）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她把大包小包塞进车的货箱，自己则小心翼翼地在角落缩成一团。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04.废墟偶遇-闲聊（15053）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“那个实验基地好像坍塌得厉害。”，我们之中有人对那片废墟的话题很感兴趣。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“基地已经很久没人维护了，人总得向前看。”沙莉尔似乎并不想过多的涉及这个话题，只是简单地给问题做了个结，旋即便凝视着车里的地图不再言语。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1：好吧……（进入事件（支线）护送（15081）（任务清单））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05.沙莉尔-意外（15054）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到达了目的地，沙里尔有些慌乱地快速扫视着这里，终于决定下车。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可是卸货的时候却发生了意外——她裹着身子的长袍被什么东西钩住，而她正从货箱向下跳。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长袍被扯掉，而她竭力想隐藏的样貌一下子暴露了出来……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1：竟然……（进入事件沙莉尔-样貌（15055））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06.沙莉尔-样貌（15055）</w:t>
      </w:r>
    </w:p>
    <w:p>
      <w:pPr>
        <w:rPr>
          <w:rFonts w:hint="eastAsia" w:ascii="宋体" w:hAnsi="宋体" w:eastAsia="宋体" w:cs="宋体"/>
          <w:sz w:val="21"/>
          <w:szCs w:val="21"/>
        </w:rPr>
      </w:pPr>
      <w:r>
        <w:rPr>
          <w:rFonts w:hint="eastAsia" w:ascii="宋体" w:hAnsi="宋体" w:eastAsia="宋体" w:cs="宋体"/>
          <w:sz w:val="21"/>
          <w:szCs w:val="21"/>
        </w:rPr>
        <w:t>只见她身上长着火狐般的毛发，两只兽耳支楞在她的头上。而她转过头来，脸庞出乎我们的想象——那是一副狐狸模样的毛茸茸的面孔。</w:t>
      </w:r>
    </w:p>
    <w:p>
      <w:pPr>
        <w:rPr>
          <w:rFonts w:hint="eastAsia" w:ascii="宋体" w:hAnsi="宋体" w:eastAsia="宋体" w:cs="宋体"/>
          <w:sz w:val="21"/>
          <w:szCs w:val="21"/>
        </w:rPr>
      </w:pPr>
      <w:r>
        <w:rPr>
          <w:rFonts w:hint="eastAsia" w:ascii="宋体" w:hAnsi="宋体" w:eastAsia="宋体" w:cs="宋体"/>
          <w:sz w:val="21"/>
          <w:szCs w:val="21"/>
        </w:rPr>
        <w:t>一时间大家都目瞪口呆，而路人们很快也注意到这番景象，纷纷投过惊奇的目光。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沙莉尔-围观（15056）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07.沙莉尔-围观（15056）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很快，注意到这里的路人便愈来愈多，大家七嘴八舌的讨论，而围观人群也越逼越近。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沙莉尔不知所措，被逼退到车门，她抬头看向我们，似乎在向我们求援。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1：我们也没办法（进入事件沙莉尔-仁至义尽（15057））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我们已经完成了她的委托，仁至义尽。接下来的事就交给她自己处理吧。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2：先拉她上车（消耗30分。进入事件沙莉尔-逃脱（15058））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08.沙莉尔-仁至义尽（15057）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见我们撒手不管，围观者敞开了手脚，开始对沙莉尔拉拉扯扯，混乱中她的包裹很快被哄抢干净。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突然，有一拨人蛮横地挤进人群，他们嚷着说要带她去见市长，让市长定夺她的去留。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他们紧握着沙莉尔的胳膊，带她挤出了人群，转进了巷子无影无踪了。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1：离开（+10口粮，+1000零件）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远离人群后，我们发现沙莉尔的一个包裹还落在车上</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09.沙莉尔-逃脱（15058）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“所以这是什么情况?你的样子……”即使逃脱了人群，队员也还是难以已知心中的好奇心。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毕竟虽然是因为意外才暴露的，但她的样貌对我们来说着实非常具有冲击性。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“其实……”也许是觉得再隐瞒下去已经没有必要了，沙莉尔开了口。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1：其实?（进入事件沙莉尔-实验对象（15059））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10.沙莉尔-实验对象（15059）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“谢谢你们能帮助我。”沙莉尔叹了口气，“我并不是什么研究员，我曾经是沙莉尔的实验对象。”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“大灾变席卷到这里时，我们的研究所就与组织断了联系。我们只能勉强靠维生装置度日。”</w:t>
      </w:r>
    </w:p>
    <w:p>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1：实验对象?（进入事件“沙莉尔”（15060））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11.“沙莉尔”（15060）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“最初我很恨沙莉尔，觉得好像所有的问题都是他们这群人的错。可是当我们不再是研究员和实验体，而是废墟里共同求生的同行者之后，才发现她还有另一面……”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1：那，真正的“沙莉尔”呢?（进入事件沙莉尔-离去（15061））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12.沙莉尔-离去（15061）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“……她去世了，大灾变之下，人类是很脆弱的。”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“她告诉我，如果有机会，就到外面去看看。她走了之后，让我继承她的名字，我才离开了那座研究基地。”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“只是，像我这样一个实验体，终究还是没法被外界接受吧……”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1：要跟我们一起来吗?（需要口才&gt;10才出现该选项）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“你们真的愿意接纳我吗?”沙莉尔显得有些不可置信，但在我们的邀请之下，她最终选择留了下来。“那么，之后的旅程就多多指教了。”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2：……（+10口粮，+1000零件）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“非常感谢你们的帮助，祝你们之后一切顺利，我也就不添麻烦了。”沙莉尔重新裹上了有些破烂的长袍，留下了些东西后便转身离去，消失在我们的视野之中。</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13.（支线）护送（15081）（任务清单）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到达潜望城（进入事件沙莉尔-意外（15054））</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01.黑色闪电（15062）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我们的卡车在原野行驶着，突然道旁窜出一只黑色的活物。</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它矫健地紧随着我们的车辆飞奔着，尽力和我们的车辆保持相对静止，如同一道黑色的闪电。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1：停车观察（进入事件你有什么诉求?（15063））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我们停下来，跳下车察看。小动物也停止了奔跑。这是一只全身漆黑的猫猫，皮毛干净油亮，棕黄色的明眸像是会说话。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2：无视（结束事件）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我们自顾自行驶着，没有再注意它。它的奔跑逐渐吃力，渐渐落后于我们的卡车。最终这个小身影在后视镜中停下了，缩小为一个黑点，被车轮的扬沙淹没。</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02.你有什么诉求?（15063）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猫猫站定了，喘着气，放下嘴里衔着的东西，我们注意到那是一条已被咬死的黑色毒蛇。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猫猫用爪子按住毒蛇，高高扬起头，对着我们喵喵叫，似乎有什么诉求。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1：调查（进入事件黑猫-疗伤（15064））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猫猫的脖颈下方缺了一块毛，有一处红肿的咬痕。应该是捕猎毒蛇时被咬中的。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我们上了车，继续旅途，留下猫猫一脸错愕。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03.黑猫-疗伤（15064）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猫猫用撒娇般的嗓音喵喵叫着，眼睛不停望向我们车内，看得出它很着急，想要我们治疗它的毒伤。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可是我们又到哪里去找兽药来救它呢？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1：总之先带它上车（进入事件（支线）疗伤（15082）（任务清单））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看看地图，这附近只剩下一些零星的聚落。无论如何，先到最近的聚落看看吧。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04.黑猫-聚落（15065）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这只猫猫非常讨人喜爱，用头在我们小腿上蹭来蹭去，还跳到我们怀里撒娇。我们于是更加担心它的伤势，迫切想要治好它。</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看看地图，这附近只剩下一些零星的聚落。无论如何，先到最近的聚落看看吧。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//本节点有问题，不会被触发，触发后会跳转到废弃诊所的支线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05.黑猫-血蝾螈（15066）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猫猫精神已经有些萎靡了，在我们的怀里微微发抖着。我们焦急地敲开医生的房门。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听罢来意，医生翻箱倒柜了一番，“镇子里的猎人、猎犬被蛇咬伤了涂我的药都能好。但药粉不够了，我可以先帮它处理一下，你带来几只血蝾螈，才能彻底治好他。”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2：交付血蝾螈（消耗5血蝾螈。进入事件黑猫-治疗（15068））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//这里实际上不会损失血蝾螈</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06.黑猫-药材（15067）</w:t>
      </w:r>
    </w:p>
    <w:p>
      <w:pPr>
        <w:rPr>
          <w:rFonts w:hint="eastAsia" w:ascii="宋体" w:hAnsi="宋体" w:eastAsia="宋体" w:cs="宋体"/>
          <w:sz w:val="21"/>
          <w:szCs w:val="21"/>
        </w:rPr>
      </w:pPr>
      <w:r>
        <w:rPr>
          <w:rFonts w:hint="eastAsia" w:ascii="宋体" w:hAnsi="宋体" w:eastAsia="宋体" w:cs="宋体"/>
          <w:sz w:val="21"/>
          <w:szCs w:val="21"/>
        </w:rPr>
        <w:t>“东西拿来了？”医生抱着猫猫，观察着它发热的耳根。</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2：交付血蝾螈（消耗5血蝾螈。进入事件黑猫-治疗（15068））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07.黑猫-治疗（15068）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医生接过药材，熟练地研磨成粉，将药膏涂在猫猫的伤处。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还需要再给猫猫打一针，猫猫清醒了些，看着逼近的针头害怕得瞳孔都放大了，医生进针后，它更是在我们怀里蹬来蹬去，嚎叫声酷似“疼！疼！”像是会说话，把我们都逗笑了。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1：看来是好多了（进入事件黑猫-会说话的猫（15069））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08.黑猫-会说话的猫（15069）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治疗完毕，我们带它回到车上时，它的状态已经好转起来，它先去角落里确认了自己的宝贝毒蛇还在。然后冲我们叫着，用尾巴轻轻勾我们的小腿。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“跟我来喵!跟着我去喵!”，等等，我们什么时候可以听懂猫说话了?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1：一只会说人话的……猫?（进入事件黑猫-巧白（15070））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“是巧白的朋友教我说的喵~ ”</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09.黑猫-巧白（15070）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看来猫猫叫做巧白。对她奇迹般的灵智，对她神秘的朋友，你感到非常好奇。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总之，她现在在邀请我们跟她去什么地方，我们……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1：跟上去看看（进入事件（支线）猫猫引路（15083）（任务清单））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巧白非常高兴，绕着我们转来转去，随即便跑开要为我们引路。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巧白见我们摇头，遗憾地沉默了片刻，蹭了蹭我们的手。接着，她不再有犹豫，叼上毒蛇，敏捷地跃上窗台，从缝隙中钻了出去，转眼就消失在沙丘之后。</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10.黑猫-建筑（15071）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跟着猫的指引，我们来到了一所废弃的楼房。灾变之后，这样的废弃建筑也逐渐化为了荒野的一部分。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猫猫引着我们进入建筑，在楼宇内左弯右绕，她很灵巧，但对我们来说这种建筑就不是那么好通过了。“来，喵窝!喵窝!”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1：跟上她（进入事件黑猫-“喵窝”（15072））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11.黑猫-“喵窝”（15072）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废弃的建筑中，植物的根系沿着可见的缝隙蔓延着，也逐渐成为了建筑的一部分。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我们拨开草与藤曼，走过碎砖和水泥块，来到了建筑的楼顶——地上摆着各式各样的条状物，破烂的整蛊蛇、皮带、塑料管子。看来，这就是巧白口中的“喵窝”。而猫窝中间，似乎还有什么东西……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1：上前看看（进入事件黑猫-机器人（15073））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12.黑猫-机器人（15073）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喵窝的中央摆着一堆废弃的金属，定睛一看，竟然是一个已经完全看不出形状的机器人。看样子报废已久。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一条手臂缺损严重，充当筋肉的金属缆条暴露在外。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1：缆线和地上的黑色条状物有什么关系吗?（进入事件黑猫-修复（15074））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13.黑猫-修复（15074）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巧白将口中的黑蛇尸体放在地上，用头拱了拱机器人，似乎想唤醒它，还想把黑蛇塞进机器人残破的手臂里——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这条泛着金属光泽的黑蛇比地上的任何破烂都更似机器人身体内的金属缆条。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1：你是想修复它吗?（进入事件黑猫-“凉皮”（15075））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14.黑猫-“凉皮”（15075）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巧白求助地看向我们，喵道：“这是凉皮，你们能帮他换零件喵？”</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1：它怎么坏成这样?（该选项只可选择一次然后隐藏。回到当前节点）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“之前我差点被流浪汉抓走，是他赶走了流浪汉，但也被他们殴打了一阵。之后我就没再叫醒过他了……”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2：观察机器人（该选项只可选择一次然后隐藏。回到当前节点）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我们发现机器人的身上有许多被钝器击打的痕迹，手臂看起来缺损最严重。由于长期暴露在露天环境，它的机体已经严重锈蚀了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3：要不试一试（需要手工&gt;30。+1旧时代电路板。进入事件黑猫-请求（15076））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我们尝试了一阵，但这件造物过于精密，我们对于修好他仍然毫无头绪，只能回收些能用的东西。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4：我们也不知道怎么维修（进入事件黑猫-请求（15076））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15.黑猫-请求（15076）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“可以让救我的那个医生来治好它吗？”巧白渴求地说。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“很难，废土上还懂怎么救‘凉皮’的人可遇不可求，或许很难遇到……”我们如实回答。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“那可以带我一起上路喵？跟着你们到处都去，也许有天可以找到办法治好凉皮。”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┗━━►我们帮巧白将凉皮挪到了干燥的地下室进行保存。巧白安置好了朋友，安心加入了我们，这位充满灵智的猫猫从此就是我们的队友了。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┗━━►我们的车满员了，还是让巧白在这里先等我们一阵吧。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2：你还是留在这里吧（+10鸡肉干，+10鱼。结束事件）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“嗯，知道了!谢谢你们救了我喵!这些好吃的你们拿走喵!</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16.（支线）疗伤（15082）（任务清单）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我们遇上了一只被咬伤的黑猫，得把他带到附近的聚落疗伤……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到达碧水农场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治疗这只猫猫（进入事件黑猫-血蝾螈（15066））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17.（支线）猫猫引路（15083）（任务清单）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巧白似乎要把我们带到什么地方去，我们要跟上她……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到达任务目标地点（进入事件黑猫-建筑（15071））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18.（支线）黑猫巧白（15230）（任务清单）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巧白在这里等我们，等我们有空了可以来接上她……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进入事件黑猫-请求（15076）</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01.人力资源（15086）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在这座城市的中心位置，我们偶然看见了一座建筑，招牌标着“人力资源”。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1：去看看?（进入事件人力资源-交流（15087））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现在没什么必要去，以后再说吧。</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02.人力资源-交流（15087）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“请问你们是需要劳动力吗?”迎接我们的是一个西装笔挺，满脸堆笑的人。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“我们这里的资源绝对上乘，跟其他地方的…额…‘人力资源’，相比起来，我们的品质绝对是最好的。”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1：问问详情（进入事件人力资源-详情（15088））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2：仔细观察（回到当前节点）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不难注意到，接待员身后黑洞洞的房间里，似乎传来了铁质物品的碰撞声——有点像铁链摩擦铁笼子……</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03.人力资源-详情（15088）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“具体的问题你们就不用多问，简单来说，你把零件交给我们，我把人交给你。但你们只能带走一名‘劳动力’。”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1：好啊（消耗2000零件。获得奴隶。返回）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“太好了朋友，请在合同这里签字，以后这位nu……nao动力就听由你差遣了。”他的舌头一时差点打结。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2：这不就是奴隶吗?（进入事件人力资源-奴隶?（15089））</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虽然说法非常光鲜，但这和我们在废土上的其他地方遇到的奴隶商人没什么两样。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04.人力资源-奴隶?（15089）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“奴隶?不不不，这误会可就大了。”接待员向我们解释。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“都什么年代了，‘奴隶’早就过时了。这些人或是遇到了困难，或是想要实现自己的价值，我们这是在帮助他们——这里面的每个人都和我们签订了平等的契约。”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1：这是合法的吗?（该选项只可选择一次然后隐藏。回到当前节点）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“当然是合法的，契约一旦签订就具有它的效力，这是商会的立足根本。”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2：他们为什么要签订契约?（该选项只可选择一次然后隐藏。回到当前节点）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“他们需要帮助，而天下又没有免费的午餐，契约让他们接受帮助，为我们收取利益。我们双方在契约上的地位是平等的。”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3：是你们强迫的吗?（该选项只可选择一次然后隐藏。回到当前节点）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“‘强迫’?朋友，看来我们之间的误会很深啊，他们都可以对自己的选择完全负责，签下契约当然出自他们自己的意愿。”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4：那么接下来……（需要选择选项“这是合法的吗?”和“他们为什么要签订契约?”和“是你们强迫的吗?”才出现该选项）</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进入事件人力资源-奴隶（15090）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05.人力资源-奴隶（15090）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我们已经确定了这里就是一伙包装地很光鲜的奴隶贩子，要怎么办呢?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1：他们应该是自由的（回到当前节点）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“朋友，你说他们是自由的，那么他们选择和我们签订契约，这也是他们的自由，你所妨碍不了的自由。”</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2：干他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“你确定?”接待员仍是一脸微笑，只是这种笑容让我们后背有些发凉，“你干掉手无缚鸡之力的我当然很容易，但你们能以一己之力应对整个商会势力吗?”（第一次选择“干他”。回到当前节点）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进入事件人力资源-战斗（15091）（第二次选择“干他”）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3：掏钱赎人（消耗2000零件。获得奴隶）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我们能力有限，这是我们目前唯一能做到的事情。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4：走了走了（返回）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06.人力资源-战斗（15091）</w:t>
      </w:r>
    </w:p>
    <w:p>
      <w:pPr>
        <w:rPr>
          <w:rFonts w:hint="eastAsia" w:ascii="宋体" w:hAnsi="宋体" w:eastAsia="宋体" w:cs="宋体"/>
          <w:sz w:val="21"/>
          <w:szCs w:val="21"/>
        </w:rPr>
      </w:pPr>
      <w:r>
        <w:rPr>
          <w:rFonts w:hint="eastAsia" w:ascii="宋体" w:hAnsi="宋体" w:eastAsia="宋体" w:cs="宋体"/>
          <w:sz w:val="21"/>
          <w:szCs w:val="21"/>
        </w:rPr>
        <w:t>“你们真的想清楚了吗?”不知道什么时候，接待员的身后已经出现了几个彪形大汉，看来他们也并非手无寸铁……</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1：有话好好说嘛（回到事件人力资源-奴隶（15090））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“当然，商会从来不会把暴力当作解决问题的好途径，我们还是谈谈生意吧。”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2：对付商会以后再说，对付你们现在就行（敌方血量120。进入事件人力资源-解救（15092））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07.人力资源-解救（15092）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我们成功揍趴下了店面里的所有人，进入到后面的房间里。果然，这些被铁链子拴住，关在铁笼子里的人一看到我们进来，立刻打破了之前异常的寂静。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我们花了一段时间，把店里的不平等契约整理好，交给对应的奴隶并释放了他们。不论未来如何，至少这回他们逃脱了毒手。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1：你们自由了（消耗2时。进入事件人力资源-去留（15093））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08.人力资源-去留（15093）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大多数人向我们表示感谢后就离开了，但有一位想要留下了和我们一起前行，我们要接受吗?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1：这也是你的自由（获得奴隶。结束事件）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2：还是去别的地方追求你的自由吧（结束事件）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01.残破村庄（15095）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我们来到了这座小村庄，发现这里的景象只能用一片狼藉来形容——残破的的木栅栏上大片烧焦的痕迹，倒塌的房屋边上，只有为数不多的村民匆匆路过，看到我们，更是警觉地愈发加快了脚步……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1：发生什么事了，要不找人问问吧（进入事件残破村庄-求饶（15096））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02.残破村庄-求饶（15096）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“不要杀我，但……我真的一分都不剩了……呜呜”还没等我们开口，那位有些年迈的村民便跪在了我们面前求饶，我们实在是一头雾水……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1：额，你好像误会了……（进入事件残破村庄-盗匪（15097））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03.残破村庄-盗匪（15097）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说明我们的身份后，那位村民舒了一口气，“我还以为他们又来了，那群土匪已经在附近横行霸道好久了，我们实在是……”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1：能具体说说吗?（进入事件盗匪（15098））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04.盗匪（15098）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那位村民告诉我们，有一伙土匪在这里为祸一方已经有一段时间了，周边好几个聚居区都深受其害。“我们想了很多办法，但都没有把他们赶出去，连佣兵队也请过了……”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1：佣兵?（进入事件佣兵（15099））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05.佣兵（15099）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“那些佣兵要么实力不济被盗匪团灭，要么见钱眼开直接反水。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最近那些年轻人又不知道从哪里找来一队，好像叫什么“林溪小队”还是什么——领队好像还是个女孩子——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不过已经几天了也没说回来复命的样子，估摸着又是老样子了……”可能是因为这个原因，我们才会被当成前来寻仇的盗匪了吧。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1：那群盗匪在什么地方?（进入事件剿灭盗匪营地（15100））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06.剿灭盗匪营地（15100）</w:t>
      </w:r>
    </w:p>
    <w:p>
      <w:pPr>
        <w:rPr>
          <w:rFonts w:hint="eastAsia" w:ascii="宋体" w:hAnsi="宋体" w:eastAsia="宋体" w:cs="宋体"/>
          <w:sz w:val="21"/>
          <w:szCs w:val="21"/>
        </w:rPr>
      </w:pPr>
      <w:r>
        <w:rPr>
          <w:rFonts w:hint="eastAsia" w:ascii="宋体" w:hAnsi="宋体" w:eastAsia="宋体" w:cs="宋体"/>
          <w:sz w:val="21"/>
          <w:szCs w:val="21"/>
        </w:rPr>
        <w:t>见我们有想法帮助他们，那位老村民在露出一丝惊喜的神情后，随即又变得担心起来，“那群盗匪武装非常精良，你们最好还是绕开他们。”</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1：没问题，尽管把地址给我们就是（进入事件（支线）剿灭盗匪（15101）（任务清单））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这个村庄和附近几个聚居区的人都需要帮助，而且这群盗匪为害一方，剿灭他们应该可以显著提升我们在废土上的威望。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2：那就算了，谢谢你的忠告了（结束事件）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07.（支线）剿灭盗匪（15101）（任务清单）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据村民所说，这里有一伙装备精良的匪徒，派遣去剿灭他们的佣兵也没了消息，或许该我们出马了……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&lt;color=#BC1A1F&gt;警告&lt;/color&gt;: 这伙匪徒装备精良，做好战斗准备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到达任务目标地点（进入事件盗匪营地（15102））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08.盗匪营地（15102）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我们到达了这片营地，果然发现了一个营地，帐篷，篝火，以及巡逻的人……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1：仔细观察（需要注意&gt;15。回到当前节点）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营地的周边似乎还有很惨烈的战斗痕迹，也许之前那伙佣兵已经遭遇不幸了……</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2：尝试偷袭（进入事件盗匪营地-“偷袭”（15103））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据说这群盗匪武装非常精良，我们还是不要跟他们硬碰硬比较好，倒不如在这里等等，看看有没有什么机会……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3：直接强攻（敌方血量100。进入事件盗匪营地-圈套（15104））</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这群盗匪为害一方，直接进攻当然是尽快解决他们的最好方法。</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09.盗匪营地-“偷袭”（15103）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我们原本打算在这里守株待兔，直到周围响起了引擎声，我们反应过来，已经被一队人马包围住了，“看来大姐头猜得没错，果然还有没扫干净的垃圾。”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1：可恶，我们是什么时候暴露的……（消耗1时。进入事件盗匪营地-被俘（15105））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10.盗匪营地-圈套（15104）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出乎我们的意料，营地里只驻扎了非常少量的匪徒，而且他们且战且退，却丝毫没有失去秩序，就好像是刻意要把我们引诱进来一样……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1：坏了，好像是个圈套（进入事件盗匪营地-被俘（15105））</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等我们终于反应过来这是一个圈套之后，一切都晚了，我们已经被四面埋伏起来的队伍包围了……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11.盗匪营地-被俘（15105）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很快，被缴了械的我们便被绑住送到了营地中心的大帐篷——这里还绑着另一群人。“真有你的，大姐头!”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随着声音传来，一个红头发的女孩走了进来，在人群中显得格外耀眼——真不敢相信她会干盗匪这种勾当。</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1：向她求饶（进入事件盗匪营地-误会 （15106））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我们昧着良心开始“赞美”这些盗匪在这里的“光荣事迹”，试图保住小命，丝毫没有注意到周围的人脸色越来越难看。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2：竟被盗匪抓住，要杀要剐悉听尊便（进入事件盗匪营地-误会 （15106））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“盗匪?”听到我们的说法，那位女孩一时间也愣住了。“哼，到现在你们到还敢反咬一口，老实交代，你们还有没有其他同伙?”啊，什么同伙?</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12.盗匪营地-误会 （15106）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“所以……你们不是盗匪?”现场的三方势力——红发女孩和她的同伴，先一步被绑起来的一大堆人，以及后来被绑住的我们——一时间面面相觑。我们完全懵了，难道她不是盗匪?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1：你总不能告诉我你们就是“林溪小队”吧?（进入事件盗匪营地-解释（15107））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老村民说他们新派来的佣兵队有一位女性领队，不会吧……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13.盗匪营地-解释（15107）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之后，我们才终于搞清楚状况：眼前这只队伍还真是我们以为已经牺牲的“林溪小队”——他们之所以一直没有回村庄复命，就是因为他们一直在这里守株待兔，想把这群盗匪一网打尽，“这都是大姐头的计划。”</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1：我们目的一致，所以能把绳子解开吗?（进入事件盗匪营地-袭击（15108））</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“结果好像还是弄错了……”解除误会之后，红发女孩挠着头，有些不好意思的笑着向我们道歉。</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14.盗匪营地-袭击（15108）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好不容易解除了误会，红发女孩陷入了思考，“等等，如果你们不是最后的一批盗匪，那就意味着……”正这样思考着，营地里便响起了密集的枪声。</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1：准备战斗（敌方血量200。进入事件盗匪营地-清场（15109））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15.盗匪营地-清场（15109）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原本我们还不太相信仅凭一只佣兵队就可以剿灭这群盗匪，但在见识了他们的战斗风格，尤其是那个一遍敢打敢冲一边又能清晰给出指挥命令的领队之后，我们不由得刮目相看.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很快我们便消灭了这一支盗匪残部。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1：哇哦!打得不错!（进入事件佣兵-琳希（15110））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16.佣兵-琳希（15110）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“叫我琳希就好啦!”战斗结束以后，红发女孩露着笑容向我们伸出手。“看来你们也很有能力嘛!如果真的是你们出手，肯定也能干掉他们的。”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1：然后就会被你们抓住（进入事件佣兵-邀请（15111））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“哈哈!那只是个意外嘛。”女孩挠着脑袋，“以后我们就是同伴啦!”</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17.佣兵-邀请（15111）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眼前这位阳光开朗的女孩子笑着，你忽然感觉我们的队伍里或许会需要一位这样的人。但是她有她自己的佣兵队，这样的邀请她真的会接受吗?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1：考虑跟我们一起来吗?（结束事件）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┗━━►“好呀!我挺感兴趣的!”出乎我们的意料，她竟然很爽快的答应了我们的邀请，“多见些人，多学些东西，总是好事嘛!”而那群佣兵也没有任何阻止他们领队离队的行为——大概他们清楚她这种性格吧。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┗━━►我们的车满员了，或许我们可以之后再来……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18.【城市支线】佣兵（15228）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首次进入雪莲农场进入事件残破村庄（15095）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19.（支线）佣兵琳希（15229）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或许我们可以邀请这位佣兵加入我们的队伍……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进入事件佣兵-邀请（15111）</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br w:type="page"/>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01.山谷（15112）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循着信号，我们找到了这片山谷。“这片山谷里没有什么东西。”流传的传言似乎在竭力阻止我们探索这片山谷，但越是阻止，总是越让人不禁遐想这片山谷之中到底有什么……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探索一下（消耗3时。进入事件</w:t>
      </w:r>
      <w:r>
        <w:rPr>
          <w:rFonts w:hint="eastAsia" w:ascii="宋体" w:hAnsi="宋体" w:eastAsia="宋体" w:cs="宋体"/>
          <w:sz w:val="21"/>
          <w:szCs w:val="21"/>
          <w:lang w:val="en-US" w:eastAsia="zh-CN"/>
        </w:rPr>
        <w:t>山谷-什么也没有（15113）</w:t>
      </w:r>
      <w:r>
        <w:rPr>
          <w:rFonts w:hint="eastAsia" w:ascii="宋体" w:hAnsi="宋体" w:eastAsia="宋体" w:cs="宋体"/>
          <w:color w:val="000000"/>
          <w:sz w:val="21"/>
          <w:szCs w:val="21"/>
          <w:lang w:val="en-US"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2：之后再来吧（事件还在，可以之后加入）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02.山谷-什么也没有（15113）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我们找了一段时间，然而就像要印证那个“什么都没有”的传言一样，真的什么特殊的东西都没有找到。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眼前的山壁，眼前的树，眼前的道路，似乎都是一切都符合一片普通山谷的特征。</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1：再找找看（消耗2时。）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┗━━►我们来来回回搜索了好多遍，终于是注意到了一些不同寻常的东西……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需要选择4次选项“再找找看”。进入事件山谷-循环（15114）</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┗━━►我们又搜索了了一段时间，然而依旧是一无所获……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需要未选择4次选项“再找找看”。回到当前节点。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2：我们好像一直在一个地方转圈（需要智力&gt;20。进入事件山谷-循环（15114））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在队员的提醒下，我们发现这里的地形和道路安排实在是太巧妙了，成功地误导着我们一直在一个地方打转。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3：这里看起来好像很熟悉（需要注意&gt;20。进入事件山谷-循环（15114））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我们的队员注意到，车子已经连续好几次经过这里同一个地方了，我们似乎一直在原地打转。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4：算了，应该真的没东西（事件还在，可以之后加入）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03.山谷-循环（15114）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现在我们确信，有人为了掩盖这片山谷的秘密，实在是花费了不少的心机。而这样一种欲盖弥彰一旦被戳破，便使我们确信这里一定藏着什么东西……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1：把“秘密”找出来（消耗1时。进入事件山谷-入口（15115））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2：感觉到了一丝危险，还是算了吧（事件还在，可以之后加入）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04.山谷-入口（15115）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在好不容易跳出了循环之后，我们发现虽然大体上周围的景致仍然与之前类似，但我们仍然注意到，在这片山谷的深处，有一个很难注意到的洞口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1：进去看看（进入事件山谷-地堡（15116））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05.山谷-地堡（15116）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这里似乎是一个地下堡垒，只有一条混凝土筑成的隧道一直通向深处——看不出来是军事基地或者研究设施或者别的什么地方。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1：里面一定有什么秘密，冲！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┗━━►我们一时间被兴奋冲昏头脑，没有注意到脚下的危险。幸好我们眼疾手快，成功避开了陷阱。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需要注意&gt;30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┗━━►我们一时间被兴奋冲昏头脑，没有注意到脚下的危险，一位队员不幸中了陷阱，一时间血流不止。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随机一人受伤。需要注意≤30</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2：无论如何，还是小心为上（消耗1时。进入事件地堡-档案室（15117））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虽然看起来没什么危险，但直觉告诉你既然是隐藏秘密的地方，必然有陷阱。果然，在经过一片区域时，地面突然下陷，还好我们早有准备，闪身避开了陷阱</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06.地堡-档案室（15117）</w:t>
      </w:r>
    </w:p>
    <w:p>
      <w:pPr>
        <w:rPr>
          <w:rFonts w:hint="eastAsia" w:ascii="宋体" w:hAnsi="宋体" w:eastAsia="宋体" w:cs="宋体"/>
          <w:sz w:val="21"/>
          <w:szCs w:val="21"/>
        </w:rPr>
      </w:pPr>
      <w:r>
        <w:rPr>
          <w:rFonts w:hint="eastAsia" w:ascii="宋体" w:hAnsi="宋体" w:eastAsia="宋体" w:cs="宋体"/>
          <w:sz w:val="21"/>
          <w:szCs w:val="21"/>
        </w:rPr>
        <w:t>走了有一段时间，我们在通道侧边发现了一道铁门，似乎是虚掩着的。推开铁门后，里面有一台积灰的电台，还有一个尘封已久的档案柜。这里似乎是一间档案室。</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1：查看档案（该选项只可选择一次然后隐藏。回到当前节点）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我们拂去档案柜上的尘土，拉开抽屉。里面只有一些废纸，发脆的纸面上涂着一些凌乱的符号，似乎是在记日期。这样的废纸塞满了整个柜子，我们没能从中找到任何有用的信息。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2：查看电台（该选项只可选择一次然后隐藏。回到当前节点）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也只是凭着第一印象觉得着或许是一台收发信息用的机器，仔细查看一番后，才发现我们对这台前文明机器的构造和原理一无所知。从它的外表和桌上的工具箱能看出有人曾尝试修复它——显然以失败告终。也许我们收到的信号就是从这里发出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3：能修一下这台机器吗?（需要选择选项“查看电台”才出现该选项。该选项只可选择一次然后隐藏。回到当前节点）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我们尝试着拆解这台机器，试图搞清楚它的构造，但不幸的是，机器内部的许多框架已经严重锈蚀，我们的一番鼓捣终于让机器勉强维持的结构到达了极限——它崩解了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┗━━►好在我们的队员手艺高超，还是回收了一部分可用的东西。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需要手工&gt;30。+1旧时代电路板</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┗━━►机器崩解得很彻底，我们最后只能回收一些勉强能用的东西。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需要手工≤30。+5废铁</w:t>
      </w:r>
      <w:r>
        <w:rPr>
          <w:rFonts w:hint="eastAsia" w:ascii="宋体" w:hAnsi="宋体" w:eastAsia="宋体" w:cs="宋体"/>
          <w:sz w:val="21"/>
          <w:szCs w:val="21"/>
          <w:lang w:eastAsia="zh-CN"/>
        </w:rPr>
        <w:t>）</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4：继续前进（进入事件地堡-尸体（15118））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07.地堡-尸体（15118）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是一个房间，与之前那次不一样的是，房间里堆满了尸体，断肢。它们似乎被人整理过，比较完整的那些在角落靠坐在一起，严重缺失肢体的那些成排躺在地上。本来应该是一个非常血腥的场景，但一股强烈的违和感甚至于冲散了我们反胃的本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1：等等，有点奇怪（进入事件地堡-违和感（15119））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08.地堡-违和感（15119）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确认了违和感的来源——虽然这里到处是类似于尸体的东西，但并没有任何血迹，而且显然这里已经有了年头，但我们看到的并不是累累白骨，也不是正在腐烂的肉，而是类似人偶的东西。而且这些人偶长得一模一样，小巧的身躯，面庞是小姑娘的模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1：搜刮一下（该选项只可选择一次然后隐藏。+50弹药。回到当前节点）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不是人的尸体，但在一堆人偶断肢中间搜索还是有些令人不适。这些人偶的义肢是坚硬的木头，而躯干却柔软有弹性，触之像真人的皮肤，也许这就是前文明的橡胶制品？无论如何，我们好歹搜出了些可以派上用场的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2：继续前进（进入事件地堡-遭遇（15120））</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接着往下走，在通道中也看到了不少成堆的人偶，看起来也被人整理过</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09.地堡-遭遇（15120）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通道一路向下，视野就变得愈发昏暗。而失去视觉以后，听觉就会变得格外灵敏——正因如此，你注意到了通道之中除了你们一行人的脚步，似乎多了一些本不应该存在的动静。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1：谁在哪里?（进入事件地堡-对峙（15121））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10.地堡-对峙（15121）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没有任何回应，但大家还是本能地警觉起来——黑暗之中，似乎有什么在和我们对峙着。未知体身上发出几点亮度不一的红光，没有规律地闪烁着，好似出了故障一般，而那个未知体似乎正严阵以待。气氛一时间陷入凝滞，我们完全没法确认对方的状况，不敢轻举妄动。</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对方没有回应，抛出的话沉入了黑暗之中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2：解释我们没有恶意（需要口才&gt;20才可选。进入事件地堡-示好（15122））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3：射击，先下手为强（消耗20弹药。进入事件地堡-射击（15123））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4：冲过去抓住它（随机一人受伤。进入事件地堡-压制（15124））</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再像这样对峙下去只会对我们愈发不利，倒不如直面黑暗，夺回对峙的主动权。话虽如此，但我们刚向黑暗中冲出没几步，就遇上了预料之外的火力压制。我们被打了个措手不及，有队员在躲避中崴伤了脚。</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11.地堡-示好（15122）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一段时间的沉默后，黑暗之中传来一阵悉悉索索的声音，但在一阵“嗞啦”声后，突然又没了动静——不知为何，我们本能中的危机警报忽然解除了……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仍然是没有回应，仿佛之前黑暗中的动静都是我们的幻觉……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2：过去确认情况（进入事件地堡-停滞（15125））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12.地堡-射击（15123）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我们紧紧盯着那几点诡异闪烁的红光，相互确认之后，大家开始向那个方向倾斜火力。几乎是同一时间，我们就受到了黑暗中的火力还击，一阵交火之后，还击似乎是停止了……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1：过去确认情况（进入事件地堡-停滞（15125））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13.地堡-压制（15124）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弹如雨点般落在我们周边各处，就在我们因为火力压制而打算暂且撤退的时候，枪声却一时间停止了。我们在掩体后待了有一会儿，但黑暗之中的动静完全沉寂了下来……未知体的还击又快又准，但好像是故意避开我们身体一样，并没有子弹擦伤我们的血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1：去确认一下情况（进入事件地堡-停滞（15125））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14.地堡-停滞（15125）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见对方一时间没了动静，我们小心翼翼摸到了最后确认对方动静的位置。只看见一个人影举着枪对准我们来的方向，一动也不动，时间仿佛陷入了停滞。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1：向她打招呼（回到当前节点）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没有任何回应，仿佛那就是一个人偶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2：再靠近一点（进入事件人偶（15126））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15.人偶（15126）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直到我们走到跟前，之前那个与我们对峙的身影也没再有丝毫动静。细看下来，原来它也是一只我们先前看到的那种人偶——木质的四肢，有些工业质感的软胶躯干，小姑娘的面庞，模样和之前那些分毫不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1：仔细观察（进入事件人偶-意外（15127））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她身上的肢体和先前房间里的义肢，似乎也是同一种型号……</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16.人偶-意外（15127）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进一步调查眼前这个神秘的人偶的时候，意料之外的事情发生了——刚刚还一动不动的人偶突然转过头看着我们，她身上的几处关节忽地亮起灯，手里的枪口也重新对准了我们：“噫！入侵者！不要过来！！！” 看来她刚从宕机状态恢复，她的惊慌使得我们稍稍冷静下来。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1：“我们没有恶意，不过你是谁?”（进入事件人偶-身份（15128））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17.人偶-身份（15128）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这么问，她迟疑着把枪口放低了一点，“我是本区块集群的4号子个体，那个...”她支支吾吾，告诉了我们一些奇怪的信息，从她类似胡言乱语的句子中，我们只能勉强听出她应该是一种某个机构用于在高危环境探索的人工替代产物，而她所属的“集群”并不止她一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1：你的同伴呢?（回到当前节点）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1号和3号坏的太彻底了，已经没有回收可能了，但是成功回收了2号的下肢体，从小5身上弄来了关节连接组件，从小6那里...她指着自己身上各处，介绍着同伴的下落。从她脸上看不到什么悲伤的表情，反而像是有一种没有专业回收团队而导致浪费的惋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2：刚刚你怎么突然不动了?（回到当前节点）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“检测到核心组件线路老化，引发短路导致机体失去控制。”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3：……（进入事件人偶-跟随（15129））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或许她所讲述的那一堆概念就是这里隐藏的秘密，但是或许是因为信息封锁过久的缘故，我们已经完全无法理解这里的秘密究竟意味着什么……</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18.人偶-跟随（15129）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“你们是从外面来的。”正当我们一头雾水打算离开的时候，她叫住了我们，“日志需要确认外部信息，但是...本机的状况不大好，为了更新日志，我需要发挥一下主观能动性......”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1：啊这?（结束事件）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┗━━►不由我们回应，她跟着我们一直返回到车辆边，还把随身的装备放到了我们的车上……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车辆未满员。+撬棍，+自动步枪。获得复制人。一小时后进入事件（工具）修理（15135）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┗━━►可惜我们的车已经满员了，等下次来在接上她吧……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19.（支线）复制人（15131）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有一位神秘的复制人想要加入我们的队伍……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进入事件人偶-跟随（15129）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20.神秘信号（15132）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经过这片区域时，我们的电台偶然接收到了一串幽灵般忽隐忽现的信号。查找地图之后，我们依然没有头绪，只能根据破碎的信号猜测它发出的大概位置……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1：把信号出现的位置标在地图上（消耗1时。进入事件（支线）山谷（15133））</w:t>
      </w:r>
    </w:p>
    <w:p>
      <w:pPr>
        <w:rPr>
          <w:rFonts w:hint="eastAsia" w:ascii="宋体" w:hAnsi="宋体" w:eastAsia="宋体" w:cs="宋体"/>
          <w:sz w:val="21"/>
          <w:szCs w:val="21"/>
          <w:lang w:eastAsia="zh-CN"/>
        </w:rPr>
      </w:pPr>
      <w:r>
        <w:rPr>
          <w:rFonts w:hint="eastAsia" w:ascii="宋体" w:hAnsi="宋体" w:eastAsia="宋体" w:cs="宋体"/>
          <w:sz w:val="21"/>
          <w:szCs w:val="21"/>
          <w:lang w:eastAsia="zh-CN"/>
        </w:rPr>
        <w:br w:type="page"/>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21.（支线）山谷（15133）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这片山谷在地图上没有名字，也许能在这里找到神秘信号的源头……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进入事件山谷（15112）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22.人偶-再度宕机（15134）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车还没开出去一会儿，我们发现她似乎又一次宕机了。既然她已经跟我们走了，那解决她电路老化的问题似乎该提上日程了。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1：要不就现在?（消耗2时。消耗3000零件。删除人偶的老化电路debuff。结束事件）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2：之后再说吧（进入事件（支线）维修克隆人（15136））</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既然已经是我们的同伴了，有机会的话还是帮她修一修吧。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23.（工具）修理（15135）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进入事件人偶-再度宕机（15134）（需要拥有人物复制人）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24.（支线）维修克隆人（15136）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解决复制人电路老化的问题已经提上日程了，零件足够的时候，还是帮她修一修吧。</w:t>
      </w:r>
    </w:p>
    <w:p>
      <w:pPr>
        <w:rPr>
          <w:rFonts w:hint="eastAsia" w:ascii="宋体" w:hAnsi="宋体" w:eastAsia="宋体" w:cs="宋体"/>
          <w:sz w:val="21"/>
          <w:szCs w:val="21"/>
        </w:rPr>
      </w:pPr>
      <w:r>
        <w:rPr>
          <w:rFonts w:hint="eastAsia" w:ascii="宋体" w:hAnsi="宋体" w:eastAsia="宋体" w:cs="宋体"/>
          <w:sz w:val="21"/>
          <w:szCs w:val="21"/>
        </w:rPr>
        <w:t>零件足够的时候，扎营就可以进行维修（需要复制人在车上）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//扎营点击营地选项即可看到维修选项</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25.修理（15137）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复制人在地堡中太久，身上的电路已经老化了。条件允许时我们可以尝试修复她，修复后她应该就不会频繁短路了吧。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1：就现在吧（消耗2时。消耗3000零件。删除人偶的老化电路debuff。结束事件）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2：之后再说（返回）</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死者国度地下支线</w:t>
      </w: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01.【城市支线】藏骨堡（14000）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首次进入藏骨堡进入事件藏骨堡的老人（14001）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02.藏骨堡的老人（14001）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我们刚刚来到这座有些逼仄的地下城市，就被一个坐在城市入口的老人拦住了。“小同志，你们是信使，对吧?”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1：额……算是?（+500零件。进入事件老人-送信（14002））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2：不是（结束事件）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“额，好吧”，老人语气有些失落，走回了他原先坐着的地方，继续等着下一个“信使”到来。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03.老人-送信（14002）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“太好了!”，老人显得非常兴奋，“可以帮我寄一封信吗? ”</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我们还没说答不答应，老人就拿出了信件，还把一大把零件，不由分说就直接塞给了我们。</w:t>
      </w:r>
      <w:r>
        <w:rPr>
          <w:rFonts w:hint="eastAsia" w:ascii="宋体" w:hAnsi="宋体" w:eastAsia="宋体" w:cs="宋体"/>
          <w:sz w:val="21"/>
          <w:szCs w:val="21"/>
        </w:rPr>
        <w:t>┣━━►</w:t>
      </w:r>
      <w:r>
        <w:rPr>
          <w:rFonts w:hint="eastAsia" w:ascii="宋体" w:hAnsi="宋体" w:eastAsia="宋体" w:cs="宋体"/>
          <w:sz w:val="21"/>
          <w:szCs w:val="21"/>
          <w:lang w:val="en-US" w:eastAsia="zh-CN"/>
        </w:rPr>
        <w:t>1：您这是?（回到当前节点）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“让你们送信，总不能连报酬都不给吧。”老人反而觉得我们奇怪。</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要送去哪里呢?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老人-理想城（14003）</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04.老人-理想城（14003）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“把这封信送到理想城去，塞进市里的邮箱就行了。”老人咧着嘴笑，“他们会知道该转送给谁的。”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1：理想城?（进入事件老人-理想城?（14004））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05.老人-理想城?（14004）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我们好不容易在地图上找到了“理想城”，发现那座地下城市早就已经被废弃了，连通向它的道路都已经悉数坍塌。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1：把这个情况告诉老人（进入事件老人-淳朴（14005））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2：隐瞒，然后拿钱走人（-2道德。结束事件）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“嘿嘿，多谢!”老人笑着跟我们道别，然而我们并不打算真的去完成这个奇怪的请求。话虽如此，但总感觉这样有些不道德。</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06.老人-淳朴（14005）</w:t>
      </w:r>
    </w:p>
    <w:p>
      <w:pPr>
        <w:rPr>
          <w:rFonts w:hint="eastAsia" w:ascii="宋体" w:hAnsi="宋体" w:eastAsia="宋体" w:cs="宋体"/>
          <w:sz w:val="21"/>
          <w:szCs w:val="21"/>
        </w:rPr>
      </w:pPr>
      <w:r>
        <w:rPr>
          <w:rFonts w:hint="eastAsia" w:ascii="宋体" w:hAnsi="宋体" w:eastAsia="宋体" w:cs="宋体"/>
          <w:sz w:val="21"/>
          <w:szCs w:val="21"/>
        </w:rPr>
        <w:t>“怎么会呢?在你们之前，我已经托了很多人帮我送过信了。”</w:t>
      </w:r>
    </w:p>
    <w:p>
      <w:pPr>
        <w:rPr>
          <w:rFonts w:hint="eastAsia" w:ascii="宋体" w:hAnsi="宋体" w:eastAsia="宋体" w:cs="宋体"/>
          <w:sz w:val="21"/>
          <w:szCs w:val="21"/>
        </w:rPr>
      </w:pPr>
      <w:r>
        <w:rPr>
          <w:rFonts w:hint="eastAsia" w:ascii="宋体" w:hAnsi="宋体" w:eastAsia="宋体" w:cs="宋体"/>
          <w:sz w:val="21"/>
          <w:szCs w:val="21"/>
        </w:rPr>
        <w:t>看来这位老人比我们想象得还要……淳朴?</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1：向他解释他被骗了（进入事件老人-奇怪的请求（14006））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07.老人-奇怪的请求（14006）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“小同志，理想城还在，地下世界哪会有那么多骗子呢?”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一番解释仍然无果，老人执意要让我们送信，你确信这位老人有些精神失常。</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1：答应送信（30分后进入事件老人-信件（14008）。进入事件（支线）理想城的信（14007）（任务清单））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老人这样固执，一定有什么隐情。为了不让他失落，你觉得还是接下这个委托比较好，至于零件，就当是老人赞助的修路费用吧。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2：把钱和信都退还回去（+3道德。-500零件。结束事件）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“额，好吧”，老人语气有些失落。但你觉得这种亏心钱还是不赚为好。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08.（支线）理想城的信（14007）（任务清单）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我们答应了老先生，要把信件送往理想城。话虽如此，但通往理想城的路已经悉数坍塌，想要去到那里，只能委托地下的道路建设局。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lang w:val="en-US" w:eastAsia="zh-CN"/>
        </w:rPr>
        <w:t>到达理想城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在那之前，先前往道路建设局，建设一条通往理想城的道路</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09.老人-信件（14008）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那位让我们送信的老先生做出如此奇怪的行为，一定有他的理由，说不定这个理由就藏在信件里，要不要看一眼呢?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1：就看一眼（进入事件老人-信件内容（14009））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这只是为了满足一下小小的求知欲</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2：不能看，这是信使的本分（+2道德。返回）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10.老人-信件内容（14009）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信没有落款，但字迹清晰而有力，不像是一位精神有些失常的老先生的手笔。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而信的内容似乎是在陈述老先生对“理想城现状和时事”的一些思考，看得出来老先生也许曾经是一个很有头脑的人。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当然，老先生口中的“现状和时事”已经是很久远的历史了……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1：这封信到底是寄给谁的呢?（+500见闻）</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虽然也许没有可能相见，但你的内心还是对信的接收人泛起了一丝好奇。</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11.老人-信件送达（14010）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虽然理想城已经化作了废墟，但经过一番搜索，我们确实在不同的地方发现了好几个相似的邮箱，上面依稀写着“且听民声”。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所以，我们只需要把信投进去其中一个，就算完成老先生的委托了?</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1：也许吧（+800见闻。进入事件（支线）拜访老先生（14011）（任务清单））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你期待着把信投进信箱后会有什么奇迹发生，然而并没有，一切照常进行。老先生的信究竟是送给谁的?也许我们可以再回去问问他。</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12.（支线）拜访老先生（14011）（任务清单）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我们已经完成了老先生的委托，但总感觉还有些问题没有解决，也许我们该回去问问他。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到达藏骨堡（进入事件老人-离去（14012））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13.老人-离去（14012）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“你们就是那个老疯子说的‘信使’?” 我们回到藏骨堡，却并没有在入口见到那位老先生，只得向周围的人打听。一个络腮胡的汉子似乎也在找我们。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“你们走后不久，老疯子就死了，无儿无女的，躺床上好几天才被人发现。”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听到这个消息，我们都无比震惊。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1：怎么会……（进入事件老人-保管（14013））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14.老人-保管（14013）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“这是老疯子房间的钥匙。”那个回答我们的络腮胡汉子把东西放在我们手上。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“他说这个让我先保管着，等‘信使’回来，就把这些交给你们。”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1：你为什么要做这些?（回到当前节点）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咳，老疯子虽说疯起来很神叨，但平时真的是个好心人，好到不像这个时代的人。我们很多人都受过他的接济。”络腮胡把视线移向别处，“好吧，我不是没打过他的主意，但他那个样子也不像能攒下多少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2：谢谢（进入事件老人-斯人已去（14014））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15.老人-斯人已去（14014）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接过钥匙，我们来到了老人的房间。这里的装饰十分朴素，书桌和书架只积了一层薄薄的灰，看得出来老人还在的时候，打理得很勤。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积灰的书桌上，摆着一个盒子，一封信。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1：打开看看吧（进入事件老人-信-1（14015））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16.老人-信-1（14015）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“小同志，谢谢你们愿意告诉我理想城已经不在了，也谢谢你们在明知这一点后还能帮我送信。”</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“我曾经拜托过很多信使，但他们都被那堆生锈的零件发出的光遮住了眼睛。”</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“或者对于现在的废土而言，比起虚无飘渺的‘理想城’，还是沉甸甸的零件更有存在感吧。”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1：所以，理想究竟是什么?（进入事件老人-信-2（14016））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17.老人-信-2（14016）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“曾经我们所有人都很向往理想城，但当它真的成为历史之后，废墟可承载不了任何理想。”</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“或者说，根本不应该由一座城市来寄托这样一种理想，理想是寄托在人民的心中的。”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“也可以说，只要心里还怀揣着理想，那么理想城就一定还存在，那么我就不是疯子……”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从这里开始，字迹变得越来越凌乱，之后就看不清内容了……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1：神神叨叨的，感觉有点晕……（进入事件老人-报酬（14017））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18.老人-报酬（14017）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之后的字迹变得愈发凌乱，已经完全读不出任何内容。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也许老先生突发恶疾，也许他的身体已经完全不能支持他再这样疯下去。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无论如何，老先生走了，而摆在我们面前的东西，也许是他留给我们的。</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1：拿走吧（+1核心。结束事件）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01.科学预测（14018）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我们在城市中穿行，看见有个地方被人团团围住。从人群的缝隙中，我们隐约能看到一个摊子和它的招牌——“科学预测”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1：去看看?（进入事件科学预测-算命（14019）*）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2：走了走了（返回 ）</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02.科学预测-算命（14019）*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挤进人群，只见一个戴眼镜穿白衬衫的人正操纵着一台看起来非常精密的仪器，而在坐在桌子对面的另一个人正满脸关切，似乎在期待些什么。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“如果你完全按照既定的日程行动——也就是说将世界线保持在1.919810——那么二十四天又十一时四十五分后你将会……”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那个一脸期待的人神色忽然变得有些惊恐，“那我该怎么做?”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1：似乎是个算命的，要不我们也去试试（进入事件科学预测-科学!（14020））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2：不要在这里浪费时间（返回）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03.科学预测-科学!（14020）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“这不是算命!”那个眼镜还没开口，旁边一个年轻人就开始数落我们，“一看就知道没见识，这是科学!你懂个什么?”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而眼镜男支走了捧着一块电路一脸感谢的顾客，转过头来面向我们。“朋友，你应该是误解我了，我这是科学预测，可跟算命不一样。”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1：有什么区别吗（进入事件科学预测-预报（14021））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04.科学预测-预报（14021）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“算命都是封建迷信，靠察言观色，胡诌一个看似神秘的预言把人唬住，接下来就会让你掏钱。”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“而我这里跟他们不一样，非要说的话，更加类似于天气预报。朋友，你不会觉得天气预报也是玄学吧?”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“话说回来，朋友，你知道‘拉普拉斯妖’吗?”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1：拉普拉斯?（进入事件科学预测-拉普拉斯（14022））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05.科学预测-拉普拉斯（14022）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“如果你知道你的车的每小时速度和它行驶的方向，那么你就能精准的预测出它下一个时刻的位置。”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“同理，如果你在每一个时刻能知道宇宙中所有原子的当前运动状态，那么自然也就可以精准地预测出未来。”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眼镜男拍了拍他身前那台仪器，“这就是‘拉普拉斯妖’——这台科学机器——能做到的事情。”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1：真的吗?（进入事件科学?预测（14023））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06.科学?预测（14023）</w:t>
      </w:r>
    </w:p>
    <w:p>
      <w:pPr>
        <w:rPr>
          <w:rFonts w:hint="eastAsia" w:ascii="宋体" w:hAnsi="宋体" w:eastAsia="宋体" w:cs="宋体"/>
          <w:sz w:val="21"/>
          <w:szCs w:val="21"/>
        </w:rPr>
      </w:pPr>
      <w:r>
        <w:rPr>
          <w:rFonts w:hint="eastAsia" w:ascii="宋体" w:hAnsi="宋体" w:eastAsia="宋体" w:cs="宋体"/>
          <w:sz w:val="21"/>
          <w:szCs w:val="21"/>
        </w:rPr>
        <w:t>你很确认，眼前这个人就是个打着科学旗号的骗子。但同时你也要承认，你和周围很多人一样，一时间也被他绕进去了。</w:t>
      </w:r>
    </w:p>
    <w:p>
      <w:pPr>
        <w:rPr>
          <w:rFonts w:hint="eastAsia" w:ascii="宋体" w:hAnsi="宋体" w:eastAsia="宋体" w:cs="宋体"/>
          <w:sz w:val="21"/>
          <w:szCs w:val="21"/>
        </w:rPr>
      </w:pPr>
      <w:r>
        <w:rPr>
          <w:rFonts w:hint="eastAsia" w:ascii="宋体" w:hAnsi="宋体" w:eastAsia="宋体" w:cs="宋体"/>
          <w:sz w:val="21"/>
          <w:szCs w:val="21"/>
        </w:rPr>
        <w:t>现在你要做些什么?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1：给我算一卦（进入事件科学预测-天价（14025））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2关于干涉命运……（需要没有买他的电路板才出现该选项。进入事件科学预测-干涉命运（14027））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3：关于宿命……（需要没有买世界线偏转器才出现该选项。进入事件科学预测-宿命（14032））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4：关于天光城（需要答应帮他清理同行且没有清理完毕才出现该选项。进入事件科学预测-破除迷信2（14031））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5：用更专业的科学知识驳斥他（需要智力&gt;50.进入事件科学预测-戳穿（14024））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显然这个眼镜属于装逼踢到了钢板，我们以非常丰富的知识储备驳斥了他的理论，他一时间被你口中的大量专业名称怼的哑口无言。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6：劝告大家不要信这个“科学骗子”（需要口才&gt;25。随机一名成员受到伤害。返回）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围观的群众被激怒了，不由我们继续解释，拳头便如疾风骤雨般向我们袭来，我们好不容易才逃离现场。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我们开始劝告大家不要相信这个骗子，但眼镜男忽然开始指责我们，“我们都是信仰科学的人，你们却偏偏要宣扬迷信，到底是何居心?”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7：走了走了（返回）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07.科学预测-戳穿（14024）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废土上还没有可能造出如此算力的机器，眼镜男肯定是个骗子。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“我就说他肯定是个骗子!我们要相信科学!” 愤怒的群众一拥而上，把那个眼镜男揍了个半死。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那台“拉普拉斯妖”也摔在了地上。真可惜，如果没有被用来骗人，作为一台旧时代计算机，它也足以在商店卖出天价。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1：拣点东西走吧（+2旧时代电路板）</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08.科学预测-天价（14025）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“这不是算命，是科学!”眼镜男不厌其烦的解释道。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“单次预测1000零件，预付十次9000零件。”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1：成（消耗1000零件。进入事件科学预测-厄运（14026））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2：能便宜些吗?（该选项只可选择一次然后隐藏。进入事件科学预测-委托（14028））</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3：你怎么不去抢?（该选项只可选择一次然后隐藏。回到当前节点）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“拜托，科学是需要资源支持的，你这是在为科技发展做出贡献。”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4：扭头就走（返回）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这种天价算命竟然还有那么多人抢着当冤种，你差点开始怀疑是不是自己的思想出了问题。</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09.科学预测-厄运（14026）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眼镜男开始操作他的机器，“拉普拉斯妖”开始发出高速运转的嗡嗡声，上面的显像管显示的数字也开始不断跳动。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“啧啧啧”，忽地，眼镜男的表情变得凝重，“朋友，世界线如果不发生变动的话，你恐怕要倒大霉了。”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“不过你不用担心，世界线可以预知，当然也可以干涉，不过嘛……”</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1：得加钱，对吧?（需要没有买他的电路板才出现该选项。进入事件科学预测-干涉命运（14027））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2：我不是已经加过钱了吗?你这骗子!（需要买他的电路板才出现该选项。进入事件科学预测-宿命（14032））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10.科学预测-干涉命运（14027）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眼镜男阴郁的神情瞬间烟消云散，嘴角一下子咧到脸颊。他伸出三根手指头。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“3000个零件，把这块电路板用绝缘材质保存好带在身上，它的算力能微调世界线，足以扭转你的厄运。”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1：成（消耗3000零件。+1旧时代电路板）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“请一定要保存好，至少保存十二天五小时六分钟，世界线会在那一刻发生偏折。”你望着手里这块旧时代电路，总感觉自己实打实当了一回大冤种。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2：你怎么不去抢?（该选项只可选择一次然后隐藏。回到当前节点）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“我的朋友，这是科学的结论，跟那些算命的随口胡诌的血光之灾可不一样，你要相信科学。”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3：扭头就走（返回）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11.科学预测-委托（14028）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眼镜男的眼珠子在啤酒瓶底厚的眼镜后面滴溜溜转了两圈，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“好吧，看你们——科学分析告诉我，你们是废土上四处奔波的人。”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“只要你们完成我一个委托，我就帮你们免费算——预测一次，你说如何?”</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1：说来听听?（进入事件科学预测-破除迷信（14029））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12.科学预测-破除迷信（14029）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“你能看出来，因为我日复一日在这里宣传，这里的居民都崇尚科学。”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“但这座城市之外，还有很多地方在被迷信所蛊惑，有些人打着算命的旗号招摇撞骗，我实在是看不下去了。”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“如果你能帮我个忙，让天光城的算命摊垮掉，把那里的人从迷信里解放出来，我就帮你免费预测，你看如何?”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1：你不也是算命吗?(放弃委托)（返回）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“都说了这是科学预测，你这个人真是冥顽不灵，不相信科学就等着倒大霉吧。”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2：额，好吧(接受委托)（进入事件（支线）“破除迷信”（14030）（任务清单））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“很好，我的朋友，感谢你为科学做出的贡献。”</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13.（支线）“破除迷信”（14030）（任务清单）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听说天光城也有人在做类似的占卜，有机会可以去看看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到达天光城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在该城市进行【天光预言】</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14.科学预测-破除迷信2（14031）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“你是说天光城抢——强行蛊惑民心的迷信行为?你们处理的怎么样了?”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1：不会再抢你生意了（需要完成（支线）“破除迷信”（14030）（任务清单）事件才出现该选项。进入事件科学预测-厄运（14026））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“那可真是太棒了，我是说，那里的民众终于可以沐浴科学的光辉了。那么，就让我履行约定，给你免费预测一回吧。”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2：还没解决“那就快些吧，推广科学精神刻不容缓啊!”</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“那就快些吧，推广科学精神刻不容缓啊!”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//需要在这领了任务然后去天光城做那里的任务，再回来</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15.科学预测-宿命（14032）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“这个嘛……” 眼镜男的表情显得有些尴尬，“这说明，对!说明世界线的偏转还不够，你的宿命太沉重了。”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“要逆转这个科学的结论，还是必须要用科学的方法。”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“这样，这个‘世界线偏转器’我卖你成本价，只要2500零件，你看如何?”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1：额，成?（消耗2500零件。+1电路板。返回）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“和之前那块一样，它们的效果是可以量子叠加的。”望着手里多出来的这一块旧时代电路板，你感觉也许你的大脑需要升级一下。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2：物理攻击也是物理（需要战斗力&gt;50才可选该选项。-100压力。进入事件科学预测-物理科学（14033））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我们实在是忍受不了被这个骗子当猴耍了，既然他自称崇尚科学，那我们就用“物理科学”让他清醒清醒。一顿胖揍之后，我们只感觉出了口恶气，神清气爽(压力降低)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真是世事无常，废土之上，这种人也能自称科学的代言人?真是活见鬼了!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16.科学预测-物理科学（14033）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用“物理科学”将眼镜男胖揍了一顿后，我们该怎么做?</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1：恶气出了，该走了（+1道德。返回）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我们揍完了人就扬长而去，在旁人看来更像是寻常的纠纷，大家只觉得又欣赏了一出好戏。看来，这骗子得有一段时间不敢出来行骗了。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2：不行，必须得拿点东西(会被当做抢劫)（-3道德。+2电路板）</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你觉得自己只是拿回了赔偿，但旁人可不这么想……</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01.天光预言（14031）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城市的一条小巷子里，我们看到了一个占卜摊子——“天光预言”。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地下城市穹顶上的裂缝透下的一部分天光正好照在这个摊子上，摊主是个慈眉善目的老婆婆。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1：去占卜一下（进入事件天光预言-占卜（14033））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2：在一旁观察（该选项只可选择一次然后隐藏。进入事件天光预言-占卜?（14032））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02.天光预言-占卜?（14032）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我们观察了有一会儿，来这个摊子的人有从学生到中年人应有尽有。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如果说他们有什么共同点，那就是他们都愁眉苦脸地来，和老婆婆交谈一阵，离去的时候，表情能舒缓不少。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比起占卜，更像是谈心，这和我们的想象有些不同。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1：这是什么情况?（回到事件天光预言（14031））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03.天光预言-占卜（14033）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“后生，你遇到什么麻烦事了?放轻松，你可以跟我聊聊。”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老婆婆脸上的露出的微笑令人安心。</w:t>
      </w:r>
    </w:p>
    <w:p>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1：你是骗子吗?（需要存在任务（支线）“破除迷信”（14030）（任务清单）。进入事件天光预言-骗子（14034））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2：占卜一下（消耗100零件。返回）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你最近可能会遇上一些幸运的事情，保持乐观，但切记不要乐极生悲，用这个泡些茶水，冷静一下再做事会比较好。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+1茶</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你最近可能会遭遇一些不幸的事情，世事无常，不要那么悲观。睡不着觉的时候，做饭的时候加些这个，效果会很不错。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+1药材</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你最近的运势平平无奇，这种日子最适合提升自己，这个给你，行万里路，读万卷书。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+1书</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04.天光预言-骗子（14034）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“当然，你可以这么说。” 你原以为她会矢口否认，但婆婆的回答让我们所有人都感到诧异。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1：那为什么?（进入事件天光预言-骗子?（14035））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05.天光预言-骗子?（14035）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“来找我的人，要么已经遇上了烦恼，要么即将遇上未知的烦恼，他们希望有人可以帮助他们，最好能解决他们的问题。”</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“可我只是个手无缚鸡之力的老婆子，也许我能引导他们解决自己的烦恼，可更多时候，我也只能安慰一下他们，让他们别难过。”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“从这一点看，我收了他们的报酬，但没有真正解决他们的问题，那我为什么不是骗子呢?”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1：……（进入事件天光预言-安慰（14036））</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老婆婆的笑容显得有些落寞，看来她也有自己的烦恼。</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06.天光预言-安慰（14036）</w:t>
      </w:r>
    </w:p>
    <w:p>
      <w:pPr>
        <w:rPr>
          <w:rFonts w:hint="eastAsia" w:ascii="宋体" w:hAnsi="宋体" w:eastAsia="宋体" w:cs="宋体"/>
          <w:sz w:val="21"/>
          <w:szCs w:val="21"/>
        </w:rPr>
      </w:pPr>
      <w:r>
        <w:rPr>
          <w:rFonts w:hint="eastAsia" w:ascii="宋体" w:hAnsi="宋体" w:eastAsia="宋体" w:cs="宋体"/>
          <w:sz w:val="21"/>
          <w:szCs w:val="21"/>
        </w:rPr>
        <w:t>“可是我又不能不坐在这里。一方面，没有零件，我就吃不上饭。”</w:t>
      </w:r>
    </w:p>
    <w:p>
      <w:pPr>
        <w:rPr>
          <w:rFonts w:hint="eastAsia" w:ascii="宋体" w:hAnsi="宋体" w:eastAsia="宋体" w:cs="宋体"/>
          <w:sz w:val="21"/>
          <w:szCs w:val="21"/>
        </w:rPr>
      </w:pPr>
      <w:r>
        <w:rPr>
          <w:rFonts w:hint="eastAsia" w:ascii="宋体" w:hAnsi="宋体" w:eastAsia="宋体" w:cs="宋体"/>
          <w:sz w:val="21"/>
          <w:szCs w:val="21"/>
        </w:rPr>
        <w:t>老婆婆顿了顿，维持着难以为继的笑容，“我唯一的儿子被尸潮卷走已经好几年了，都是过去的事了。”</w:t>
      </w:r>
    </w:p>
    <w:p>
      <w:pPr>
        <w:rPr>
          <w:rFonts w:hint="eastAsia" w:ascii="宋体" w:hAnsi="宋体" w:eastAsia="宋体" w:cs="宋体"/>
          <w:sz w:val="21"/>
          <w:szCs w:val="21"/>
        </w:rPr>
      </w:pPr>
      <w:r>
        <w:rPr>
          <w:rFonts w:hint="eastAsia" w:ascii="宋体" w:hAnsi="宋体" w:eastAsia="宋体" w:cs="宋体"/>
          <w:sz w:val="21"/>
          <w:szCs w:val="21"/>
        </w:rPr>
        <w:t>“在这里坐久了你也会意识到，这座城市里，有太多太多人怀揣着各种各样的烦恼，我们都需要安慰。”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1：所以……（进入事件天光预言-结果（14037））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07.天光预言-结果（14037）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“所以我们才需要一直向前看嘛，因为过去的苦难已经结束了，不是吗?”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眼前这个老婆婆的乐观让你有些吃惊。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“不过后生你说得对，用占卜骗人是不对的，我也该去找些新营生了。”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1：等等，我有个办法（需要智力&gt;20。返回）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从那之后，天光城的小巷里，少了一个占卜摊位，取而代之的是一个“烦恼树洞”。穹顶裂缝温和的光，治愈着每一个失神的城市走肉。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2：这座城市还需要您（需要口才&gt;20。返回）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城市里失魂落魄的人需要一个给他们安慰的地方，可以是酒馆，可以是旅店，当然，也不会多一个占卜摊子。我们说服了老人，让他留了下来。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望着老人离去的背影，不知为何，我们感到有些失落……</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01.【城市支线】鼠患（14041）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首次到达鼠患堡进入事件鼠一鼠二（14042）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02.鼠一鼠二（14042）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我们刚进城，就被这座城市的街景惊到了——一群老鼠竟然堂而皇之地从下水道口里钻了出来，直冲着我们的车辆冲来。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1：碾轧它们（该选项只可选择一次然后隐藏。-10车辆耐久。-30压力。回到当前节点。）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倒不如说这群老鼠已经多到我们的车不想碾也躲不过的程度，我们的车受到了一定损害。但不得不说，但消灭鼠患还蛮解压的。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2：向市长反映（消耗1时。进入事件鼠一鼠二-市长（14043））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穿过脏乱差的城市街道太花时间了，我们过了好久才找到市长办公室。</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03.鼠一鼠二-市长（14043）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我们见到了市长，向他反映了老鼠的情况。</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“唉，老问题了，我们投过好几轮老鼠药了，消停没几天他们就又来了，都已经快习惯了。”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“如果你们能解决的话，就去解决罢。解决不了，也就那样吧，算了。”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1：呃……（进入事件（支线）解决鼠患（14044）（任务清单））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看样子市长已经麻木了，虽然我们也没有把握，但也许可以试试看?</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04.（支线）解决鼠患（14044）（任务清单）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鼠患堡长期受到鼠患的困扰，如果有机会能帮他们解决，我们也许能得到报酬。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到达鼠患堡</w:t>
      </w:r>
    </w:p>
    <w:p>
      <w:pPr>
        <w:rPr>
          <w:rFonts w:hint="eastAsia" w:ascii="宋体" w:hAnsi="宋体" w:eastAsia="宋体" w:cs="宋体"/>
          <w:sz w:val="21"/>
          <w:szCs w:val="21"/>
        </w:rPr>
      </w:pPr>
      <w:r>
        <w:rPr>
          <w:rFonts w:hint="eastAsia" w:ascii="宋体" w:hAnsi="宋体" w:eastAsia="宋体" w:cs="宋体"/>
          <w:sz w:val="21"/>
          <w:szCs w:val="21"/>
        </w:rPr>
        <w:t>解决城市的鼠患，如果我们解决不了，也可以到附近的城市找找其他人……</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05.鼠一鼠二-解决方案（14045）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“所以，你们有解决方法了吗?”市长的语气依旧是那样无摆烂，他甚至头都没有抬一下。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1：我们找到了一位捕鼠人（需要让失业者跟随来这里。进入事件鼠一鼠二-专业人士（14055））</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2：我们来解决（进入事件鼠一鼠二-亲自出马（14046））</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3：还没有方案（返回）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“正常，不是所有问题都是有解决方案的，不如就这样放着罢。”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//需要在这领了任务然后去逢江城做那里的任务，再回来</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06.鼠一鼠二-亲自出马（14046）</w:t>
      </w:r>
    </w:p>
    <w:p>
      <w:pPr>
        <w:rPr>
          <w:rFonts w:hint="eastAsia" w:ascii="宋体" w:hAnsi="宋体" w:eastAsia="宋体" w:cs="宋体"/>
          <w:sz w:val="21"/>
          <w:szCs w:val="21"/>
        </w:rPr>
      </w:pPr>
      <w:r>
        <w:rPr>
          <w:rFonts w:hint="eastAsia" w:ascii="宋体" w:hAnsi="宋体" w:eastAsia="宋体" w:cs="宋体"/>
          <w:sz w:val="21"/>
          <w:szCs w:val="21"/>
        </w:rPr>
        <w:t>虽然说答应了市长消灭鼠灾，但我们接下来要怎么做呢?</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1：放火烧（消耗200汽油。进入事件鼠一鼠二-更糟了（14047））</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2：用烟把老鼠熏走（消耗10木炭。返回）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我们试图制造烟雾把老鼠全熏出来，然而根本没用，老鼠似乎一点没受到影响，依旧是那么嚣张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3：一时也想不到什么好方法（返回）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07.鼠一鼠二-更糟了（14047）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我们试图点火把老鼠全部烧死，却引燃了下水道中的沼气，引发了巨大的爆炸，街道的一角直接塌陷了。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我们不但没有解决问题，反而让问题变得更糟了。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“你看，我说吧!有些问题，还不如让他放着比较好。”市长还是没有任何情绪波动，仿佛置身事外。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1：还是收拾一下残局罢（消耗6时。6个人+80疲劳+80饥饿）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我们造的孽，不做一下善后处理说不过去。不过这下可给我们累坏了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2：直接开溜（-2道德）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算了，还是三十六计走为上吧。奇怪的是，市长并没有试图阻止我们。</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08.【城市支线】全能失业者（14048）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首次到达逢江城进入事件碰瓷?（14049）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09.碰瓷?（14049）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刚进城市没多久，我们就不得不急刹车紧急避险——只见一个人直挺挺地倒在了行车道上。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1：什么人啊?怎么敢碰瓷卡车的?（进入事件失业者（14050））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10.失业者（14050）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等我们下了车才发现，眼前这个人应该不是来碰瓷的——他好像是低血糖晕过去了。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而他的身上挂了一块牌子，上面写着：“我会说三门语言，能做三种活，有三个小孩，失业三个月，现在我只想要一份工作。”</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还好我们刹住了车，不然就酿成大祸了。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1：把他扶到路边（进入事件失业者-感谢（14051））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2：给他点食物（消耗1口粮。+1道德。进入事件失业者-感谢（14051））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看他的样子，似乎已经饿了有一段时间了，我们分他一点余粮吧。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3：带他去吃顿饭（消耗200零件。+2道德。进入事件失业者-感谢（14051））</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看他狼吞虎咽的样子，似乎确实已经很久没吃饭了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11.失业者-感谢（14051）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“谢谢，你们真是好心。”那位面色有些缺少血色的失业者向我们表示感谢。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“请问你们有什么活需要我帮忙吗?我什么活都可以做的。”</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1：你什么都能做，为什么还是失业了?（进入事件失业者-感叹（14052））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12.失业者-感叹（14052）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“因为他们说，这些活我不做有的是人做，就把我踢走了。”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那个人苦笑着，不再过多解释。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“现在我也只能有短工打短工，有日结做日结，勉强混口饭吃。”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1：做活的话，跟我们一起来吗?（回到当前节点）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“不行啊朋友，我一个人倒是可以跟你们一起走，但我还有三个孩子，还是得在这附近找工作比较好。”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13.全能失业者（14053）</w:t>
      </w:r>
    </w:p>
    <w:p>
      <w:pPr>
        <w:rPr>
          <w:rFonts w:hint="eastAsia" w:ascii="宋体" w:hAnsi="宋体" w:eastAsia="宋体" w:cs="宋体"/>
          <w:sz w:val="21"/>
          <w:szCs w:val="21"/>
        </w:rPr>
      </w:pPr>
      <w:r>
        <w:rPr>
          <w:rFonts w:hint="eastAsia" w:ascii="宋体" w:hAnsi="宋体" w:eastAsia="宋体" w:cs="宋体"/>
          <w:sz w:val="21"/>
          <w:szCs w:val="21"/>
        </w:rPr>
        <w:t>“怎么了朋友?有什么需要我帮忙的的吗?或者有什么合适的活吗?”</w:t>
      </w:r>
    </w:p>
    <w:p>
      <w:pPr>
        <w:rPr>
          <w:rFonts w:hint="eastAsia" w:ascii="宋体" w:hAnsi="宋体" w:eastAsia="宋体" w:cs="宋体"/>
          <w:sz w:val="21"/>
          <w:szCs w:val="21"/>
        </w:rPr>
      </w:pPr>
      <w:r>
        <w:rPr>
          <w:rFonts w:hint="eastAsia" w:ascii="宋体" w:hAnsi="宋体" w:eastAsia="宋体" w:cs="宋体"/>
          <w:sz w:val="21"/>
          <w:szCs w:val="21"/>
        </w:rPr>
        <w:t>“管他是看大门还是抓老鼠，长工短工我都能做的。”</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1：真的不考虑来我这里工作?（该选项只可选择一次然后隐藏。回到当前节点）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“不好吧朋友，我的三个孩子还小，我没法去那么远的地方。”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2：倒还真有个抓老鼠的活，你干不干?（需要存在任务（支线）解决鼠患（14044）（任务清单）才出现该选项）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3：暂时没有，祝你好运（返回）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14.失业者-抓老鼠（14054）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“鼠患堡?”那人眼珠滴溜溜转了几圈，“我记得鼠患堡离这里还蛮近的吧。”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略微思索了一番之后，他十分爽快地就答应了，看起来是胸有成竹。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1：我得提醒你，那里的鼠患没有想得简单（该选项只可选择一次然后隐藏。回到当前节点）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“那里的老鼠已经肆虐好久了，我大概猜到是怎么回事了，放心，肯定能解决。”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2：那就好（返回）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灭老鼠的能人找到了，接下来再去鼠患堡拜访一下市长吧。</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15.鼠一鼠二-专业人士（14055）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“这里的老鼠是不是每次灭鼠之后，短期内就会复发?周期非常短?”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那位失业者刚来到这里，就开始四处走访进行调查，一副干劲十足的样子。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“好嘞，麻烦你们最近几天把这些垃圾堆清理一下，容易滋生病菌。”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至少比原来的市长靠谱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消耗4时。进入事件</w:t>
      </w:r>
      <w:r>
        <w:rPr>
          <w:rFonts w:hint="eastAsia" w:ascii="宋体" w:hAnsi="宋体" w:eastAsia="宋体" w:cs="宋体"/>
          <w:sz w:val="21"/>
          <w:szCs w:val="21"/>
          <w:lang w:val="en-US" w:eastAsia="zh-CN"/>
        </w:rPr>
        <w:t>鼠一鼠二-秘密方法（14056）</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16.鼠一鼠二-秘密方法（14056）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准备了一段时间后，失业者把我们带到了城外的一处陷坑，一条似乎是主干的下水道通向这里。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“注意把防护服穿上!”你这才发现，不知道什么时候，他竟然找到一件防护服把自己包的严严实实。</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1：额，难道你害怕老鼠?（进入事件鼠一鼠二-鼠潮!（14057））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“等会儿你就知道为什么了。”这个时候他还卖个关子，我们只得把防护服穿上。</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17.鼠一鼠二-鼠潮!（14057）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隔了有一会儿，我们隐隐感觉到地面有微微的颤抖，这种感觉越来越强烈。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“我让人在城市各处放了驱鼠药，这种‘生物’会本能的远离。我们还堵上了所有下水道出口，除了这一个。”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失业人指着那条下水道，“看，鼠潮要来了!”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1：向他指的方向看去（进入事件鼠一鼠二-疑问（14058））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18.鼠一鼠二-疑问（14058）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很快，一大群老鼠如泄洪一般从下水道中流出，很快便在巨大的陷坑内积成小山，被我们消灭殆尽。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虽然说聚在一起看起来规模很大，但你无论如何也不相信这些老鼠会造成一整个城市的鼠患。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“再仔细看看?”失业人提醒你。</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1：仔细看看?（进入事件鼠一鼠二-解答（14059））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19.鼠一鼠二-解答（14059）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等等，这些老鼠好像有些不对劲。即使天天生活在下水道里，他们看上去也有些“腐败”过头了。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“你猜的没错，这些不是普通的老鼠，是丧尸鼠。城市里活跃的丧尸鼠一直就一批，大多数都在这里了。”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失业人解释到，“原先的市长连一眼都没有确认过，只知道投老鼠药，怎么可能灭得掉这些东西?”</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1：那么接下来……（进入事件鼠一鼠二-复命（14060））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我们解决了城市的问题，接下来去找市长了。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2：这些肉还有用处（该选项只可选择一次然后隐藏。+20丧尸肉。回到当前节点）</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在失业人震惊的目光之下，我们收集了这些丧尸鼠的尸体。对于一个普通人而言，这场面着实有点恶心了。</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20.鼠一鼠二-复命（14060）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“啊?我有说过解决问题就会有奖励吗?倒不如说，城市财政出了问题，也是问题之一。”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市长仍然是一副完全摆烂的语气。仔细一想，他好像确实没有承诺过。</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“倒不如说，问题解决了一个，也还会有其他的问题，怎么可能解决的完?”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1：啊?（进入事件鼠一鼠二-摆!（14061））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21.鼠一鼠二-摆!（14061）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“唉，好累啊……”明明完全没有出面，市长此刻却趴在了桌子上，眼神涣散。</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“这样，我也没有什么能报答你们的，要不然你们选个人来当这个市长吧，反正你们喜欢多管闲事。”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1：这?（进入事件鼠一鼠二-新市长（14062））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我们几个人面面相觑，一时间不知道如何是好。等等，如果某人愿意，那他应该就是当这个市长的最佳人选。</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22.鼠一鼠二-新市长（14062）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“等等，你们都看着我干什么?”失业者一脸问号。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“我一个逢江城的失业者，怎么就莫名其妙成了新市长人选了?”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“我还有三个孩子要养啊喂!”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1：我们已经决定了，就由你来当这个市长（随机一人+2000见闻。结束事件）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一个城市的市长，倒确实是一份不错的长期工作，凭他的实力，重建这座城市应该不成问题……吧?</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01.【城市支线】咫尺天涯（14063）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首次到达小丘堡进入事件货运委托（14064）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02.货运委托（14064）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“嘿朋友，运货的活接不接?” 刚进城市，就有人在城市入口一辆一辆地询问，可能是把我们也当成了货运卡车，也问我们要不要接活。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1：说来听听（进入事件短途货运（14065））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4：我们很忙（结束事件）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03.短途货运（14065）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“嘿，也不远，就往南到第二雷雨城，再接着走一段就到织布城了。”那人露出了笑容。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“把这批织布原料送到那里去，我就付你们报酬，你看如何?”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1：那敢情好（20分钟后进入事件咫尺天涯（14067）。进入事件（支线）运送原料（14066）（任务清单））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第二雷雨城向南走一段路就到了，那听上去织布城应该还挺近的，那就顺手帮个忙吧。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04.（支线）运送原料（14066）（任务清单）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我们要帮小丘堡的委托人把原料送到织布城，但总感觉哪里有些不对劲……</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到达织布城</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┗━━►我们已经私吞了货物，不用再去找委托人了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需要私吞货物</w:t>
      </w:r>
      <w:r>
        <w:rPr>
          <w:rFonts w:hint="eastAsia" w:ascii="宋体" w:hAnsi="宋体" w:eastAsia="宋体" w:cs="宋体"/>
          <w:sz w:val="21"/>
          <w:szCs w:val="21"/>
          <w:lang w:eastAsia="zh-CN"/>
        </w:rPr>
        <w:t>）</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进入事件成功送达（14069）（需要没私吞货物）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05.咫尺天涯（14067）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刚接下任务没多久，我们就发现了不对劲——虽说直线距离是挺近的，但第二雷雨城通向织布城的道路已经坍塌了。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想去织布城，要么重新修一条路，要么绕好大个圈子。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看到屋，走到哭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咫尺天涯-抉择（14068）</w:t>
      </w:r>
      <w:r>
        <w:rPr>
          <w:rFonts w:hint="eastAsia" w:ascii="宋体" w:hAnsi="宋体" w:eastAsia="宋体" w:cs="宋体"/>
          <w:color w:val="000000"/>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06.咫尺天涯-抉择（14068）</w:t>
      </w:r>
    </w:p>
    <w:p>
      <w:pPr>
        <w:rPr>
          <w:rFonts w:hint="eastAsia" w:ascii="宋体" w:hAnsi="宋体" w:eastAsia="宋体" w:cs="宋体"/>
          <w:sz w:val="21"/>
          <w:szCs w:val="21"/>
        </w:rPr>
      </w:pPr>
      <w:r>
        <w:rPr>
          <w:rFonts w:hint="eastAsia" w:ascii="宋体" w:hAnsi="宋体" w:eastAsia="宋体" w:cs="宋体"/>
          <w:sz w:val="21"/>
          <w:szCs w:val="21"/>
        </w:rPr>
        <w:t>看来我们接了个烫手山芋，接下来该怎么办?</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1：还是遵守约定为好（+1道德。返回）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既然接下了委托，总还得有点契约精神。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2：倒不如私吞货物，一走了之（-2道德。+30棉线。返回）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“是他没有说清楚情况，坑我们在先”你这样想着，默默扣下了货物。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07.成功送达（14069）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“实在是不好意思哈!”到达指定地点见到委托人后，他一直向我们点头鞠躬道歉，“我也是刚知道原来路已经塌了，真是辛苦你们了。”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1：得加钱（+2000零件。结束事件）</w:t>
      </w:r>
    </w:p>
    <w:p>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“嘿!那是当然!”，他说着，把一盒零件塞到了我们手里，我们这才想起来，接委托的时候还忘了谈报酬……</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01.盛夏之歌（14070）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一阵悠扬的音乐传来，循声望去，似乎是个流浪歌手正在抱着吉他，坐在街边弹唱。</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这座城市气温很高，但他清冷的歌声伴着吉他声，宛若撕开炽热的凉风。</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1：与歌手交谈（需要点一首歌且没答应寄信也没道别才出现该选项。）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进入事件盛夏之歌-收摊（14071）（需要选择两次选项“点一首歌”）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┗━━►那位歌手还在投入地演唱，也许我们再听他唱一会儿他就有空了。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需要只选择一次选项“点一首歌”。回到当前节点</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2：点一首歌（消耗20分。消耗100零件。-40压力。回到当前节点）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三分之一概率：“按既定路线走吧!按既定路线走吧……”歌唱逐渐变成了嘶吼，你似乎与歌手的情绪产生了共鸣。</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三分之一概率：“变革啊!我们渴望着改变……”听完这一曲，你感到一种迷茫感，冥冥之中觉得该出发了，却不知前路在何方。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三分之一概率：“我的编号印在我的袖口上……”听完这一曲，你也被带入到情绪之中，思考自己是否在做正确的事。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3：还是离开吧（返回）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02.盛夏之歌-收摊（14071）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我们驻足倾听了好久，围观的人群渐渐散去，最后只剩下我们一行人和打算收摊的歌手。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不得不说，他的歌声是我们的废土苦旅中为数不多的享受之一。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1：朋友，你唱的真好（进入事件盛夏之歌-相逢（14072））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03.盛夏之歌-相逢（14072）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“很高兴你们能喜欢。”歌手轻笑着说到，“收摊之后我习惯去喝一杯，你们要一起来吗?我请客。”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1：你人还怪好嘞（消耗30分。进入事件盛夏之歌-离乡（14073））</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“今天有你们捧场，这是我们的缘分。”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04.盛夏之歌-离乡（14073）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出乎我们的意料，这位歌手竟然给自己点了一杯伏特瓦——这种极北冰原的烈酒，普通人只消一口就会醉倒。</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“这一杯，装着一半我的家乡。”看来，这位来自极北的歌手的足迹几乎横穿了这片废土。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1：极北的人不会觉得这里很热吗?（进入事件盛夏之歌-委托（14074））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05.盛夏之歌-委托（14074）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“我曾在废土之上的许多地方驻足，比起极寒，还是更适应温暖的落脚处。”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“这里是个好地方，宛若盛夏的故乡。”歌手啜饮了一口伏特瓦。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“看你们的样子，应该也是游历废土各处的旅人吧。实不相瞒，我有一事相求。”</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1：我就知道（进入事件盛夏之歌-信件（14075））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06.盛夏之歌-信件（14075）</w:t>
      </w:r>
    </w:p>
    <w:p>
      <w:pPr>
        <w:rPr>
          <w:rFonts w:hint="eastAsia" w:ascii="宋体" w:hAnsi="宋体" w:eastAsia="宋体" w:cs="宋体"/>
          <w:sz w:val="21"/>
          <w:szCs w:val="21"/>
        </w:rPr>
      </w:pPr>
      <w:r>
        <w:rPr>
          <w:rFonts w:hint="eastAsia" w:ascii="宋体" w:hAnsi="宋体" w:eastAsia="宋体" w:cs="宋体"/>
          <w:sz w:val="21"/>
          <w:szCs w:val="21"/>
        </w:rPr>
        <w:t>他从怀里掏出一封信件，“请帮我传达一份消息。”</w:t>
      </w:r>
    </w:p>
    <w:p>
      <w:pPr>
        <w:rPr>
          <w:rFonts w:hint="eastAsia" w:ascii="宋体" w:hAnsi="宋体" w:eastAsia="宋体" w:cs="宋体"/>
          <w:sz w:val="21"/>
          <w:szCs w:val="21"/>
        </w:rPr>
      </w:pPr>
      <w:r>
        <w:rPr>
          <w:rFonts w:hint="eastAsia" w:ascii="宋体" w:hAnsi="宋体" w:eastAsia="宋体" w:cs="宋体"/>
          <w:sz w:val="21"/>
          <w:szCs w:val="21"/>
        </w:rPr>
        <w:t>看样子，有可能是一封送回故乡的家书。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1：你的故乡具体在哪里?（进入事件寄往盛夏的信（14076））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07.寄往盛夏的信（14076）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“故乡?不，你误会了，这并不是一封家书。我的故乡早已在风雪与尸潮中消逝了。”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“这封信，请帮我送给我的友人，她现在康复新城养病。”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1：你的……友人?（回到当前节点）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“相逢不易，萍水之约，也算旅者的友人。”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2：她怎么了?（回到当前节点）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“她……”流浪歌手突然不再言语，眼睑垂下，遮住了高光。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3：我知道了（进入事件（支线）寄往盛夏（14077）（任务清单））</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“按照信上的地址送去就好，如果她还在那里的话。”</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08.（支线）寄往盛夏（14077）（任务清单）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三伏城的流浪歌手请求我们把信送往他在康复新城养病的友人。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到达康复新城（进入事件盛夏已逝(14080)）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09.盛夏之歌-信（14078）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嗯，又是一封信。又到了这个经典的抉择时刻：看?还是不看?这是个问题。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1：就看一眼，一眼就行（-2道德。进入事件盛夏之歌-信的内容（14079））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虽说没人会知道，但偷看别人秘密这种事情，总还是有点缺德……</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2：留点信使的职业道德吧（+2道德）</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10.盛夏之歌-信的内容（14079）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“盛夏的舞者敬启：……”也许是亲密的爱称，但更有可能的情况是，这两个人互相连名字也不知道。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从信的内容可以推理出，和流浪歌手相似，他的朋友是一位流浪舞者。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两人在旅途中偶遇几回，之后舞者患病，不能再继续旅途，两人开始以书信联系。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1：其他的细节推理不出来了……（返回）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11.盛夏已逝(14080)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我们到达了康复新城，按地址找到了一家疗养院。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“你说她呀!”医生接过了信件，只是叹了口气，“很遗憾，这次她收不了信了。”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“她感染了丧尸病毒，也算撑了一段时间才完全丧尸化，我们别无他法。”</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1：怎么会……（进入事件盛夏已逝-回信(14081)）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12.盛夏已逝-回信(14081)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“谁也不清楚，也许是穿越荒野时出了意外吧。地下的路网缺乏维护，好多都没法通行了。”医生不住地摇头，然而马上又像是想起了什么。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“对了，如果是‘冬日之歌’……反正是个歌手让你来送信的话，请把这个捎带回去。”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那是一封写好了，还没来得及封装的信件，准确来说，只有一段话。</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1：……（+2000零件。进入事件盛夏已逝-回信内容(14082)）</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“对了，还有这些，她说拜托信使一定要帮她一次。”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13.盛夏已逝-回信内容(14082)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致冬日之歌：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相逢只是点缀，人生的底色是别离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1：把它收好（进入事件（支线）盛夏的回信(14083)（任务清单））</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14.（支线）盛夏的回信(14083)（任务清单）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流浪歌手的友人已经去世了，她给他留下了一句话，让我们把信带回去。</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到达三伏城（进入事件盛夏的回信(14084)）</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15.盛夏的回信(14084)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“信已经送到了吗?非常感谢!”我们回到三伏城，再次见到了那位流浪歌手。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1：将回信转交给他（进入事件盛夏的回信-别离(14085)）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16.盛夏的回信-别离(14085)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我们将舞者的信转交给歌手，他看了一眼，没再多说什么。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我们看着他的眼睛逐渐失神，像是失去了最后的希望。良久，他似乎开始抽泣，却又像是一阵一阵释然般的苦笑。</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1：请节哀（进入事件盛夏的回信-相逢(14086)）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17.盛夏的回信-相逢(14086)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“是啊，她说得没错。”歌手擦了擦脸颊。“正因为相逢是点缀，我们才应当珍惜每一次相逢，不是吗?”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“今天就早些收摊吧，你们要跟我一起来吗?这次还是我请客。”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1：如果这能让你好受些的话（消耗1时30分。-50压力。进入事件永无止境的盛夏(14087)）</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“敬我们的相逢!”</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18.永无止境的盛夏(14087)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“接下来，我还会在这里呆上一段时间。有时间的话，可以来听听音乐，放松一下。”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“这里真是个好地方，仿佛盛夏从来不曾离开。”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1：那么，有缘再见（返回）</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01.【城市支线】超级委托（14088）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首次到达顶河城进入事件超级委托（14089）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02.超级委托（14089）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我们刚来到这座商业城市，就看到一大堆人围着一块告示板议论纷纷。</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似乎是什么委托任务，报酬……10000零件!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1：等等，多少?（进入事件超级委托-确认（14090））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2：不稀罕（返回）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03.超级委托-确认（14090）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我们以为自己看走了眼，然而事实容不得半点质疑，一个货运委托，10000零件!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“隶属于商会的顶河城食品公司因贸易路线阻断，急招长途货运。”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1：试试吧，那可是10000零件啊喂!（消耗1时。进入事件超级委托-合同（14091））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2：还是等等再来吧（返回）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04.超级委托-合同（14091）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很快我们便见到了我们的委托人——准确来说，应该是委托人的代理律师。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“确认一下这份合同没有问题的话，就在这里签字吧。”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摆在我们面前的，是一沓厚厚的商业合同，上面密密麻麻列着各项条款。</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1：这不就是个货运委托，至于吗?（进入事件超级委托-契约（14092））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05.超级委托-契约（14092）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“契约精神是商会的一贯传统。”代理律师微笑着，“这份契约会从各个方面保证我们双方的利益。”</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“总之，如果确认无误的话，在这些地方签字，这份合同就能正式生效。”</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话是这么说，这份量大管饱的合同总让我们有种望洋兴叹的感觉……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1：简单来说，我们要做些什么?（回到当前节点）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“简单来说，你们需要前往北方的晶虾堡和南方的胜鲜干肉城，为顶河城食品公司运输商品原料。路途遥远，所以报酬可观。”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2：仔细阅读合同（需要注意&gt;40。消耗3时。进入事件超级委托-合同内容（14093））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3：能出什么幺蛾子，直接签字吧（进入事件超级委托-签订（140999））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4：总感觉奇怪，还是别草率为好（返回）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“等你们考虑好了，可以继续按委托上的联系方式找到我。”</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06.超级委托-合同内容（14093）</w:t>
      </w:r>
    </w:p>
    <w:p>
      <w:pPr>
        <w:rPr>
          <w:rFonts w:hint="eastAsia" w:ascii="宋体" w:hAnsi="宋体" w:eastAsia="宋体" w:cs="宋体"/>
          <w:sz w:val="21"/>
          <w:szCs w:val="21"/>
        </w:rPr>
      </w:pPr>
      <w:r>
        <w:rPr>
          <w:rFonts w:hint="eastAsia" w:ascii="宋体" w:hAnsi="宋体" w:eastAsia="宋体" w:cs="宋体"/>
          <w:sz w:val="21"/>
          <w:szCs w:val="21"/>
        </w:rPr>
        <w:t>我们花了很长时间逐条逐款，也只能勉强把这份合同读到尾，其中有大堆大堆的专业名称和拐弯抹角的逻辑表述。</w:t>
      </w:r>
    </w:p>
    <w:p>
      <w:pPr>
        <w:rPr>
          <w:rFonts w:hint="eastAsia" w:ascii="宋体" w:hAnsi="宋体" w:eastAsia="宋体" w:cs="宋体"/>
          <w:sz w:val="21"/>
          <w:szCs w:val="21"/>
        </w:rPr>
      </w:pPr>
      <w:r>
        <w:rPr>
          <w:rFonts w:hint="eastAsia" w:ascii="宋体" w:hAnsi="宋体" w:eastAsia="宋体" w:cs="宋体"/>
          <w:sz w:val="21"/>
          <w:szCs w:val="21"/>
        </w:rPr>
        <w:t>读倒是读完了，但要想彻底理解这份合同究竟意味着什么，还需要费一些脑子……</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1：等等，这里莫非是说……（需要智力&gt;30。进入事件超级委托-深不可测（14094））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2：不行，还是放弃吧（进入事件超级委托-合同确认（14095））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07.超级委托-深不可测（14094）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从这份合同里的各种拐弯抹角的表述中，我们还是发现了一些端倪。</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且不说巨额的违约赔偿金，就说任务完成条件的最终解释权掌握在商会手里，我们即使完成了合约上的任务，也需要执行各项“追加条款”。</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除此之外，这份合约里给我们埋的坑似乎还深不可测……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1：呼，好险，差点就被坑了(放弃委托)（+1500见闻）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没想到废土之上竟然还有这种“文明”的抢钱方式，该说不说，你算是见识到了。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2：坑就坑吧，又不是没踩过坑(接受委托)（进入事件超级委托-合同确认（14095））</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08.超级委托-合同确认（14095）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“所以，确认合同无误后，请在这些地方签字。”律师一脸深不可测的微笑没有丝毫变化。</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1：仔细阅读合同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┗━━►已经确认过这是一份天坑合同了，我们真的要签字吗?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需要发现合同里的坑</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消耗3时。回到事件超级委托-合同内容（14093）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2：签字吧（进入事件超级委托-签订（140999））</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3：再等等吧（返回）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09.（支线）超级委托（14098）（任务清单）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我们需要完成隶属于商会的顶河城食品公司交给我们的货运任务，但是总感觉……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到达晶虾堡和南方的胜鲜干肉城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完成北方的晶虾堡和南方的胜鲜干肉城的货运任务</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10.超级委托-签订（140999）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“很好，希望我们合作愉快。”在把名字写了不下十数遍之后，律师把自己那份收进了公文包。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“根据契约内容，这是你们的预付。”他又取出一盒零件，推到我们面前。</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1：你人还怪好嘞（+2000零件。进入事件（支线）超级委托（14098）（任务清单）和（支线）北方货运（14096）（任务清单）和（支线）南方货运（14197）（任务清单））</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“这是合同所规定的，遵守合同条款是合作双方应尽的义务。”</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11.超级委托-违约（14100）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我们刚准备往回赶，就被一队雇佣兵武装截住了。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“根据合同第三章第五款第三十二条，你们已经违约，请立即向顶河城食品公司强制执行人——就是我们——支付违约金。”</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1：怎么就违约了?（回到当前节点）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“乙方在履行合同的过程中产生的 任何 不利于甲方利益的结果，责任由乙方承担，甲方有权提出违约惩罚。合同上黑字白纸写得清清楚楚，要怪就怪你们没仔细确认合同内容吧。”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2：乖乖就范（需要选择选项“怎么就违约了？”才出现该选项）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┗━━►“根据合同第五章第二款第八条，此种违约情况下，乙方需要支付甲方报酬的20%作为赔偿。”</w:t>
      </w:r>
      <w:r>
        <w:rPr>
          <w:rFonts w:hint="eastAsia" w:ascii="宋体" w:hAnsi="宋体" w:eastAsia="宋体" w:cs="宋体"/>
          <w:sz w:val="21"/>
          <w:szCs w:val="21"/>
          <w:lang w:val="en-US" w:eastAsia="zh-CN"/>
        </w:rPr>
        <w:t>（需要有2000零件。消耗2000零件）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┗━━►“根据合同第五章第四款追加第二十三项，当乙方无法支付违约赔偿时，甲方有权对乙方等价值物品进行扣押处理。”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随机物资丢失（倍率5）</w:t>
      </w:r>
      <w:r>
        <w:rPr>
          <w:rFonts w:hint="eastAsia" w:ascii="宋体" w:hAnsi="宋体" w:eastAsia="宋体" w:cs="宋体"/>
          <w:sz w:val="21"/>
          <w:szCs w:val="21"/>
          <w:lang w:eastAsia="zh-CN"/>
        </w:rPr>
        <w:t>）</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3：干爆他们（需要选择选项“怎么就违约了？”才出现该选项。敌方血量160。返回）</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废土之上，黑吃黑的情况也不少见。反正是他们先用条款坑我们的，干他就完事了。</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12.超级委托-结算（14113）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“那么，我们按合约条款一项一项确认你们的最终报酬吧。”完成任务后，我们回到了顶河城，之前的代理律师又掏出了那份字典厚的合约。</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1：那么结果呢?</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进入事件完成，但是违约（14116）（需要在雇佣兵收钱的时候干爆他们）</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进入事件顺利(?)完成（14115）</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13.顺利(?)完成（14115）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虽然我们完成了任务，但律师从合同里这里引用一条，那里引用一条，仿佛是明知道我们肯定会跳进这些坑里似的。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“鉴于以上情况，很抱歉，你们并没有履行合同中规定的义务，我们能支付这些已经是仁至义尽了。”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1：不愧是商会，真有你们的（+5000零件）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 “商会以遵守契约为基本准则，就算你想打我也没有用。没有必要那么咬牙切齿。”  也许是看出了你的想法，律师在你发作之前，就收拾好东西匆匆离去。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14.完成，但是违约（14116）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“根据我们所得知的情况，你们在履行合同的过程中存在抗拒条款执行的情况。因此商会会判定这种行为属于严重违约。”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“但你们确实完成了任务，根据合同第六章第八款的补充条例，在完成‘基础义务’且并未完成‘追加义务’的情况下，甲方需要支付乙方合同规定的基础报酬。”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1：焯（+500零件）</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突然你产生了一种打人的冲动。“商会以遵守契约为基本准则，就算你想打我也没有用。没有必要那么咬牙切齿。”也许是看出了你的想法，律师在你发作之前，就收拾好东西匆匆离去。</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15.超级委托-复命（14117）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“你们完成任务了吗?”</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1：已经完成了（需要完成北方和南方的货运任务。回到事件超级委托-结算（14113））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“请尽快完成任务，务必遵守契约精神。”</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16.（支线）北方货运（14096）（任务清单）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晶虾堡在北方冰原区，我们需要将那里的货源运回顶河城……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到达晶虾堡（进入事件北方货运-晶虾堡（14101））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17.北方货运-晶虾堡（14101）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晶虾堡地处北方冰原的地下，曾经因附近有盛产晶虾的溶洞而冠名，后来溶洞坍塌，这里的居民不得不依靠沼泽获取食物原料。</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“你们是顶河城食品公司的人，对吧!”我们刚来到收货地点，一个穿着明显不合身西装的人便来迎接我们。</w:t>
      </w:r>
    </w:p>
    <w:p>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1：是的，我们来接受货品（进入事件北方货运-尾款（14102））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2：我们只是外包，跟公司没关系（进入事件北方货运-变脸（14103））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18.北方货运-尾款（14102）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“太好了，终于算是等到你们了!”那个西装男——似乎是晶虾堡捕捞站的小老板——搓着手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“既然是公司派来的代表，想必一定是来履行契约的吧。”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“结一下上次合作的分期尾款吧，一期10000零件，零件到手，我们马上发货。”</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1：没问题（消耗10000零件。商会的好感+50）</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“嘿嘿，我就知道贵公司着实信守契约，货物由我们直接送达，就不劳烦各位了。”在其他人惊讶的眼光中，你帮助公司补齐了他们欠的尾款。哪里有做委托还自己贴钱的大善人?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2：额，其实……（进入事件北方货运-变脸（14103））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19.北方货运-变脸（14103）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我们说明情况后，小老板的表情一下子就变了。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“契约精神个屁!那就是一群唯利是图的伪君子。”他忿忿不平的骂道。</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“说好的分期支付尾款，每次都拿外包来搪塞，三回啊三回!”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1：这……（进入事件北方货运-交代（14104））</w:t>
      </w: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20.北方货运-交代（14104）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“不行，这回我可不管你们是不是外包，反正你们是他们派来的，总得给个交代吧!”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小老板已经有些情绪失控了，他抓着你的衣领。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“再不补尾款，我手底下那些员工的工资都没有着落了!”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1：那你为什么还要跟他们合作呢?（回到当前节点）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“我们只是个小镇的捕捞站，能有什么办法?废土上只有商会的渠道最广，不跟他们合作，我们的货得有八成烂在仓库里。”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2：说服他，这单送完就结尾款（需要口才&gt;30。进入事件北方货运-完成（14105））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我们跟他谈了一会儿，好在他只是看似强硬，我们提出公司要跟他们终止合作，他一下子就不说话了。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3：这是一点心意，请你通融一下（消耗500零件）</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“怎么，想贿赂我?你们怎么不去贿赂贿赂我的员工呢?”  他一边嘴上尖刻，一边把零件揣进了口袋里</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4：抱歉，我们也只是外包而已（进入事件北方货运-完成?（14106））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21.北方货运-完成（14105）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“唉，罢了罢了。反正合约都已经签好了，我就姑且再信公司一回吧。”</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老板被我们说服，承诺马上发货，我们还算顺利地完成了商会的任务。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1：接下来……（返回）</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22.北方货运-完成?（14106）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“唉，我当然明白这个道理。摊上这么个合作方，你我都不容易。”老板叹了口气。</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“这次我只给公司发一半的货，请你帮我转告他们，等收齐了上次的尾款，另一半货品马上送到。”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4：那么接下来……（30分后进入事件超级委托-违约（14100））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23.（支线）南方货运（14197）（任务清单）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胜鲜干肉城在南方火山区，我们需要将那里的货源运回顶河城……</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到达胜鲜干肉城（进入事件南方货运-干肉城（14107））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24.南方货运-干肉城（14107）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胜鲜干肉城地处南方火山，因生产肉干和腌肉而冠名。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我们来到了收货地点，却没有找见应该与我们接洽的生产厂负责人。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1：奇怪，人呢?（30分后进入事件南方货运-变脸（14108））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25.南方货运-变脸（14108）</w:t>
      </w:r>
    </w:p>
    <w:p>
      <w:pPr>
        <w:rPr>
          <w:rFonts w:hint="eastAsia" w:ascii="宋体" w:hAnsi="宋体" w:eastAsia="宋体" w:cs="宋体"/>
          <w:sz w:val="21"/>
          <w:szCs w:val="21"/>
        </w:rPr>
      </w:pPr>
      <w:r>
        <w:rPr>
          <w:rFonts w:hint="eastAsia" w:ascii="宋体" w:hAnsi="宋体" w:eastAsia="宋体" w:cs="宋体"/>
          <w:sz w:val="21"/>
          <w:szCs w:val="21"/>
        </w:rPr>
        <w:t>我们找了好半天，才看到一个满脸堆笑的短袖汉子把一群裹得严严实实的人从厂里送出来。</w:t>
      </w:r>
    </w:p>
    <w:p>
      <w:pPr>
        <w:rPr>
          <w:rFonts w:hint="eastAsia" w:ascii="宋体" w:hAnsi="宋体" w:eastAsia="宋体" w:cs="宋体"/>
          <w:sz w:val="21"/>
          <w:szCs w:val="21"/>
        </w:rPr>
      </w:pPr>
      <w:r>
        <w:rPr>
          <w:rFonts w:hint="eastAsia" w:ascii="宋体" w:hAnsi="宋体" w:eastAsia="宋体" w:cs="宋体"/>
          <w:sz w:val="21"/>
          <w:szCs w:val="21"/>
        </w:rPr>
        <w:t>送走那群人后，短袖汉子显然注意到了我们，看来他就是干肉生产厂的负责人。</w:t>
      </w:r>
    </w:p>
    <w:p>
      <w:pPr>
        <w:rPr>
          <w:rFonts w:hint="eastAsia" w:ascii="宋体" w:hAnsi="宋体" w:eastAsia="宋体" w:cs="宋体"/>
          <w:sz w:val="21"/>
          <w:szCs w:val="21"/>
        </w:rPr>
      </w:pPr>
      <w:r>
        <w:rPr>
          <w:rFonts w:hint="eastAsia" w:ascii="宋体" w:hAnsi="宋体" w:eastAsia="宋体" w:cs="宋体"/>
          <w:sz w:val="21"/>
          <w:szCs w:val="21"/>
        </w:rPr>
        <w:t>“哦，顶河城的人，等会儿再说吧。”听说了我们的来意，他立刻收起了笑容，态度180度大转变。</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1：这……（消耗1时。进入事件南方货运-冷遇（14109））</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26.南方货运-冷遇（14109）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我们又等了好久，才看到负责人再次出现。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“这一单顶河城的货就放在仓库，自己去取。”可是……他连仓库在哪里都没有告诉我们。</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话说回来，他刚刚还一脸堆笑，怎么对顶河城态度这么差?</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1：我们不是顶河城的人，只是外包而已（进入事件南方货运-劝告（14110））</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27.南方货运-劝告（14110）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“嗬!外包!这群人当然晓得给自己找手套，反正用完就丢。”负责人表示不屑。</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“我得提醒你，做他们的外包，也得把合同翻过来读三遍，里面指不定挖多少坑呢!”</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1：啊这……（进入事件南方货运-断绝（14111））</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28.南方货运-断绝（14111）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“总之，这一单做完，我也就跟他们没什么瓜葛了。”你能在这句话里听出如释重负的意味。</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看来，干肉生产厂似乎找到了新的合作方，才让他这么有底气。</w:t>
      </w:r>
    </w:p>
    <w:p>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1：你们的新主顾是?（进入事件南方货运-缘由（14112））</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29.南方货运-缘由（14112）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负责人看了我们一眼，兴许是觉得告诉我们这群外包也无妨。</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“还能是谁?恶狼帮呗!”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“总有人觉得他们就是群土匪，真做起生意来，他们比起商会那群奸商可靠多了。”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“要不是之前商会垄断着废土的贸易资源，谁愿意跟他们合作啊。”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1：这……（30分后进入事件超级委托-违约（14100））</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看来商会终于是因为他们的’商业头脑‘丢掉了合作伙伴</w:t>
      </w:r>
    </w:p>
    <w:p>
      <w:pPr>
        <w:rPr>
          <w:rFonts w:hint="eastAsia" w:ascii="宋体" w:hAnsi="宋体" w:eastAsia="宋体" w:cs="宋体"/>
          <w:sz w:val="21"/>
          <w:szCs w:val="21"/>
          <w:lang w:eastAsia="zh-CN"/>
        </w:rPr>
      </w:pPr>
    </w:p>
    <w:p>
      <w:pPr>
        <w:rPr>
          <w:rFonts w:hint="eastAsia" w:ascii="宋体" w:hAnsi="宋体" w:eastAsia="宋体" w:cs="宋体"/>
          <w:sz w:val="21"/>
          <w:szCs w:val="21"/>
          <w:lang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01.【?】遗迹（15142）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按地图的标记来看，这里似乎有一片前灾变时期的遗迹，也许可以从里面找到些有用的东西……</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进入事件遗迹-基地（15143）</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02.遗迹-基地（15143）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你不敢想象废土之上曾经还存在着这样的人造奇观——尽管在大灾变中因为无人维护而失去了往日的辉煌，但你依然可以从巍然耸立的建筑框架和宏伟依旧的巨型纪念碑中一窥人类的往日荣光</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1：走向纪念碑（进入事件遗迹-纪念碑（15144））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2：荣光已然不再，我们继续向前（结束事件）</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03.遗迹-纪念碑（15144）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“我们所有的知识，无论过去的、现在的，都远远比不上我们所还未知晓的”，刻字的纪念碑之上是一座石雕，一个人擎着火炬，似乎正奋力向着天际奔去。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1：这究竟意味着什么?（回到当前节点）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似乎在前灾变时代，人类对一切的事物都抱有强烈的探索欲望，对星空的探索当然也在其中……</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2：这里……（进入事件遗迹-外部指令（15145））</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一阵熟悉的感觉传来，你确信你不仅只是认得这个地方……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3：比起这个，还是看看周围有什么用得上的东西吧（+1核心，+1000汽油，+1000零件。结束事件）</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我们只不过是见证过往荣光的新来客，没有能力也没有必要沉湎于过去，只要能在“现在”生存下去就好……</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04.遗迹-外部指令（15145）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“外部指令请求接入，请在确认接受指令后，协议四流程即将中止……”忽地，你的神经回路像是被塞入了什么……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1：……（进入事件遗迹-协议四（15146））</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05.遗迹-协议四（15146）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“未接收到系统指令，机体行为遵照协议四内容，目前已自适应运行时间……”，身体里的神经回路提醒着你，作为一个机器人，你所作出的一切类似于人的自主选择，都是根据协议四而模拟出的运行结果。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1：协议四是什么?（回到当前节点）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查询，协议四 : 未接收到指令时，机体自主对行为进行必要的自主决定与修正；接收命令后，机体的一切行动将服务于命令目标。</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2：为什么会中止?（回到当前节点）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一般来说，协议四都不会非正常中止，因为中止流程非常清晰明了：接收新的指令</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3：那么……（进入事件遗迹-深处（15147））</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06.遗迹-深处（15147）</w:t>
      </w:r>
    </w:p>
    <w:p>
      <w:pPr>
        <w:rPr>
          <w:rFonts w:hint="eastAsia" w:ascii="宋体" w:hAnsi="宋体" w:eastAsia="宋体" w:cs="宋体"/>
          <w:sz w:val="21"/>
          <w:szCs w:val="21"/>
        </w:rPr>
      </w:pPr>
      <w:r>
        <w:rPr>
          <w:rFonts w:hint="eastAsia" w:ascii="宋体" w:hAnsi="宋体" w:eastAsia="宋体" w:cs="宋体"/>
          <w:sz w:val="21"/>
          <w:szCs w:val="21"/>
        </w:rPr>
        <w:t>你怔怔地向遗迹的深处走去，周围的一切已然因为时间的侵蚀而显得破败，然而你非常确信，这里一定还有在正常运作的指令中枢——你已经接收到了它的命令请求。</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1：……（进入事件遗迹-控制台（15148））</w:t>
      </w:r>
    </w:p>
    <w:p>
      <w:pPr>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07.遗迹-控制台（15148）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你找到了正在以规律周期尝试向外发送指令的中枢控制台。除了发射模块，控制台的其他机能完全禁用，以保证整个控制台最长的工作时限——没有人控制他，显然这也是中枢AI根据协议四自适应调整的结果。</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1：接收指令（进入事件遗迹-不完整的指令（15149））</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作为一个机器人，虽然你可以自主决定完成指令的方式，但除了接受指令，你并没有拒绝的选择。</w:t>
      </w:r>
    </w:p>
    <w:p>
      <w:pPr>
        <w:ind w:firstLine="420" w:firstLineChars="0"/>
        <w:rPr>
          <w:rFonts w:hint="eastAsia" w:ascii="宋体" w:hAnsi="宋体" w:eastAsia="宋体" w:cs="宋体"/>
          <w:sz w:val="21"/>
          <w:szCs w:val="21"/>
          <w:lang w:val="en-US" w:eastAsia="zh-CN"/>
        </w:rPr>
      </w:pPr>
    </w:p>
    <w:p>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08.遗迹-不完整的指令（15149）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“……向所有‘天星’计划的参与单位……”似乎是一段音频指令，背景的声音很嘈杂，“地面指挥中心正在积极组织对灾变冲击的防御，请各信号收发基地调遣所有可用的资源，引导‘天星’……”</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音频被截断了，指令根本没有完整地传达出来……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09.遗迹-线索（15150）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没有猜错，接入控制台以后，你获得了一些还没有损坏的数据——不算幸运的是，只有一些地标数据得以保存下来，比如这个收发基地，以及最近的数据中心，除此以外，大部分数据都遭遇了硬件破坏，短时间内是没法修复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10.数据中心（15151）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正如我们所预期的那样，这里同样也因为大灾变的原因失去了维护，情况并没有好到哪里去。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11.数据中心-地下（15152）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我们找到了通向地下的入口，也许是因为经过认证的缘故，你很轻易的就解开了入口的封锁。来到地下，好在，这里的一排服务器还在运作着。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12.数据查询（15153）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欢迎，编号1575用户，请自主查询所需数据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13.“天星”计划（15154）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查询到的信息中我们得知，这是前世代人类探索星空计划的一部分——近地轨道空间站计划。记录显示，“天星”计划的前两个部分已经圆满完成，三位宇航员已经成功登上了空间站，完成了人类前往宇宙的第一步。</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14.数据中心-联络（15155）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就在你以为这又是一次无功而返的探索时，却突然检测到服务器有新的用户登入并借此与你取得了联系。“终于找到了同伴了……”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15.数据中心-AI（15156）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“我是‘天星’计划中央控制组的一部分，和你一样，也是个自主AI。”声音有些断断续续，但勉强还是可以听清。</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16.数据中心-“天星”（15157）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“原来如此……”在知晓你接受到的指令之后，那边的声音沉默了一阵，接下来，你便从通讯链路中接收到了更加详尽的资料。</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17.灾变（15158）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在成功将宇航员送上空间站，“天星”计划的第二阶段圆满完成。然而，此时整个团队要面对的挑战不只有计划的收尾阶段——灾变开始席卷整个世界，所到之处，文明化为废土。</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18.离乡的天星（15159）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“我们接收到了最后的指令——完成项目的第三阶段，引导‘天星’降落，让人类的英雄回到家乡。”然而在发出这项指令之后，其他的数据甚至还没来得及录入数据库，整个地面团队便被灾变摧毁殆尽……</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19.迟到的命令（15160）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如果说“天星”计划的团队是在大灾变扩散的时期被摧毁的，那么也就是说距离这项指令的发出，已经至少过去了数个十年，这也就意味着……</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20.无法归乡的英雄（15161）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登天者来说，圆满完成的第二阶段任务，在此刻成为了彻头彻尾的一场灾难：不要说补给和维生系统是否能够支撑，数十年在时间的长河里微不足道，对于人类而言却足以概括他们的半生——他们是人类的英雄，但却再也无法归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21.无法达成的指令（15162）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“综上所述，任务目标已经无法达成，根据自主性原则，系统认为该指令已经没有继续执行的必要性。当前可调用执行单元数量：1，单元编制：维护，根据计算结果，该指令的执行可行性低于7%……”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指挥AI给出了他的结论。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22.结束命令（15163）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“无法与管理员取得联系超过一定时限，指挥AI将根据协议四内容进行自主行动。向可调用执行单元发布命令，命令类型：通用，命令内容：取消当前所执行的命令，进入自主行动状态。”</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“现在，你自由了。”</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23.【?】指挥中心（15164）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指挥AI给出的坐标要我们去找他，似乎那里就是“天星”计划的指挥中心……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24.指挥中心（15165）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指挥AI给出的坐标，远处看去，那里也是一片遗迹——一座空空荡荡的发射塔矗立在地平线上，周围原本平整空阔的发射场也被植物逐渐吞没，更远的地方，似乎有一座废弃的大楼，也许那里就是指挥中心……</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25.指挥中心-匪徒（15166）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我们惊讶的发现，原本废弃的大楼，似乎好像有人居住的痕迹。在一旁观察，发现好像有一伙匪徒把这里当作了据点，这下该怎么办?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26.指挥中心-内部（15167）</w:t>
      </w:r>
    </w:p>
    <w:p>
      <w:pPr>
        <w:rPr>
          <w:rFonts w:hint="eastAsia" w:ascii="宋体" w:hAnsi="宋体" w:eastAsia="宋体" w:cs="宋体"/>
          <w:sz w:val="21"/>
          <w:szCs w:val="21"/>
        </w:rPr>
      </w:pPr>
      <w:r>
        <w:rPr>
          <w:rFonts w:hint="eastAsia" w:ascii="宋体" w:hAnsi="宋体" w:eastAsia="宋体" w:cs="宋体"/>
          <w:sz w:val="21"/>
          <w:szCs w:val="21"/>
        </w:rPr>
        <w:t>我们在建筑的内部七拐八拐，很显然，那些匪徒并没有找到通向深处的道路，因为越往深处走，地上的积累的灰尘就越多，全然不像最近有人涉足过的样子。</w:t>
      </w:r>
    </w:p>
    <w:p>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27.指挥中心-最深处（15168）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绕了有一段时间，我们终于是抵达了一座隔离门前，当你来到这里，原本紧闭的隔离门忽然洞开，映入眼帘的是一番完全不同的景象——明显能看出来，这里还维持着运转。</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28.指挥中心-AI（15169）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“你们终于来了。”回应我们的，只有一个回荡在房间内的声音，看来那就是之前与我们取得联系的指挥AI。</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29.指挥中心-维护（15170）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“在那之前，我需要你维护一下信号收发站，以此尝试重新与空间站建立联系。”</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30.指挥中心-检修（15171）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我们来到了信号收发站——眼前的东西你非常熟悉，甚至于一上手就能够从身体内的数据库中调取出维护这类设施的相关注意事项。</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31.指挥中心-重启（15172）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维护完成后，我们回到了指挥中心，那里的所有设施已经全速运转起来，就好像灾变从来就没有发生过一样。“‘天星’计划第三阶段，第一次试运行，启动!”指挥AI的声音在众多机器的嗡鸣声中显得有些模糊。</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32.指挥中心-幸运（15173）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我们没有想到的是，我们发出的信号竟然真的有了回应——这就意味着空间站不仅没有完全停止工作，而且还正好处于我们可以联络到的位置。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33.指挥中心-引导（15174）</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接下来的工作我们完全无能为力，只能眼睁睁看着指挥中心四周墙壁的屏幕上，一行一行的处理请求，一次一次的闪红报错，随即被AI解决，随后又继续出现，再度被解决，如此循环……</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34.指挥中心-协助（15175）</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“警告，2号机组严重过载，系统温度超过警戒阈值48.6%……”“警告，运算核心严重过热……”</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警报声不断响起，你觉得也许你需要做些什么……</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35.遗憾（15176）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做足了所有准备，引导的过程也并不顺利，因为空间站本身的寿命已经几乎到达了极限状态，对于其的远程控制与姿态调整出现了非常多的意外情况。最终，回收计划失败，我们只能按照几十年前的预案，勉强将逃生舱弹出。</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36.灾难（15177）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的过程倒不如说更像一场灾难：由于信号收发站常年无人维护，在这一次全速运转的过程中崩溃了。因为断连，空间站姿态失去控制，等我们重新建立连接的时候，一切已经变得不可逆转了。我们只能看着空间站如同一颗耀眼的流星坠落大地</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37.【?】天星陨落（15178）</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这个坐标应该是空间站坠毁的理论位置</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38.天星陨落（15179）</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来到了这个坐标，一片惨烈的残骸，高温点燃了周围的植物，也将地面染成焦黑。将前往太空的英雄接回来的最后希望已然不复存在——他们什么也没有留下……</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39.天星陨落-逃生舱（15180）</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来到了这个坐标，一片惨烈的残骸，高温点燃了周围的植物，也将地面染成焦黑。我们在周围的一个小水洼中找到了抛出的逃生舱——即使里面的人没有生还的可能，我们也一定要确认这一事实。</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40.天星陨落-遗产（15181）</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奇迹并没有发生，我们并没有找到任何生还者的迹象，但出人意料的是，我们发现了一封信……</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41.天星陨落-资源（15182）</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目光回到这片废土之上，我们需要生存，就需要从一切机会中寻找可用的资源……</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42.【?】数据中心（15183）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我们成功找到了一个附近的数据中心的坐标，也许那里会有新的线索……</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p>
    <w:p>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p>
    <w:p>
      <w:pPr>
        <w:rPr>
          <w:rFonts w:hint="eastAsia" w:ascii="宋体" w:hAnsi="宋体" w:eastAsia="宋体" w:cs="宋体"/>
          <w:sz w:val="21"/>
          <w:szCs w:val="21"/>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NjIxMDY4M2JlYTQzMDYxNmZiNmFlZDhjYzdlOTcifQ=="/>
  </w:docVars>
  <w:rsids>
    <w:rsidRoot w:val="00000000"/>
    <w:rsid w:val="001A451A"/>
    <w:rsid w:val="00CD5961"/>
    <w:rsid w:val="012B6315"/>
    <w:rsid w:val="01FA0D00"/>
    <w:rsid w:val="03E10BA9"/>
    <w:rsid w:val="04C248F6"/>
    <w:rsid w:val="08AE43D5"/>
    <w:rsid w:val="0BB2112D"/>
    <w:rsid w:val="0D0D289C"/>
    <w:rsid w:val="0D490518"/>
    <w:rsid w:val="0D4D2ABE"/>
    <w:rsid w:val="0D714E82"/>
    <w:rsid w:val="0F587009"/>
    <w:rsid w:val="10042C7C"/>
    <w:rsid w:val="108035FE"/>
    <w:rsid w:val="11C43649"/>
    <w:rsid w:val="13A22600"/>
    <w:rsid w:val="13A4069A"/>
    <w:rsid w:val="13D44CA5"/>
    <w:rsid w:val="153C5FD4"/>
    <w:rsid w:val="16F31A11"/>
    <w:rsid w:val="17D30393"/>
    <w:rsid w:val="17FB169E"/>
    <w:rsid w:val="19D21766"/>
    <w:rsid w:val="19E37C9A"/>
    <w:rsid w:val="1BA31493"/>
    <w:rsid w:val="1CB155F4"/>
    <w:rsid w:val="1E143771"/>
    <w:rsid w:val="1E993EB4"/>
    <w:rsid w:val="1EAC7B35"/>
    <w:rsid w:val="1EDD641E"/>
    <w:rsid w:val="1EE6018D"/>
    <w:rsid w:val="1F8B3B8B"/>
    <w:rsid w:val="20F566C0"/>
    <w:rsid w:val="2181453C"/>
    <w:rsid w:val="223F1340"/>
    <w:rsid w:val="22445A9B"/>
    <w:rsid w:val="237E5262"/>
    <w:rsid w:val="23C25CC9"/>
    <w:rsid w:val="23D05EA3"/>
    <w:rsid w:val="2526226D"/>
    <w:rsid w:val="26D00219"/>
    <w:rsid w:val="280633BC"/>
    <w:rsid w:val="2AA7296D"/>
    <w:rsid w:val="2AB05E62"/>
    <w:rsid w:val="2BC97BEC"/>
    <w:rsid w:val="2C7768C8"/>
    <w:rsid w:val="2E7A2285"/>
    <w:rsid w:val="31B5352B"/>
    <w:rsid w:val="31CF7D3E"/>
    <w:rsid w:val="35DE695B"/>
    <w:rsid w:val="388C7440"/>
    <w:rsid w:val="39130BC2"/>
    <w:rsid w:val="3D99648F"/>
    <w:rsid w:val="3F8766EF"/>
    <w:rsid w:val="3FF44F31"/>
    <w:rsid w:val="408D65BE"/>
    <w:rsid w:val="4178569B"/>
    <w:rsid w:val="41F83EDB"/>
    <w:rsid w:val="439D36C2"/>
    <w:rsid w:val="449007B6"/>
    <w:rsid w:val="44965E8E"/>
    <w:rsid w:val="453672DE"/>
    <w:rsid w:val="47172AA3"/>
    <w:rsid w:val="47325425"/>
    <w:rsid w:val="48517B76"/>
    <w:rsid w:val="48C71F06"/>
    <w:rsid w:val="49C6610C"/>
    <w:rsid w:val="4CE64993"/>
    <w:rsid w:val="4D1E2107"/>
    <w:rsid w:val="4EB55A7E"/>
    <w:rsid w:val="4F091E03"/>
    <w:rsid w:val="4FB8710C"/>
    <w:rsid w:val="50014186"/>
    <w:rsid w:val="5018024B"/>
    <w:rsid w:val="508D1854"/>
    <w:rsid w:val="51771C21"/>
    <w:rsid w:val="51C1174B"/>
    <w:rsid w:val="520470E0"/>
    <w:rsid w:val="52FE1BA6"/>
    <w:rsid w:val="599F69F6"/>
    <w:rsid w:val="5A8A17FD"/>
    <w:rsid w:val="5DCF35BF"/>
    <w:rsid w:val="5E6115B7"/>
    <w:rsid w:val="5EDA221B"/>
    <w:rsid w:val="610712C2"/>
    <w:rsid w:val="62CD1F6B"/>
    <w:rsid w:val="641066DF"/>
    <w:rsid w:val="66827412"/>
    <w:rsid w:val="66F00247"/>
    <w:rsid w:val="69B1469A"/>
    <w:rsid w:val="6B1C54CA"/>
    <w:rsid w:val="6BAE089C"/>
    <w:rsid w:val="6C940D20"/>
    <w:rsid w:val="6E4F0C75"/>
    <w:rsid w:val="6EE25749"/>
    <w:rsid w:val="6F21258C"/>
    <w:rsid w:val="7268666F"/>
    <w:rsid w:val="72F96498"/>
    <w:rsid w:val="73017693"/>
    <w:rsid w:val="745F3497"/>
    <w:rsid w:val="74BE7A92"/>
    <w:rsid w:val="74F60F71"/>
    <w:rsid w:val="7626522F"/>
    <w:rsid w:val="767826F7"/>
    <w:rsid w:val="771F3AF7"/>
    <w:rsid w:val="7A476ED2"/>
    <w:rsid w:val="7B5B603A"/>
    <w:rsid w:val="7DC85CE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Autospacing="0" w:after="220" w:afterAutospacing="0" w:line="240" w:lineRule="auto"/>
      <w:outlineLvl w:val="0"/>
    </w:pPr>
    <w:rPr>
      <w:rFonts w:ascii="Arial" w:hAnsi="Arial"/>
      <w:b/>
      <w:kern w:val="44"/>
      <w:sz w:val="36"/>
    </w:rPr>
  </w:style>
  <w:style w:type="paragraph" w:styleId="3">
    <w:name w:val="heading 2"/>
    <w:basedOn w:val="1"/>
    <w:next w:val="1"/>
    <w:qFormat/>
    <w:uiPriority w:val="0"/>
    <w:pPr>
      <w:keepNext/>
      <w:keepLines/>
      <w:spacing w:before="260" w:beforeAutospacing="0" w:after="200" w:afterAutospacing="0" w:line="240" w:lineRule="auto"/>
      <w:outlineLvl w:val="1"/>
    </w:pPr>
    <w:rPr>
      <w:rFonts w:ascii="Arial" w:hAnsi="Arial"/>
      <w:b/>
      <w:sz w:val="32"/>
    </w:rPr>
  </w:style>
  <w:style w:type="paragraph" w:styleId="4">
    <w:name w:val="heading 3"/>
    <w:basedOn w:val="1"/>
    <w:next w:val="1"/>
    <w:qFormat/>
    <w:uiPriority w:val="0"/>
    <w:pPr>
      <w:keepNext/>
      <w:keepLines/>
      <w:spacing w:before="260" w:beforeAutospacing="0" w:after="180" w:afterAutospacing="0" w:line="240" w:lineRule="auto"/>
      <w:outlineLvl w:val="2"/>
    </w:pPr>
    <w:rPr>
      <w:rFonts w:ascii="Arial" w:hAnsi="Arial"/>
      <w:b/>
      <w:sz w:val="30"/>
    </w:rPr>
  </w:style>
  <w:style w:type="paragraph" w:styleId="5">
    <w:name w:val="heading 4"/>
    <w:basedOn w:val="1"/>
    <w:next w:val="1"/>
    <w:qFormat/>
    <w:uiPriority w:val="0"/>
    <w:pPr>
      <w:keepNext/>
      <w:keepLines/>
      <w:spacing w:before="240" w:beforeAutospacing="0" w:after="160" w:afterAutospacing="0" w:line="240" w:lineRule="auto"/>
      <w:outlineLvl w:val="3"/>
    </w:pPr>
    <w:rPr>
      <w:rFonts w:ascii="Arial" w:hAnsi="Arial"/>
      <w:b/>
      <w:sz w:val="28"/>
    </w:rPr>
  </w:style>
  <w:style w:type="paragraph" w:styleId="6">
    <w:name w:val="heading 5"/>
    <w:basedOn w:val="1"/>
    <w:next w:val="1"/>
    <w:qFormat/>
    <w:uiPriority w:val="0"/>
    <w:pPr>
      <w:keepNext/>
      <w:keepLines/>
      <w:spacing w:before="240" w:beforeAutospacing="0" w:after="160" w:afterAutospacing="0" w:line="240" w:lineRule="auto"/>
      <w:outlineLvl w:val="4"/>
    </w:pPr>
    <w:rPr>
      <w:rFonts w:ascii="Arial" w:hAnsi="Arial"/>
      <w:b/>
      <w:sz w:val="28"/>
    </w:rPr>
  </w:style>
  <w:style w:type="paragraph" w:styleId="7">
    <w:name w:val="heading 6"/>
    <w:basedOn w:val="1"/>
    <w:next w:val="1"/>
    <w:qFormat/>
    <w:uiPriority w:val="0"/>
    <w:pPr>
      <w:keepNext/>
      <w:keepLines/>
      <w:spacing w:before="240" w:beforeAutospacing="0" w:after="120" w:afterAutospacing="0" w:line="240" w:lineRule="auto"/>
      <w:outlineLvl w:val="5"/>
    </w:pPr>
    <w:rPr>
      <w:rFonts w:ascii="Arial" w:hAnsi="Arial"/>
      <w:b/>
      <w:sz w:val="24"/>
    </w:rPr>
  </w:style>
  <w:style w:type="paragraph" w:styleId="8">
    <w:name w:val="heading 7"/>
    <w:basedOn w:val="1"/>
    <w:next w:val="1"/>
    <w:qFormat/>
    <w:uiPriority w:val="0"/>
    <w:pPr>
      <w:keepNext/>
      <w:keepLines/>
      <w:spacing w:before="240" w:beforeAutospacing="0" w:after="120" w:afterAutospacing="0" w:line="240" w:lineRule="auto"/>
      <w:outlineLvl w:val="6"/>
    </w:pPr>
    <w:rPr>
      <w:rFonts w:ascii="Arial" w:hAnsi="Arial"/>
      <w:b/>
      <w:sz w:val="24"/>
    </w:rPr>
  </w:style>
  <w:style w:type="paragraph" w:styleId="9">
    <w:name w:val="heading 8"/>
    <w:basedOn w:val="1"/>
    <w:next w:val="1"/>
    <w:qFormat/>
    <w:uiPriority w:val="0"/>
    <w:pPr>
      <w:keepNext/>
      <w:keepLines/>
      <w:spacing w:before="180" w:beforeAutospacing="0" w:after="64" w:afterAutospacing="0" w:line="240" w:lineRule="auto"/>
      <w:outlineLvl w:val="7"/>
    </w:pPr>
    <w:rPr>
      <w:rFonts w:ascii="Arial" w:hAnsi="Arial"/>
      <w:sz w:val="24"/>
    </w:rPr>
  </w:style>
  <w:style w:type="paragraph" w:styleId="10">
    <w:name w:val="heading 9"/>
    <w:basedOn w:val="1"/>
    <w:next w:val="1"/>
    <w:qFormat/>
    <w:uiPriority w:val="0"/>
    <w:pPr>
      <w:keepNext/>
      <w:keepLines/>
      <w:spacing w:before="180" w:beforeAutospacing="0" w:after="64" w:afterAutospacing="0" w:line="240" w:lineRule="auto"/>
      <w:outlineLvl w:val="8"/>
    </w:pPr>
    <w:rPr>
      <w:rFonts w:ascii="Arial" w:hAnsi="Arial"/>
    </w:rPr>
  </w:style>
  <w:style w:type="character" w:default="1" w:styleId="14">
    <w:name w:val="Default Paragraph Font"/>
    <w:qFormat/>
    <w:uiPriority w:val="0"/>
    <w:rPr>
      <w:rFonts w:ascii="Calibri" w:hAnsi="Calibri" w:eastAsia="微软雅黑"/>
    </w:rPr>
  </w:style>
  <w:style w:type="table" w:default="1" w:styleId="12">
    <w:name w:val="Normal Table"/>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e\WPS&#25991;&#26723;\WPS%20Office\12.1.0.16929\office6\file:\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235</Pages>
  <Words>145433</Words>
  <Characters>158836</Characters>
  <Paragraphs>3095</Paragraphs>
  <TotalTime>5</TotalTime>
  <ScaleCrop>false</ScaleCrop>
  <LinksUpToDate>false</LinksUpToDate>
  <CharactersWithSpaces>159448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Administrator</dc:creator>
  <cp:lastModifiedBy>咪依瑶</cp:lastModifiedBy>
  <dcterms:modified xsi:type="dcterms:W3CDTF">2024-06-21T06:58:19Z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ACCDA2FD8E7F46D2B59CD284261A72BC_13</vt:lpwstr>
  </property>
</Properties>
</file>